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BE73F" w14:textId="092B25D2" w:rsidR="00A10484" w:rsidRPr="00CE2B5B" w:rsidRDefault="000F20F9" w:rsidP="00153A5F">
      <w:pPr>
        <w:pStyle w:val="Title"/>
        <w:jc w:val="both"/>
        <w:rPr>
          <w:lang w:val="en-AU"/>
        </w:rPr>
      </w:pPr>
      <w:r w:rsidRPr="00CE2B5B">
        <w:rPr>
          <w:lang w:val="en-AU"/>
        </w:rPr>
        <w:t>2801ICT Computing Algorithms – Assignment 1 (Change making problem</w:t>
      </w:r>
      <w:r w:rsidR="00A70C92">
        <w:rPr>
          <w:lang w:val="en-AU"/>
        </w:rPr>
        <w:t>s</w:t>
      </w:r>
      <w:r w:rsidRPr="00CE2B5B">
        <w:rPr>
          <w:lang w:val="en-AU"/>
        </w:rPr>
        <w:t>)</w:t>
      </w:r>
    </w:p>
    <w:p w14:paraId="447DBA3F" w14:textId="77777777" w:rsidR="000F20F9" w:rsidRPr="00CE2B5B" w:rsidRDefault="000F20F9" w:rsidP="00153A5F">
      <w:pPr>
        <w:pStyle w:val="Heading1"/>
        <w:jc w:val="both"/>
        <w:rPr>
          <w:lang w:val="en-AU"/>
        </w:rPr>
      </w:pPr>
    </w:p>
    <w:p w14:paraId="5B505BFE" w14:textId="77777777" w:rsidR="00253047" w:rsidRDefault="00253047" w:rsidP="00153A5F">
      <w:pPr>
        <w:jc w:val="both"/>
        <w:rPr>
          <w:sz w:val="32"/>
          <w:szCs w:val="32"/>
          <w:lang w:val="en-AU"/>
        </w:rPr>
      </w:pPr>
    </w:p>
    <w:p w14:paraId="790AD73E" w14:textId="77777777" w:rsidR="00253047" w:rsidRDefault="00253047" w:rsidP="00153A5F">
      <w:pPr>
        <w:jc w:val="both"/>
        <w:rPr>
          <w:sz w:val="32"/>
          <w:szCs w:val="32"/>
          <w:lang w:val="en-AU"/>
        </w:rPr>
      </w:pPr>
    </w:p>
    <w:p w14:paraId="334D8FF9" w14:textId="77777777" w:rsidR="00253047" w:rsidRDefault="00253047" w:rsidP="00153A5F">
      <w:pPr>
        <w:jc w:val="both"/>
        <w:rPr>
          <w:sz w:val="32"/>
          <w:szCs w:val="32"/>
          <w:lang w:val="en-AU"/>
        </w:rPr>
      </w:pPr>
    </w:p>
    <w:p w14:paraId="27E676BA" w14:textId="77777777" w:rsidR="00253047" w:rsidRDefault="00253047" w:rsidP="00153A5F">
      <w:pPr>
        <w:jc w:val="both"/>
        <w:rPr>
          <w:sz w:val="32"/>
          <w:szCs w:val="32"/>
          <w:lang w:val="en-AU"/>
        </w:rPr>
      </w:pPr>
    </w:p>
    <w:p w14:paraId="035AF7C4" w14:textId="77777777" w:rsidR="00253047" w:rsidRDefault="00253047" w:rsidP="00153A5F">
      <w:pPr>
        <w:jc w:val="both"/>
        <w:rPr>
          <w:sz w:val="32"/>
          <w:szCs w:val="32"/>
          <w:lang w:val="en-AU"/>
        </w:rPr>
      </w:pPr>
    </w:p>
    <w:p w14:paraId="4BC87F0C" w14:textId="77777777" w:rsidR="00253047" w:rsidRDefault="00253047" w:rsidP="00153A5F">
      <w:pPr>
        <w:jc w:val="both"/>
        <w:rPr>
          <w:sz w:val="32"/>
          <w:szCs w:val="32"/>
          <w:lang w:val="en-AU"/>
        </w:rPr>
      </w:pPr>
    </w:p>
    <w:p w14:paraId="62F75E2C" w14:textId="77777777" w:rsidR="00253047" w:rsidRDefault="00253047" w:rsidP="00153A5F">
      <w:pPr>
        <w:jc w:val="both"/>
        <w:rPr>
          <w:sz w:val="32"/>
          <w:szCs w:val="32"/>
          <w:lang w:val="en-AU"/>
        </w:rPr>
      </w:pPr>
    </w:p>
    <w:p w14:paraId="4D44CCEF" w14:textId="77777777" w:rsidR="00253047" w:rsidRDefault="00253047" w:rsidP="00153A5F">
      <w:pPr>
        <w:jc w:val="both"/>
        <w:rPr>
          <w:sz w:val="32"/>
          <w:szCs w:val="32"/>
          <w:lang w:val="en-AU"/>
        </w:rPr>
      </w:pPr>
    </w:p>
    <w:p w14:paraId="5D37AA5F" w14:textId="77777777" w:rsidR="00253047" w:rsidRDefault="00253047" w:rsidP="00153A5F">
      <w:pPr>
        <w:jc w:val="both"/>
        <w:rPr>
          <w:sz w:val="32"/>
          <w:szCs w:val="32"/>
          <w:lang w:val="en-AU"/>
        </w:rPr>
      </w:pPr>
    </w:p>
    <w:p w14:paraId="18C4E25C" w14:textId="77777777" w:rsidR="00253047" w:rsidRDefault="00253047" w:rsidP="00153A5F">
      <w:pPr>
        <w:jc w:val="both"/>
        <w:rPr>
          <w:sz w:val="32"/>
          <w:szCs w:val="32"/>
          <w:lang w:val="en-AU"/>
        </w:rPr>
      </w:pPr>
    </w:p>
    <w:p w14:paraId="3786E1D5" w14:textId="3B8FDAAD" w:rsidR="000F20F9" w:rsidRPr="00CE2B5B" w:rsidRDefault="000F20F9" w:rsidP="00153A5F">
      <w:pPr>
        <w:jc w:val="both"/>
        <w:rPr>
          <w:sz w:val="32"/>
          <w:szCs w:val="32"/>
          <w:lang w:val="en-AU"/>
        </w:rPr>
      </w:pPr>
      <w:r w:rsidRPr="00CE2B5B">
        <w:rPr>
          <w:sz w:val="32"/>
          <w:szCs w:val="32"/>
          <w:lang w:val="en-AU"/>
        </w:rPr>
        <w:t>S5084207</w:t>
      </w:r>
    </w:p>
    <w:p w14:paraId="67F4B420" w14:textId="1DEF04EB" w:rsidR="000F20F9" w:rsidRDefault="000F20F9" w:rsidP="00153A5F">
      <w:pPr>
        <w:jc w:val="both"/>
        <w:rPr>
          <w:sz w:val="32"/>
          <w:szCs w:val="32"/>
          <w:lang w:val="en-AU"/>
        </w:rPr>
      </w:pPr>
      <w:r w:rsidRPr="00CE2B5B">
        <w:rPr>
          <w:sz w:val="32"/>
          <w:szCs w:val="32"/>
          <w:lang w:val="en-AU"/>
        </w:rPr>
        <w:t>Yoon Jin Park</w:t>
      </w:r>
    </w:p>
    <w:p w14:paraId="759C6656" w14:textId="6B8FC793" w:rsidR="00A70C92" w:rsidRPr="00CE2B5B" w:rsidRDefault="00A70C92" w:rsidP="00153A5F">
      <w:pPr>
        <w:jc w:val="both"/>
        <w:rPr>
          <w:sz w:val="32"/>
          <w:szCs w:val="32"/>
          <w:lang w:val="en-AU"/>
        </w:rPr>
      </w:pPr>
      <w:r>
        <w:rPr>
          <w:sz w:val="32"/>
          <w:szCs w:val="32"/>
          <w:lang w:val="en-AU"/>
        </w:rPr>
        <w:t>Bachelor of Computer Science</w:t>
      </w:r>
    </w:p>
    <w:p w14:paraId="1C84C313" w14:textId="066996FC" w:rsidR="000F20F9" w:rsidRPr="00CE2B5B" w:rsidRDefault="000F20F9" w:rsidP="00153A5F">
      <w:pPr>
        <w:jc w:val="both"/>
        <w:rPr>
          <w:sz w:val="32"/>
          <w:szCs w:val="32"/>
          <w:lang w:val="en-AU"/>
        </w:rPr>
        <w:sectPr w:rsidR="000F20F9" w:rsidRPr="00CE2B5B" w:rsidSect="00855982">
          <w:footerReference w:type="default" r:id="rId11"/>
          <w:pgSz w:w="12240" w:h="15840"/>
          <w:pgMar w:top="1440" w:right="1440" w:bottom="1440" w:left="1440" w:header="720" w:footer="720" w:gutter="0"/>
          <w:cols w:space="720"/>
          <w:titlePg/>
          <w:docGrid w:linePitch="299"/>
        </w:sectPr>
      </w:pPr>
      <w:r w:rsidRPr="00CE2B5B">
        <w:rPr>
          <w:sz w:val="32"/>
          <w:szCs w:val="32"/>
          <w:lang w:val="en-AU"/>
        </w:rPr>
        <w:t>Griffith University (Gold Coast Campus)</w:t>
      </w:r>
    </w:p>
    <w:p w14:paraId="70C3460F" w14:textId="7453E0C9" w:rsidR="00855982" w:rsidRPr="00CE2B5B" w:rsidRDefault="000F20F9" w:rsidP="00153A5F">
      <w:pPr>
        <w:pStyle w:val="Heading1"/>
        <w:jc w:val="both"/>
        <w:rPr>
          <w:lang w:val="en-AU"/>
        </w:rPr>
      </w:pPr>
      <w:bookmarkStart w:id="0" w:name="_GoBack"/>
      <w:bookmarkEnd w:id="0"/>
      <w:r w:rsidRPr="00CE2B5B">
        <w:rPr>
          <w:lang w:val="en-AU"/>
        </w:rPr>
        <w:lastRenderedPageBreak/>
        <w:t>Introduction</w:t>
      </w:r>
    </w:p>
    <w:p w14:paraId="1FE070F2" w14:textId="57DB6071" w:rsidR="00253047" w:rsidRDefault="003D57BC" w:rsidP="00153A5F">
      <w:pPr>
        <w:jc w:val="both"/>
        <w:rPr>
          <w:lang w:val="en-AU"/>
        </w:rPr>
      </w:pPr>
      <w:r w:rsidRPr="00CE2B5B">
        <w:rPr>
          <w:lang w:val="en-AU"/>
        </w:rPr>
        <w:t>The purpose of</w:t>
      </w:r>
      <w:r w:rsidR="000130DB" w:rsidRPr="00CE2B5B">
        <w:rPr>
          <w:lang w:val="en-AU"/>
        </w:rPr>
        <w:t xml:space="preserve"> this report is to outline </w:t>
      </w:r>
      <w:r w:rsidR="007A3174">
        <w:rPr>
          <w:lang w:val="en-AU"/>
        </w:rPr>
        <w:t>a</w:t>
      </w:r>
      <w:r w:rsidR="00CE2B5B" w:rsidRPr="00CE2B5B">
        <w:rPr>
          <w:lang w:val="en-AU"/>
        </w:rPr>
        <w:t>lgorithms used for solving change making problems with constraints</w:t>
      </w:r>
      <w:r w:rsidR="00D132C6">
        <w:rPr>
          <w:lang w:val="en-AU"/>
        </w:rPr>
        <w:t xml:space="preserve"> of the number of coins used</w:t>
      </w:r>
      <w:r w:rsidR="00CE2B5B" w:rsidRPr="00CE2B5B">
        <w:rPr>
          <w:lang w:val="en-AU"/>
        </w:rPr>
        <w:t xml:space="preserve"> and to analyse the results and performance of the algorithms.</w:t>
      </w:r>
      <w:r w:rsidR="0085452C">
        <w:rPr>
          <w:lang w:val="en-AU"/>
        </w:rPr>
        <w:t xml:space="preserve"> </w:t>
      </w:r>
      <w:r w:rsidR="00705E7F">
        <w:rPr>
          <w:lang w:val="en-AU"/>
        </w:rPr>
        <w:t xml:space="preserve">The change making problems provided in the assignment instruction requires counting the number of solutions to make up a target value with or without </w:t>
      </w:r>
      <w:r w:rsidR="00D132C6">
        <w:rPr>
          <w:lang w:val="en-AU"/>
        </w:rPr>
        <w:t>restricted number of coins</w:t>
      </w:r>
      <w:r w:rsidR="00705E7F">
        <w:rPr>
          <w:lang w:val="en-AU"/>
        </w:rPr>
        <w:t xml:space="preserve">. Two </w:t>
      </w:r>
      <w:r w:rsidR="00D132C6">
        <w:rPr>
          <w:lang w:val="en-AU"/>
        </w:rPr>
        <w:t xml:space="preserve">potential </w:t>
      </w:r>
      <w:r w:rsidR="00705E7F">
        <w:rPr>
          <w:lang w:val="en-AU"/>
        </w:rPr>
        <w:t>constraints include minimum number of coins (</w:t>
      </w:r>
      <w:r w:rsidR="00D132C6">
        <w:rPr>
          <w:lang w:val="en-AU"/>
        </w:rPr>
        <w:t xml:space="preserve">hereafter, </w:t>
      </w:r>
      <w:r w:rsidR="00705E7F">
        <w:rPr>
          <w:lang w:val="en-AU"/>
        </w:rPr>
        <w:t>Minimum coins) and maximum number of coins (</w:t>
      </w:r>
      <w:r w:rsidR="00D132C6">
        <w:rPr>
          <w:lang w:val="en-AU"/>
        </w:rPr>
        <w:t xml:space="preserve">hereafter, </w:t>
      </w:r>
      <w:r w:rsidR="00705E7F">
        <w:rPr>
          <w:lang w:val="en-AU"/>
        </w:rPr>
        <w:t xml:space="preserve">Maximum coins). </w:t>
      </w:r>
    </w:p>
    <w:p w14:paraId="0582BF32" w14:textId="2EFCEF24" w:rsidR="00705E7F" w:rsidRDefault="00705E7F" w:rsidP="00153A5F">
      <w:pPr>
        <w:jc w:val="both"/>
        <w:rPr>
          <w:lang w:val="en-AU"/>
        </w:rPr>
      </w:pPr>
      <w:r>
        <w:rPr>
          <w:lang w:val="en-AU"/>
        </w:rPr>
        <w:t xml:space="preserve">For instance, </w:t>
      </w:r>
      <w:r w:rsidR="00986B70">
        <w:rPr>
          <w:lang w:val="en-AU"/>
        </w:rPr>
        <w:t>if</w:t>
      </w:r>
      <w:r w:rsidR="00D132C6">
        <w:rPr>
          <w:lang w:val="en-AU"/>
        </w:rPr>
        <w:t xml:space="preserve"> an</w:t>
      </w:r>
      <w:r w:rsidR="00986B70">
        <w:rPr>
          <w:lang w:val="en-AU"/>
        </w:rPr>
        <w:t xml:space="preserve"> input has only one number 5</w:t>
      </w:r>
      <w:r w:rsidR="00D132C6">
        <w:rPr>
          <w:lang w:val="en-AU"/>
        </w:rPr>
        <w:t xml:space="preserve"> (a target value)</w:t>
      </w:r>
      <w:r w:rsidR="00986B70">
        <w:rPr>
          <w:lang w:val="en-AU"/>
        </w:rPr>
        <w:t xml:space="preserve">, then there is no </w:t>
      </w:r>
      <w:r w:rsidR="00D132C6">
        <w:rPr>
          <w:lang w:val="en-AU"/>
        </w:rPr>
        <w:t>restriction</w:t>
      </w:r>
      <w:r w:rsidR="00986B70">
        <w:rPr>
          <w:lang w:val="en-AU"/>
        </w:rPr>
        <w:t xml:space="preserve"> with the number of coins to be used. If there are two numbers, the first number is a target value while the second</w:t>
      </w:r>
      <w:r w:rsidR="00253047">
        <w:rPr>
          <w:lang w:val="en-AU"/>
        </w:rPr>
        <w:t xml:space="preserve"> number is the number of coins to be used to obtain solutions.</w:t>
      </w:r>
      <w:r w:rsidR="00986B70">
        <w:rPr>
          <w:lang w:val="en-AU"/>
        </w:rPr>
        <w:t xml:space="preserve"> </w:t>
      </w:r>
      <w:r w:rsidR="00253047">
        <w:rPr>
          <w:lang w:val="en-AU"/>
        </w:rPr>
        <w:t>Where there are three numbers, the first number is still a target value and the second and third number represents Minimum and Maximum coins</w:t>
      </w:r>
      <w:r w:rsidR="00D132C6">
        <w:rPr>
          <w:lang w:val="en-AU"/>
        </w:rPr>
        <w:t>, respectively</w:t>
      </w:r>
      <w:r w:rsidR="00253047">
        <w:rPr>
          <w:lang w:val="en-AU"/>
        </w:rPr>
        <w:t xml:space="preserve">. In this case, the possible solutions need to be found for a range between Minimum coins and Maximum coins, inclusive. </w:t>
      </w:r>
      <w:r w:rsidR="00986B70">
        <w:rPr>
          <w:lang w:val="en-AU"/>
        </w:rPr>
        <w:t>It is noted that the three numbers with the second number 1 and the third number equivalent to the first number</w:t>
      </w:r>
      <w:r w:rsidR="00D132C6">
        <w:rPr>
          <w:lang w:val="en-AU"/>
        </w:rPr>
        <w:t>,</w:t>
      </w:r>
      <w:r w:rsidR="00986B70">
        <w:rPr>
          <w:lang w:val="en-AU"/>
        </w:rPr>
        <w:t xml:space="preserve"> then this problem </w:t>
      </w:r>
      <w:r w:rsidR="00253047">
        <w:rPr>
          <w:lang w:val="en-AU"/>
        </w:rPr>
        <w:t>i</w:t>
      </w:r>
      <w:r w:rsidR="00986B70">
        <w:rPr>
          <w:lang w:val="en-AU"/>
        </w:rPr>
        <w:t xml:space="preserve">s </w:t>
      </w:r>
      <w:r w:rsidR="00253047">
        <w:rPr>
          <w:lang w:val="en-AU"/>
        </w:rPr>
        <w:t>same with</w:t>
      </w:r>
      <w:r w:rsidR="00986B70">
        <w:rPr>
          <w:lang w:val="en-AU"/>
        </w:rPr>
        <w:t xml:space="preserve"> one number</w:t>
      </w:r>
      <w:r w:rsidR="00253047">
        <w:rPr>
          <w:lang w:val="en-AU"/>
        </w:rPr>
        <w:t xml:space="preserve"> problem</w:t>
      </w:r>
      <w:r w:rsidR="00986B70">
        <w:rPr>
          <w:lang w:val="en-AU"/>
        </w:rPr>
        <w:t xml:space="preserve"> without any co</w:t>
      </w:r>
      <w:r w:rsidR="00D132C6">
        <w:rPr>
          <w:lang w:val="en-AU"/>
        </w:rPr>
        <w:t>in restriction</w:t>
      </w:r>
      <w:r w:rsidR="00986B70">
        <w:rPr>
          <w:lang w:val="en-AU"/>
        </w:rPr>
        <w:t xml:space="preserve">. </w:t>
      </w:r>
    </w:p>
    <w:p w14:paraId="41D7D738" w14:textId="7D25E66A" w:rsidR="003D57BC" w:rsidRPr="00CE2B5B" w:rsidRDefault="0085452C" w:rsidP="00153A5F">
      <w:pPr>
        <w:jc w:val="both"/>
        <w:rPr>
          <w:lang w:val="en-AU"/>
        </w:rPr>
      </w:pPr>
      <w:r>
        <w:rPr>
          <w:lang w:val="en-AU"/>
        </w:rPr>
        <w:t>The next section provide</w:t>
      </w:r>
      <w:r w:rsidR="00253047">
        <w:rPr>
          <w:lang w:val="en-AU"/>
        </w:rPr>
        <w:t>s</w:t>
      </w:r>
      <w:r>
        <w:rPr>
          <w:lang w:val="en-AU"/>
        </w:rPr>
        <w:t xml:space="preserve"> two main algorithms used to solve the problems (the dynamic programming algorithm and the backtracking and pruning algorithm), followed by the last section describing the results and </w:t>
      </w:r>
      <w:r w:rsidR="00253047">
        <w:rPr>
          <w:lang w:val="en-AU"/>
        </w:rPr>
        <w:t xml:space="preserve">analysing performance </w:t>
      </w:r>
      <w:r>
        <w:rPr>
          <w:lang w:val="en-AU"/>
        </w:rPr>
        <w:t>to obtain the number of solutions.</w:t>
      </w:r>
    </w:p>
    <w:p w14:paraId="5D501CCC" w14:textId="683EA425" w:rsidR="003D57BC" w:rsidRPr="00CE2B5B" w:rsidRDefault="003D57BC" w:rsidP="0085452C">
      <w:pPr>
        <w:pStyle w:val="Heading1"/>
        <w:jc w:val="both"/>
        <w:rPr>
          <w:lang w:val="en-AU"/>
        </w:rPr>
      </w:pPr>
      <w:r w:rsidRPr="00CE2B5B">
        <w:rPr>
          <w:lang w:val="en-AU"/>
        </w:rPr>
        <w:t>Algorithm Design</w:t>
      </w:r>
    </w:p>
    <w:p w14:paraId="3B6A946B" w14:textId="0E7FD78D" w:rsidR="003D57BC" w:rsidRPr="00CE2B5B" w:rsidRDefault="003D57BC" w:rsidP="00153A5F">
      <w:pPr>
        <w:pStyle w:val="Heading2"/>
        <w:jc w:val="both"/>
        <w:rPr>
          <w:lang w:val="en-AU"/>
        </w:rPr>
      </w:pPr>
      <w:r w:rsidRPr="00CE2B5B">
        <w:rPr>
          <w:lang w:val="en-AU"/>
        </w:rPr>
        <w:t>Overview</w:t>
      </w:r>
    </w:p>
    <w:p w14:paraId="7A4361A6" w14:textId="58D4AB69" w:rsidR="003D57BC" w:rsidRDefault="00986B70" w:rsidP="00153A5F">
      <w:pPr>
        <w:jc w:val="both"/>
        <w:rPr>
          <w:lang w:val="en-AU"/>
        </w:rPr>
      </w:pPr>
      <w:r>
        <w:rPr>
          <w:lang w:val="en-AU"/>
        </w:rPr>
        <w:t>For the purpose of solving the problems, the list of c</w:t>
      </w:r>
      <w:r w:rsidR="0085452C">
        <w:rPr>
          <w:lang w:val="en-AU"/>
        </w:rPr>
        <w:t>hange making problem</w:t>
      </w:r>
      <w:r>
        <w:rPr>
          <w:lang w:val="en-AU"/>
        </w:rPr>
        <w:t>s</w:t>
      </w:r>
      <w:r w:rsidR="0085452C">
        <w:rPr>
          <w:lang w:val="en-AU"/>
        </w:rPr>
        <w:t xml:space="preserve"> </w:t>
      </w:r>
      <w:r>
        <w:rPr>
          <w:lang w:val="en-AU"/>
        </w:rPr>
        <w:t xml:space="preserve">is categorised into two: the cases requiring </w:t>
      </w:r>
      <w:r w:rsidR="00D132C6">
        <w:rPr>
          <w:lang w:val="en-AU"/>
        </w:rPr>
        <w:t xml:space="preserve">the number of </w:t>
      </w:r>
      <w:r>
        <w:rPr>
          <w:lang w:val="en-AU"/>
        </w:rPr>
        <w:t xml:space="preserve">all possible solutions and the cases requiring </w:t>
      </w:r>
      <w:r w:rsidR="00D132C6">
        <w:rPr>
          <w:lang w:val="en-AU"/>
        </w:rPr>
        <w:t xml:space="preserve">the number of </w:t>
      </w:r>
      <w:r>
        <w:rPr>
          <w:lang w:val="en-AU"/>
        </w:rPr>
        <w:t xml:space="preserve">possible solutions with certain number of coins used. The first cases for all possible solutions are solved through the dynamic programming algorithm while the second cases for possible solutions with specific number of coins used are solved through the backtracking and pruning algorithm. </w:t>
      </w:r>
    </w:p>
    <w:p w14:paraId="42DE0BA7" w14:textId="77777777" w:rsidR="00986B70" w:rsidRPr="00CE2B5B" w:rsidRDefault="00986B70" w:rsidP="00153A5F">
      <w:pPr>
        <w:jc w:val="both"/>
        <w:rPr>
          <w:lang w:val="en-AU"/>
        </w:rPr>
      </w:pPr>
    </w:p>
    <w:p w14:paraId="3444EEF0" w14:textId="023DED63" w:rsidR="003D57BC" w:rsidRPr="00CE2B5B" w:rsidRDefault="003D57BC" w:rsidP="00153A5F">
      <w:pPr>
        <w:pStyle w:val="Heading2"/>
        <w:jc w:val="both"/>
        <w:rPr>
          <w:lang w:val="en-AU"/>
        </w:rPr>
      </w:pPr>
      <w:r w:rsidRPr="00CE2B5B">
        <w:rPr>
          <w:lang w:val="en-AU"/>
        </w:rPr>
        <w:t>Algorithm Description</w:t>
      </w:r>
    </w:p>
    <w:p w14:paraId="509C2296" w14:textId="1F0887F2" w:rsidR="00E8517E" w:rsidRDefault="00E8517E" w:rsidP="00153A5F">
      <w:pPr>
        <w:pStyle w:val="Heading3"/>
        <w:jc w:val="both"/>
        <w:rPr>
          <w:lang w:val="en-AU"/>
        </w:rPr>
      </w:pPr>
      <w:r>
        <w:rPr>
          <w:lang w:val="en-AU"/>
        </w:rPr>
        <w:t>Checking prime numbers</w:t>
      </w:r>
    </w:p>
    <w:p w14:paraId="7FEA7288" w14:textId="77777777" w:rsidR="00E8517E" w:rsidRDefault="00E8517E" w:rsidP="00E8517E">
      <w:pPr>
        <w:rPr>
          <w:lang w:val="en-AU"/>
        </w:rPr>
      </w:pPr>
      <w:r>
        <w:rPr>
          <w:lang w:val="en-AU"/>
        </w:rPr>
        <w:t xml:space="preserve">To check whether a given number is a prime number, 1) if number is 2, then it is a prime number; 2) if number is divided by 2 and the remainder is 0, then it is not a prime number; and 3) loop from 3 to the square root of Value with step 2, check whether the number is divisible by </w:t>
      </w:r>
      <w:r>
        <w:rPr>
          <w:lang w:val="en-AU"/>
        </w:rPr>
        <w:lastRenderedPageBreak/>
        <w:t>these. If it is divisible (the remainder is 0), then it is not a prime number. If the number passes all the three conditions, it is a prime number. The pseudo code is as follows:</w:t>
      </w:r>
    </w:p>
    <w:p w14:paraId="0466B301" w14:textId="1EF449F1" w:rsidR="00E8517E" w:rsidRPr="00E8517E" w:rsidRDefault="00E8517E" w:rsidP="00E8517E">
      <w:pPr>
        <w:rPr>
          <w:lang w:val="en-AU"/>
        </w:rPr>
      </w:pPr>
      <w:r w:rsidRPr="00CE2B5B">
        <w:rPr>
          <w:noProof/>
          <w:lang w:val="en-AU"/>
        </w:rPr>
        <mc:AlternateContent>
          <mc:Choice Requires="wps">
            <w:drawing>
              <wp:inline distT="0" distB="0" distL="0" distR="0" wp14:anchorId="1CC55475" wp14:editId="35DD2346">
                <wp:extent cx="5334000" cy="4895850"/>
                <wp:effectExtent l="76200" t="76200" r="95250" b="114300"/>
                <wp:docPr id="305" name="Rectangle: Single Corner Snipped 305"/>
                <wp:cNvGraphicFramePr/>
                <a:graphic xmlns:a="http://schemas.openxmlformats.org/drawingml/2006/main">
                  <a:graphicData uri="http://schemas.microsoft.com/office/word/2010/wordprocessingShape">
                    <wps:wsp>
                      <wps:cNvSpPr/>
                      <wps:spPr>
                        <a:xfrm>
                          <a:off x="0" y="0"/>
                          <a:ext cx="5334000" cy="4895850"/>
                        </a:xfrm>
                        <a:prstGeom prst="snip1Rect">
                          <a:avLst/>
                        </a:prstGeom>
                        <a:solidFill>
                          <a:schemeClr val="accent1">
                            <a:lumMod val="40000"/>
                            <a:lumOff val="60000"/>
                          </a:schemeClr>
                        </a:solidFill>
                        <a:ln/>
                        <a:effectLst>
                          <a:glow rad="63500">
                            <a:schemeClr val="accent1">
                              <a:satMod val="175000"/>
                              <a:alpha val="40000"/>
                            </a:schemeClr>
                          </a:glow>
                          <a:outerShdw blurRad="57150" dist="19050" dir="5400000" algn="ctr" rotWithShape="0">
                            <a:srgbClr val="000000">
                              <a:alpha val="63000"/>
                            </a:srgbClr>
                          </a:outerShdw>
                        </a:effectLst>
                      </wps:spPr>
                      <wps:style>
                        <a:lnRef idx="0">
                          <a:schemeClr val="accent1"/>
                        </a:lnRef>
                        <a:fillRef idx="3">
                          <a:schemeClr val="accent1"/>
                        </a:fillRef>
                        <a:effectRef idx="3">
                          <a:schemeClr val="accent1"/>
                        </a:effectRef>
                        <a:fontRef idx="minor">
                          <a:schemeClr val="lt1"/>
                        </a:fontRef>
                      </wps:style>
                      <wps:txbx>
                        <w:txbxContent>
                          <w:p w14:paraId="18895263" w14:textId="77777777" w:rsidR="00E8517E" w:rsidRDefault="00E8517E" w:rsidP="00E8517E">
                            <w:pPr>
                              <w:spacing w:line="240" w:lineRule="auto"/>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Algorithm </w:t>
                            </w:r>
                            <w:proofErr w:type="spellStart"/>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is_</w:t>
                            </w:r>
                            <w:proofErr w:type="gramStart"/>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prime</w:t>
                            </w:r>
                            <w:proofErr w:type="spellEnd"/>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 number)</w:t>
                            </w:r>
                          </w:p>
                          <w:p w14:paraId="21F61208" w14:textId="169ACC1D" w:rsidR="00E8517E" w:rsidRPr="00E8517E" w:rsidRDefault="00E8517E" w:rsidP="00E8517E">
                            <w:pPr>
                              <w:spacing w:line="240" w:lineRule="auto"/>
                              <w:ind w:firstLine="708"/>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 is two, prime</w:t>
                            </w:r>
                          </w:p>
                          <w:p w14:paraId="781E7207" w14:textId="29B803FB" w:rsidR="00E8517E" w:rsidRPr="00E8517E" w:rsidRDefault="00E8517E" w:rsidP="00E8517E">
                            <w:pPr>
                              <w:spacing w:line="240" w:lineRule="auto"/>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num</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w:t>
                            </w: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43096E6E" w14:textId="02ED47C3" w:rsidR="00E8517E" w:rsidRPr="00E8517E" w:rsidRDefault="00E8517E" w:rsidP="00E8517E">
                            <w:pPr>
                              <w:spacing w:line="240" w:lineRule="auto"/>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True</w:t>
                            </w:r>
                          </w:p>
                          <w:p w14:paraId="77E6E1F9" w14:textId="142BE614" w:rsidR="00E8517E" w:rsidRPr="00E8517E" w:rsidRDefault="00E8517E" w:rsidP="00E8517E">
                            <w:pPr>
                              <w:spacing w:line="240" w:lineRule="auto"/>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number is divided by 2 and</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remainder</w:t>
                            </w: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not a prime</w:t>
                            </w:r>
                          </w:p>
                          <w:p w14:paraId="6F77FED2" w14:textId="19654321" w:rsidR="00E8517E" w:rsidRPr="00E8517E" w:rsidRDefault="00E8517E" w:rsidP="00E8517E">
                            <w:pPr>
                              <w:spacing w:line="240" w:lineRule="auto"/>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num</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w:t>
                            </w: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p w14:paraId="6977B7BF" w14:textId="1C4AC47D" w:rsidR="00E8517E" w:rsidRPr="00E8517E" w:rsidRDefault="00E8517E" w:rsidP="00E8517E">
                            <w:pPr>
                              <w:spacing w:line="240" w:lineRule="auto"/>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False</w:t>
                            </w:r>
                          </w:p>
                          <w:p w14:paraId="30D10529" w14:textId="6C715709" w:rsidR="00E8517E" w:rsidRPr="00E8517E" w:rsidRDefault="00E8517E" w:rsidP="00E8517E">
                            <w:pPr>
                              <w:spacing w:line="240" w:lineRule="auto"/>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root = </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floor(</w:t>
                            </w:r>
                            <w:proofErr w:type="spellStart"/>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squareroot</w:t>
                            </w:r>
                            <w:proofErr w:type="spellEnd"/>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p>
                          <w:p w14:paraId="5DBFC983" w14:textId="140C224E" w:rsidR="00E8517E" w:rsidRPr="00E8517E" w:rsidRDefault="00E8517E" w:rsidP="00E8517E">
                            <w:pPr>
                              <w:spacing w:line="240" w:lineRule="auto"/>
                              <w:ind w:left="708"/>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the multiplication of 2s are removed, we can check odd numbers only </w:t>
                            </w:r>
                          </w:p>
                          <w:p w14:paraId="21A29BB4" w14:textId="7FC4008B" w:rsidR="00E8517E" w:rsidRPr="00E8517E" w:rsidRDefault="00E8517E" w:rsidP="00E8517E">
                            <w:pPr>
                              <w:spacing w:line="240" w:lineRule="auto"/>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 &lt;- 3 to </w:t>
                            </w: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step</w:t>
                            </w: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p>
                          <w:p w14:paraId="763C1E8E" w14:textId="370498CF" w:rsidR="00E8517E" w:rsidRPr="00E8517E" w:rsidRDefault="00E8517E" w:rsidP="00E8517E">
                            <w:pPr>
                              <w:spacing w:line="240" w:lineRule="auto"/>
                              <w:ind w:left="708"/>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t>
                            </w:r>
                            <w:proofErr w:type="spellStart"/>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num%n</w:t>
                            </w:r>
                            <w:proofErr w:type="spellEnd"/>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7B6D2970" w14:textId="46671564" w:rsidR="00E8517E" w:rsidRPr="00E8517E" w:rsidRDefault="00E8517E" w:rsidP="00E8517E">
                            <w:pPr>
                              <w:spacing w:line="240" w:lineRule="auto"/>
                              <w:ind w:left="708"/>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False</w:t>
                            </w:r>
                          </w:p>
                          <w:p w14:paraId="6CDF9A68" w14:textId="37BCE2D5" w:rsidR="00E8517E" w:rsidRDefault="00E8517E" w:rsidP="00E8517E">
                            <w:pPr>
                              <w:spacing w:line="240" w:lineRule="auto"/>
                              <w:ind w:firstLine="708"/>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//anything else, it is a prime number</w:t>
                            </w: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59DCF42" w14:textId="2130EC22" w:rsidR="00E8517E" w:rsidRPr="00280825" w:rsidRDefault="00E8517E" w:rsidP="00E8517E">
                            <w:pPr>
                              <w:spacing w:line="240" w:lineRule="auto"/>
                              <w:ind w:firstLine="708"/>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True</w:t>
                            </w:r>
                          </w:p>
                          <w:p w14:paraId="2D8CDEC7" w14:textId="77777777" w:rsidR="00E8517E" w:rsidRPr="00280825" w:rsidRDefault="00E8517E" w:rsidP="00E8517E">
                            <w:pPr>
                              <w:spacing w:line="240" w:lineRule="auto"/>
                              <w:ind w:left="2124" w:firstLine="6"/>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4B31EB" w14:textId="77777777" w:rsidR="00E8517E" w:rsidRPr="00280825" w:rsidRDefault="00E8517E" w:rsidP="00E8517E">
                            <w:pPr>
                              <w:spacing w:line="240" w:lineRule="auto"/>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FC6ABA3" w14:textId="77777777" w:rsidR="00E8517E" w:rsidRPr="00280825" w:rsidRDefault="00E8517E" w:rsidP="00E8517E">
                            <w:pPr>
                              <w:spacing w:line="240" w:lineRule="auto"/>
                              <w:ind w:left="70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B34695" w14:textId="77777777" w:rsidR="00E8517E" w:rsidRPr="00280825" w:rsidRDefault="00E8517E" w:rsidP="00E8517E">
                            <w:pPr>
                              <w:spacing w:line="240" w:lineRule="auto"/>
                              <w:jc w:val="cente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CC55475" id="Rectangle: Single Corner Snipped 305" o:spid="_x0000_s1026" style="width:420pt;height:385.5pt;visibility:visible;mso-wrap-style:square;mso-left-percent:-10001;mso-top-percent:-10001;mso-position-horizontal:absolute;mso-position-horizontal-relative:char;mso-position-vertical:absolute;mso-position-vertical-relative:line;mso-left-percent:-10001;mso-top-percent:-10001;v-text-anchor:top" coordsize="5334000,4895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" adj="-11796480,,5400" path="m,l4518009,r815991,815991l5334000,4895850,,4895850,,xe" fillcolor="#fbcb9a [1300]" stroked="f">
                <v:stroke joinstyle="miter"/>
                <v:shadow on="t" color="black" opacity="41287f" offset="0,1.5pt"/>
                <v:formulas/>
                <v:path arrowok="t" o:connecttype="custom" o:connectlocs="0,0;4518009,0;5334000,815991;5334000,4895850;0,4895850;0,0" o:connectangles="0,0,0,0,0,0" textboxrect="0,0,5334000,4895850"/>
                <v:textbox>
                  <w:txbxContent>
                    <w:p w14:paraId="18895263" w14:textId="77777777" w:rsidR="00E8517E" w:rsidRDefault="00E8517E" w:rsidP="00E8517E">
                      <w:pPr>
                        <w:spacing w:line="240" w:lineRule="auto"/>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Algorithm </w:t>
                      </w:r>
                      <w:proofErr w:type="spellStart"/>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is_</w:t>
                      </w:r>
                      <w:proofErr w:type="gramStart"/>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prime</w:t>
                      </w:r>
                      <w:proofErr w:type="spellEnd"/>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 number)</w:t>
                      </w:r>
                    </w:p>
                    <w:p w14:paraId="21F61208" w14:textId="169ACC1D" w:rsidR="00E8517E" w:rsidRPr="00E8517E" w:rsidRDefault="00E8517E" w:rsidP="00E8517E">
                      <w:pPr>
                        <w:spacing w:line="240" w:lineRule="auto"/>
                        <w:ind w:firstLine="708"/>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 is two, prime</w:t>
                      </w:r>
                    </w:p>
                    <w:p w14:paraId="781E7207" w14:textId="29B803FB" w:rsidR="00E8517E" w:rsidRPr="00E8517E" w:rsidRDefault="00E8517E" w:rsidP="00E8517E">
                      <w:pPr>
                        <w:spacing w:line="240" w:lineRule="auto"/>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num</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w:t>
                      </w: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43096E6E" w14:textId="02ED47C3" w:rsidR="00E8517E" w:rsidRPr="00E8517E" w:rsidRDefault="00E8517E" w:rsidP="00E8517E">
                      <w:pPr>
                        <w:spacing w:line="240" w:lineRule="auto"/>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True</w:t>
                      </w:r>
                    </w:p>
                    <w:p w14:paraId="77E6E1F9" w14:textId="142BE614" w:rsidR="00E8517E" w:rsidRPr="00E8517E" w:rsidRDefault="00E8517E" w:rsidP="00E8517E">
                      <w:pPr>
                        <w:spacing w:line="240" w:lineRule="auto"/>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number is divided by 2 and</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remainder</w:t>
                      </w: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not a prime</w:t>
                      </w:r>
                    </w:p>
                    <w:p w14:paraId="6F77FED2" w14:textId="19654321" w:rsidR="00E8517E" w:rsidRPr="00E8517E" w:rsidRDefault="00E8517E" w:rsidP="00E8517E">
                      <w:pPr>
                        <w:spacing w:line="240" w:lineRule="auto"/>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num</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w:t>
                      </w: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p w14:paraId="6977B7BF" w14:textId="1C4AC47D" w:rsidR="00E8517E" w:rsidRPr="00E8517E" w:rsidRDefault="00E8517E" w:rsidP="00E8517E">
                      <w:pPr>
                        <w:spacing w:line="240" w:lineRule="auto"/>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False</w:t>
                      </w:r>
                    </w:p>
                    <w:p w14:paraId="30D10529" w14:textId="6C715709" w:rsidR="00E8517E" w:rsidRPr="00E8517E" w:rsidRDefault="00E8517E" w:rsidP="00E8517E">
                      <w:pPr>
                        <w:spacing w:line="240" w:lineRule="auto"/>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root = </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floor(</w:t>
                      </w:r>
                      <w:proofErr w:type="spellStart"/>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squareroot</w:t>
                      </w:r>
                      <w:proofErr w:type="spellEnd"/>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p>
                    <w:p w14:paraId="5DBFC983" w14:textId="140C224E" w:rsidR="00E8517E" w:rsidRPr="00E8517E" w:rsidRDefault="00E8517E" w:rsidP="00E8517E">
                      <w:pPr>
                        <w:spacing w:line="240" w:lineRule="auto"/>
                        <w:ind w:left="708"/>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the multiplication of 2s are removed, we can check odd numbers only </w:t>
                      </w:r>
                    </w:p>
                    <w:p w14:paraId="21A29BB4" w14:textId="7FC4008B" w:rsidR="00E8517E" w:rsidRPr="00E8517E" w:rsidRDefault="00E8517E" w:rsidP="00E8517E">
                      <w:pPr>
                        <w:spacing w:line="240" w:lineRule="auto"/>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 &lt;- 3 to </w:t>
                      </w: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step</w:t>
                      </w: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p>
                    <w:p w14:paraId="763C1E8E" w14:textId="370498CF" w:rsidR="00E8517E" w:rsidRPr="00E8517E" w:rsidRDefault="00E8517E" w:rsidP="00E8517E">
                      <w:pPr>
                        <w:spacing w:line="240" w:lineRule="auto"/>
                        <w:ind w:left="708"/>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t>
                      </w:r>
                      <w:proofErr w:type="spellStart"/>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num%n</w:t>
                      </w:r>
                      <w:proofErr w:type="spellEnd"/>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7B6D2970" w14:textId="46671564" w:rsidR="00E8517E" w:rsidRPr="00E8517E" w:rsidRDefault="00E8517E" w:rsidP="00E8517E">
                      <w:pPr>
                        <w:spacing w:line="240" w:lineRule="auto"/>
                        <w:ind w:left="708"/>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False</w:t>
                      </w:r>
                    </w:p>
                    <w:p w14:paraId="6CDF9A68" w14:textId="37BCE2D5" w:rsidR="00E8517E" w:rsidRDefault="00E8517E" w:rsidP="00E8517E">
                      <w:pPr>
                        <w:spacing w:line="240" w:lineRule="auto"/>
                        <w:ind w:firstLine="708"/>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//anything else, it is a prime number</w:t>
                      </w: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59DCF42" w14:textId="2130EC22" w:rsidR="00E8517E" w:rsidRPr="00280825" w:rsidRDefault="00E8517E" w:rsidP="00E8517E">
                      <w:pPr>
                        <w:spacing w:line="240" w:lineRule="auto"/>
                        <w:ind w:firstLine="708"/>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51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True</w:t>
                      </w:r>
                    </w:p>
                    <w:p w14:paraId="2D8CDEC7" w14:textId="77777777" w:rsidR="00E8517E" w:rsidRPr="00280825" w:rsidRDefault="00E8517E" w:rsidP="00E8517E">
                      <w:pPr>
                        <w:spacing w:line="240" w:lineRule="auto"/>
                        <w:ind w:left="2124" w:firstLine="6"/>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4B31EB" w14:textId="77777777" w:rsidR="00E8517E" w:rsidRPr="00280825" w:rsidRDefault="00E8517E" w:rsidP="00E8517E">
                      <w:pPr>
                        <w:spacing w:line="240" w:lineRule="auto"/>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FC6ABA3" w14:textId="77777777" w:rsidR="00E8517E" w:rsidRPr="00280825" w:rsidRDefault="00E8517E" w:rsidP="00E8517E">
                      <w:pPr>
                        <w:spacing w:line="240" w:lineRule="auto"/>
                        <w:ind w:left="70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B34695" w14:textId="77777777" w:rsidR="00E8517E" w:rsidRPr="00280825" w:rsidRDefault="00E8517E" w:rsidP="00E8517E">
                      <w:pPr>
                        <w:spacing w:line="240" w:lineRule="auto"/>
                        <w:jc w:val="cente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anchorlock/>
              </v:shape>
            </w:pict>
          </mc:Fallback>
        </mc:AlternateContent>
      </w:r>
      <w:r>
        <w:rPr>
          <w:lang w:val="en-AU"/>
        </w:rPr>
        <w:t xml:space="preserve"> </w:t>
      </w:r>
    </w:p>
    <w:p w14:paraId="4CC27314" w14:textId="31B38FB0" w:rsidR="007B3FAB" w:rsidRPr="00CE2B5B" w:rsidRDefault="0085452C" w:rsidP="00153A5F">
      <w:pPr>
        <w:pStyle w:val="Heading3"/>
        <w:jc w:val="both"/>
        <w:rPr>
          <w:lang w:val="en-AU"/>
        </w:rPr>
      </w:pPr>
      <w:r>
        <w:rPr>
          <w:lang w:val="en-AU"/>
        </w:rPr>
        <w:t>Dynamic programming</w:t>
      </w:r>
      <w:r w:rsidR="007B3FAB" w:rsidRPr="00CE2B5B">
        <w:rPr>
          <w:lang w:val="en-AU"/>
        </w:rPr>
        <w:t xml:space="preserve"> algorithm for all possible solutions</w:t>
      </w:r>
    </w:p>
    <w:p w14:paraId="1CC8AEBB" w14:textId="5BC81CCC" w:rsidR="003D57BC" w:rsidRPr="00CE2B5B" w:rsidRDefault="00267A5A" w:rsidP="00153A5F">
      <w:pPr>
        <w:jc w:val="both"/>
        <w:rPr>
          <w:lang w:val="en-AU"/>
        </w:rPr>
      </w:pPr>
      <w:r w:rsidRPr="00CE2B5B">
        <w:rPr>
          <w:lang w:val="en-AU"/>
        </w:rPr>
        <w:t xml:space="preserve">The initial algorithm </w:t>
      </w:r>
      <w:r w:rsidR="00294EBE" w:rsidRPr="00CE2B5B">
        <w:rPr>
          <w:lang w:val="en-AU"/>
        </w:rPr>
        <w:t xml:space="preserve">to find </w:t>
      </w:r>
      <w:r w:rsidR="00D6600B" w:rsidRPr="00CE2B5B">
        <w:rPr>
          <w:lang w:val="en-AU"/>
        </w:rPr>
        <w:t xml:space="preserve">all sets of the solutions </w:t>
      </w:r>
      <w:r w:rsidR="00253047">
        <w:rPr>
          <w:lang w:val="en-AU"/>
        </w:rPr>
        <w:t>uses</w:t>
      </w:r>
      <w:r w:rsidR="00D6600B" w:rsidRPr="00CE2B5B">
        <w:rPr>
          <w:lang w:val="en-AU"/>
        </w:rPr>
        <w:t xml:space="preserve"> </w:t>
      </w:r>
      <w:r w:rsidR="0085452C">
        <w:rPr>
          <w:lang w:val="en-AU"/>
        </w:rPr>
        <w:t>dynamic programming</w:t>
      </w:r>
      <w:r w:rsidR="00D6600B" w:rsidRPr="00CE2B5B">
        <w:rPr>
          <w:lang w:val="en-AU"/>
        </w:rPr>
        <w:t xml:space="preserve">. By constructing a table with all possible values and coin denominations, the number of solutions </w:t>
      </w:r>
      <w:r w:rsidR="00253047">
        <w:rPr>
          <w:lang w:val="en-AU"/>
        </w:rPr>
        <w:t>is</w:t>
      </w:r>
      <w:r w:rsidR="000130DB" w:rsidRPr="00CE2B5B">
        <w:rPr>
          <w:lang w:val="en-AU"/>
        </w:rPr>
        <w:t xml:space="preserve"> </w:t>
      </w:r>
      <w:r w:rsidR="00D6600B" w:rsidRPr="00CE2B5B">
        <w:rPr>
          <w:lang w:val="en-AU"/>
        </w:rPr>
        <w:t>counted by using the previous number of solutions saved in the table. The example</w:t>
      </w:r>
      <w:r w:rsidR="000130DB" w:rsidRPr="00CE2B5B">
        <w:rPr>
          <w:lang w:val="en-AU"/>
        </w:rPr>
        <w:t xml:space="preserve"> below</w:t>
      </w:r>
      <w:r w:rsidR="00D6600B" w:rsidRPr="00CE2B5B">
        <w:rPr>
          <w:lang w:val="en-AU"/>
        </w:rPr>
        <w:t xml:space="preserve"> display</w:t>
      </w:r>
      <w:r w:rsidR="000130DB" w:rsidRPr="00CE2B5B">
        <w:rPr>
          <w:lang w:val="en-AU"/>
        </w:rPr>
        <w:t>s</w:t>
      </w:r>
      <w:r w:rsidR="00D6600B" w:rsidRPr="00CE2B5B">
        <w:rPr>
          <w:lang w:val="en-AU"/>
        </w:rPr>
        <w:t xml:space="preserve"> with </w:t>
      </w:r>
      <w:bookmarkStart w:id="1" w:name="_Hlk6764542"/>
      <w:r w:rsidR="00D6600B" w:rsidRPr="00CE2B5B">
        <w:rPr>
          <w:lang w:val="en-AU"/>
        </w:rPr>
        <w:t xml:space="preserve">Value </w:t>
      </w:r>
      <w:r w:rsidR="00484B21">
        <w:rPr>
          <w:lang w:val="en-AU"/>
        </w:rPr>
        <w:t xml:space="preserve">(target value) </w:t>
      </w:r>
      <w:r w:rsidR="00EF35BD" w:rsidRPr="00CE2B5B">
        <w:rPr>
          <w:lang w:val="en-AU"/>
        </w:rPr>
        <w:t>5</w:t>
      </w:r>
      <w:r w:rsidR="00D6600B" w:rsidRPr="00CE2B5B">
        <w:rPr>
          <w:lang w:val="en-AU"/>
        </w:rPr>
        <w:t>, Minimum coin: 1, and Maximum coin: 6</w:t>
      </w:r>
      <w:bookmarkEnd w:id="1"/>
      <w:r w:rsidR="00484B21">
        <w:rPr>
          <w:lang w:val="en-AU"/>
        </w:rPr>
        <w:t>. The result is on the last column and row intersection and 1 needs to be added to this number to account for the gold coin.</w:t>
      </w:r>
    </w:p>
    <w:p w14:paraId="75A48B51" w14:textId="5E8DAF9A" w:rsidR="00D6600B" w:rsidRPr="00CE2B5B" w:rsidRDefault="00EF35BD" w:rsidP="00153A5F">
      <w:pPr>
        <w:jc w:val="both"/>
        <w:rPr>
          <w:lang w:val="en-AU"/>
        </w:rPr>
      </w:pPr>
      <w:r w:rsidRPr="00CE2B5B">
        <w:rPr>
          <w:noProof/>
          <w:lang w:val="en-AU"/>
        </w:rPr>
        <w:lastRenderedPageBreak/>
        <mc:AlternateContent>
          <mc:Choice Requires="wps">
            <w:drawing>
              <wp:anchor distT="91440" distB="91440" distL="114300" distR="114300" simplePos="0" relativeHeight="251659264" behindDoc="0" locked="0" layoutInCell="1" allowOverlap="1" wp14:anchorId="3079718F" wp14:editId="5359BBBF">
                <wp:simplePos x="0" y="0"/>
                <wp:positionH relativeFrom="page">
                  <wp:posOffset>5143500</wp:posOffset>
                </wp:positionH>
                <wp:positionV relativeFrom="paragraph">
                  <wp:posOffset>1383030</wp:posOffset>
                </wp:positionV>
                <wp:extent cx="1533525" cy="124777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1247775"/>
                        </a:xfrm>
                        <a:prstGeom prst="rect">
                          <a:avLst/>
                        </a:prstGeom>
                        <a:noFill/>
                        <a:ln w="9525">
                          <a:noFill/>
                          <a:miter lim="800000"/>
                          <a:headEnd/>
                          <a:tailEnd/>
                        </a:ln>
                      </wps:spPr>
                      <wps:txbx>
                        <w:txbxContent>
                          <w:p w14:paraId="351D23FA" w14:textId="1D3EE428" w:rsidR="00E8517E" w:rsidRPr="00EF35BD" w:rsidRDefault="00E8517E">
                            <w:pPr>
                              <w:pBdr>
                                <w:top w:val="single" w:sz="24" w:space="8" w:color="F07F09" w:themeColor="accent1"/>
                                <w:bottom w:val="single" w:sz="24" w:space="8" w:color="F07F09" w:themeColor="accent1"/>
                              </w:pBdr>
                              <w:spacing w:after="0"/>
                              <w:rPr>
                                <w:i/>
                                <w:iCs/>
                                <w:color w:val="F07F09" w:themeColor="accent1"/>
                                <w:lang w:val="en-AU"/>
                              </w:rPr>
                            </w:pPr>
                            <w:r>
                              <w:rPr>
                                <w:i/>
                                <w:iCs/>
                                <w:color w:val="F07F09" w:themeColor="accent1"/>
                                <w:szCs w:val="24"/>
                                <w:lang w:val="en-AU"/>
                              </w:rPr>
                              <w:t xml:space="preserve">The total number of solutions for </w:t>
                            </w:r>
                            <w:r w:rsidRPr="00EF35BD">
                              <w:rPr>
                                <w:i/>
                                <w:iCs/>
                                <w:color w:val="F07F09" w:themeColor="accent1"/>
                                <w:szCs w:val="24"/>
                                <w:lang w:val="en-AU"/>
                              </w:rPr>
                              <w:t>Value 5, Minimum coin: 1, and Maximum coin: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79718F" id="_x0000_t202" coordsize="21600,21600" o:spt="202" path="m,l,21600r21600,l21600,xe">
                <v:stroke joinstyle="miter"/>
                <v:path gradientshapeok="t" o:connecttype="rect"/>
              </v:shapetype>
              <v:shape id="Text Box 2" o:spid="_x0000_s1027" type="#_x0000_t202" style="position:absolute;left:0;text-align:left;margin-left:405pt;margin-top:108.9pt;width:120.75pt;height:98.25pt;z-index:25165926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" filled="f" stroked="f">
                <v:textbox>
                  <w:txbxContent>
                    <w:p w14:paraId="351D23FA" w14:textId="1D3EE428" w:rsidR="00E8517E" w:rsidRPr="00EF35BD" w:rsidRDefault="00E8517E">
                      <w:pPr>
                        <w:pBdr>
                          <w:top w:val="single" w:sz="24" w:space="8" w:color="F07F09" w:themeColor="accent1"/>
                          <w:bottom w:val="single" w:sz="24" w:space="8" w:color="F07F09" w:themeColor="accent1"/>
                        </w:pBdr>
                        <w:spacing w:after="0"/>
                        <w:rPr>
                          <w:i/>
                          <w:iCs/>
                          <w:color w:val="F07F09" w:themeColor="accent1"/>
                          <w:lang w:val="en-AU"/>
                        </w:rPr>
                      </w:pPr>
                      <w:r>
                        <w:rPr>
                          <w:i/>
                          <w:iCs/>
                          <w:color w:val="F07F09" w:themeColor="accent1"/>
                          <w:szCs w:val="24"/>
                          <w:lang w:val="en-AU"/>
                        </w:rPr>
                        <w:t xml:space="preserve">The total number of solutions for </w:t>
                      </w:r>
                      <w:r w:rsidRPr="00EF35BD">
                        <w:rPr>
                          <w:i/>
                          <w:iCs/>
                          <w:color w:val="F07F09" w:themeColor="accent1"/>
                          <w:szCs w:val="24"/>
                          <w:lang w:val="en-AU"/>
                        </w:rPr>
                        <w:t>Value 5, Minimum coin: 1, and Maximum coin: 6</w:t>
                      </w:r>
                    </w:p>
                  </w:txbxContent>
                </v:textbox>
                <w10:wrap type="topAndBottom" anchorx="page"/>
              </v:shape>
            </w:pict>
          </mc:Fallback>
        </mc:AlternateContent>
      </w:r>
      <w:r w:rsidR="00D6600B" w:rsidRPr="00CE2B5B">
        <w:rPr>
          <w:lang w:val="en-AU"/>
        </w:rPr>
        <w:t xml:space="preserve">Table </w:t>
      </w:r>
      <w:r w:rsidR="008B59AA" w:rsidRPr="00CE2B5B">
        <w:rPr>
          <w:lang w:val="en-AU"/>
        </w:rPr>
        <w:t>1</w:t>
      </w:r>
      <w:r w:rsidR="00D6600B" w:rsidRPr="00CE2B5B">
        <w:rPr>
          <w:lang w:val="en-AU"/>
        </w:rPr>
        <w:t xml:space="preserve">. </w:t>
      </w:r>
      <w:r w:rsidR="0085452C">
        <w:rPr>
          <w:lang w:val="en-AU"/>
        </w:rPr>
        <w:t>Dynamic programming</w:t>
      </w:r>
      <w:r w:rsidRPr="00CE2B5B">
        <w:rPr>
          <w:lang w:val="en-AU"/>
        </w:rPr>
        <w:t xml:space="preserve"> table with no modification to the memory use</w:t>
      </w:r>
    </w:p>
    <w:tbl>
      <w:tblPr>
        <w:tblStyle w:val="GridTable4-Accent1"/>
        <w:tblW w:w="0" w:type="auto"/>
        <w:tblLook w:val="04A0" w:firstRow="1" w:lastRow="0" w:firstColumn="1" w:lastColumn="0" w:noHBand="0" w:noVBand="1"/>
      </w:tblPr>
      <w:tblGrid>
        <w:gridCol w:w="1335"/>
        <w:gridCol w:w="1335"/>
        <w:gridCol w:w="1336"/>
        <w:gridCol w:w="1336"/>
        <w:gridCol w:w="1336"/>
        <w:gridCol w:w="1336"/>
        <w:gridCol w:w="1336"/>
      </w:tblGrid>
      <w:tr w:rsidR="00EF35BD" w:rsidRPr="00CE2B5B" w14:paraId="421AF842" w14:textId="77777777" w:rsidTr="00153A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586CF3C8" w14:textId="77777777" w:rsidR="00EF35BD" w:rsidRPr="00CE2B5B" w:rsidRDefault="00EF35BD" w:rsidP="00153A5F">
            <w:pPr>
              <w:jc w:val="center"/>
              <w:rPr>
                <w:lang w:val="en-AU"/>
              </w:rPr>
            </w:pPr>
          </w:p>
        </w:tc>
        <w:tc>
          <w:tcPr>
            <w:tcW w:w="1335" w:type="dxa"/>
            <w:vAlign w:val="center"/>
          </w:tcPr>
          <w:p w14:paraId="66D112E6" w14:textId="09BF85F4" w:rsidR="00EF35BD" w:rsidRPr="00CE2B5B" w:rsidRDefault="00EF35BD" w:rsidP="00153A5F">
            <w:pPr>
              <w:jc w:val="center"/>
              <w:cnfStyle w:val="100000000000" w:firstRow="1" w:lastRow="0" w:firstColumn="0" w:lastColumn="0" w:oddVBand="0" w:evenVBand="0" w:oddHBand="0" w:evenHBand="0" w:firstRowFirstColumn="0" w:firstRowLastColumn="0" w:lastRowFirstColumn="0" w:lastRowLastColumn="0"/>
              <w:rPr>
                <w:lang w:val="en-AU"/>
              </w:rPr>
            </w:pPr>
            <w:r w:rsidRPr="00CE2B5B">
              <w:rPr>
                <w:lang w:val="en-AU"/>
              </w:rPr>
              <w:t>0</w:t>
            </w:r>
          </w:p>
        </w:tc>
        <w:tc>
          <w:tcPr>
            <w:tcW w:w="1336" w:type="dxa"/>
            <w:vAlign w:val="center"/>
          </w:tcPr>
          <w:p w14:paraId="7DCEFA30" w14:textId="13828BC1" w:rsidR="00EF35BD" w:rsidRPr="00CE2B5B" w:rsidRDefault="00EF35BD" w:rsidP="00153A5F">
            <w:pPr>
              <w:jc w:val="center"/>
              <w:cnfStyle w:val="100000000000" w:firstRow="1" w:lastRow="0" w:firstColumn="0" w:lastColumn="0" w:oddVBand="0" w:evenVBand="0" w:oddHBand="0" w:evenHBand="0" w:firstRowFirstColumn="0" w:firstRowLastColumn="0" w:lastRowFirstColumn="0" w:lastRowLastColumn="0"/>
              <w:rPr>
                <w:lang w:val="en-AU"/>
              </w:rPr>
            </w:pPr>
            <w:r w:rsidRPr="00CE2B5B">
              <w:rPr>
                <w:lang w:val="en-AU"/>
              </w:rPr>
              <w:t>1</w:t>
            </w:r>
          </w:p>
        </w:tc>
        <w:tc>
          <w:tcPr>
            <w:tcW w:w="1336" w:type="dxa"/>
            <w:vAlign w:val="center"/>
          </w:tcPr>
          <w:p w14:paraId="0860EE37" w14:textId="123821BD" w:rsidR="00EF35BD" w:rsidRPr="00CE2B5B" w:rsidRDefault="00EF35BD" w:rsidP="00153A5F">
            <w:pPr>
              <w:jc w:val="center"/>
              <w:cnfStyle w:val="100000000000" w:firstRow="1" w:lastRow="0" w:firstColumn="0" w:lastColumn="0" w:oddVBand="0" w:evenVBand="0" w:oddHBand="0" w:evenHBand="0" w:firstRowFirstColumn="0" w:firstRowLastColumn="0" w:lastRowFirstColumn="0" w:lastRowLastColumn="0"/>
              <w:rPr>
                <w:lang w:val="en-AU"/>
              </w:rPr>
            </w:pPr>
            <w:r w:rsidRPr="00CE2B5B">
              <w:rPr>
                <w:lang w:val="en-AU"/>
              </w:rPr>
              <w:t>2</w:t>
            </w:r>
          </w:p>
        </w:tc>
        <w:tc>
          <w:tcPr>
            <w:tcW w:w="1336" w:type="dxa"/>
            <w:vAlign w:val="center"/>
          </w:tcPr>
          <w:p w14:paraId="099F6151" w14:textId="0E731319" w:rsidR="00EF35BD" w:rsidRPr="00CE2B5B" w:rsidRDefault="00EF35BD" w:rsidP="00153A5F">
            <w:pPr>
              <w:jc w:val="center"/>
              <w:cnfStyle w:val="100000000000" w:firstRow="1" w:lastRow="0" w:firstColumn="0" w:lastColumn="0" w:oddVBand="0" w:evenVBand="0" w:oddHBand="0" w:evenHBand="0" w:firstRowFirstColumn="0" w:firstRowLastColumn="0" w:lastRowFirstColumn="0" w:lastRowLastColumn="0"/>
              <w:rPr>
                <w:lang w:val="en-AU"/>
              </w:rPr>
            </w:pPr>
            <w:r w:rsidRPr="00CE2B5B">
              <w:rPr>
                <w:lang w:val="en-AU"/>
              </w:rPr>
              <w:t>3</w:t>
            </w:r>
          </w:p>
        </w:tc>
        <w:tc>
          <w:tcPr>
            <w:tcW w:w="1336" w:type="dxa"/>
            <w:vAlign w:val="center"/>
          </w:tcPr>
          <w:p w14:paraId="42650FC8" w14:textId="6FB06BD6" w:rsidR="00EF35BD" w:rsidRPr="00CE2B5B" w:rsidRDefault="00EF35BD" w:rsidP="00153A5F">
            <w:pPr>
              <w:jc w:val="center"/>
              <w:cnfStyle w:val="100000000000" w:firstRow="1" w:lastRow="0" w:firstColumn="0" w:lastColumn="0" w:oddVBand="0" w:evenVBand="0" w:oddHBand="0" w:evenHBand="0" w:firstRowFirstColumn="0" w:firstRowLastColumn="0" w:lastRowFirstColumn="0" w:lastRowLastColumn="0"/>
              <w:rPr>
                <w:lang w:val="en-AU"/>
              </w:rPr>
            </w:pPr>
            <w:r w:rsidRPr="00CE2B5B">
              <w:rPr>
                <w:lang w:val="en-AU"/>
              </w:rPr>
              <w:t>4</w:t>
            </w:r>
          </w:p>
        </w:tc>
        <w:tc>
          <w:tcPr>
            <w:tcW w:w="1336" w:type="dxa"/>
            <w:vAlign w:val="center"/>
          </w:tcPr>
          <w:p w14:paraId="3A1B3DB4" w14:textId="5E25F510" w:rsidR="00EF35BD" w:rsidRPr="00CE2B5B" w:rsidRDefault="00EF35BD" w:rsidP="00153A5F">
            <w:pPr>
              <w:jc w:val="center"/>
              <w:cnfStyle w:val="100000000000" w:firstRow="1" w:lastRow="0" w:firstColumn="0" w:lastColumn="0" w:oddVBand="0" w:evenVBand="0" w:oddHBand="0" w:evenHBand="0" w:firstRowFirstColumn="0" w:firstRowLastColumn="0" w:lastRowFirstColumn="0" w:lastRowLastColumn="0"/>
              <w:rPr>
                <w:lang w:val="en-AU"/>
              </w:rPr>
            </w:pPr>
            <w:r w:rsidRPr="00CE2B5B">
              <w:rPr>
                <w:lang w:val="en-AU"/>
              </w:rPr>
              <w:t>5</w:t>
            </w:r>
          </w:p>
        </w:tc>
      </w:tr>
      <w:tr w:rsidR="00EF35BD" w:rsidRPr="00CE2B5B" w14:paraId="101C9A40" w14:textId="77777777" w:rsidTr="00153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1FB2DBF6" w14:textId="71375E9F" w:rsidR="00EF35BD" w:rsidRPr="00CE2B5B" w:rsidRDefault="00EF35BD" w:rsidP="00153A5F">
            <w:pPr>
              <w:jc w:val="center"/>
              <w:rPr>
                <w:lang w:val="en-AU"/>
              </w:rPr>
            </w:pPr>
            <w:r w:rsidRPr="00CE2B5B">
              <w:rPr>
                <w:lang w:val="en-AU"/>
              </w:rPr>
              <w:t>1</w:t>
            </w:r>
          </w:p>
        </w:tc>
        <w:tc>
          <w:tcPr>
            <w:tcW w:w="1335" w:type="dxa"/>
            <w:vAlign w:val="center"/>
          </w:tcPr>
          <w:p w14:paraId="2BAD39FF" w14:textId="3E247849" w:rsidR="00EF35BD" w:rsidRPr="00CE2B5B" w:rsidRDefault="00EF35BD" w:rsidP="00153A5F">
            <w:pPr>
              <w:jc w:val="center"/>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1</w:t>
            </w:r>
          </w:p>
        </w:tc>
        <w:tc>
          <w:tcPr>
            <w:tcW w:w="1336" w:type="dxa"/>
            <w:vAlign w:val="center"/>
          </w:tcPr>
          <w:p w14:paraId="2F96A602" w14:textId="3A308CB1" w:rsidR="00EF35BD" w:rsidRPr="00CE2B5B" w:rsidRDefault="00EF35BD" w:rsidP="00153A5F">
            <w:pPr>
              <w:jc w:val="center"/>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1</w:t>
            </w:r>
          </w:p>
        </w:tc>
        <w:tc>
          <w:tcPr>
            <w:tcW w:w="1336" w:type="dxa"/>
            <w:vAlign w:val="center"/>
          </w:tcPr>
          <w:p w14:paraId="416B614F" w14:textId="73922702" w:rsidR="00EF35BD" w:rsidRPr="00CE2B5B" w:rsidRDefault="00EF35BD" w:rsidP="00153A5F">
            <w:pPr>
              <w:jc w:val="center"/>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1</w:t>
            </w:r>
          </w:p>
        </w:tc>
        <w:tc>
          <w:tcPr>
            <w:tcW w:w="1336" w:type="dxa"/>
            <w:vAlign w:val="center"/>
          </w:tcPr>
          <w:p w14:paraId="4F80F195" w14:textId="48EF6738" w:rsidR="00EF35BD" w:rsidRPr="00CE2B5B" w:rsidRDefault="00EF35BD" w:rsidP="00153A5F">
            <w:pPr>
              <w:jc w:val="center"/>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1</w:t>
            </w:r>
          </w:p>
        </w:tc>
        <w:tc>
          <w:tcPr>
            <w:tcW w:w="1336" w:type="dxa"/>
            <w:vAlign w:val="center"/>
          </w:tcPr>
          <w:p w14:paraId="20C0D1D3" w14:textId="2357B3F9" w:rsidR="00EF35BD" w:rsidRPr="00CE2B5B" w:rsidRDefault="00EF35BD" w:rsidP="00153A5F">
            <w:pPr>
              <w:jc w:val="center"/>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1</w:t>
            </w:r>
          </w:p>
        </w:tc>
        <w:tc>
          <w:tcPr>
            <w:tcW w:w="1336" w:type="dxa"/>
            <w:vAlign w:val="center"/>
          </w:tcPr>
          <w:p w14:paraId="203E4653" w14:textId="76A02F1F" w:rsidR="00EF35BD" w:rsidRPr="00CE2B5B" w:rsidRDefault="00EF35BD" w:rsidP="00153A5F">
            <w:pPr>
              <w:jc w:val="center"/>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1</w:t>
            </w:r>
          </w:p>
        </w:tc>
      </w:tr>
      <w:tr w:rsidR="00EF35BD" w:rsidRPr="00CE2B5B" w14:paraId="3C966D6E" w14:textId="77777777" w:rsidTr="00153A5F">
        <w:tc>
          <w:tcPr>
            <w:cnfStyle w:val="001000000000" w:firstRow="0" w:lastRow="0" w:firstColumn="1" w:lastColumn="0" w:oddVBand="0" w:evenVBand="0" w:oddHBand="0" w:evenHBand="0" w:firstRowFirstColumn="0" w:firstRowLastColumn="0" w:lastRowFirstColumn="0" w:lastRowLastColumn="0"/>
            <w:tcW w:w="1335" w:type="dxa"/>
            <w:vAlign w:val="center"/>
          </w:tcPr>
          <w:p w14:paraId="3456304A" w14:textId="7435E49B" w:rsidR="00EF35BD" w:rsidRPr="00CE2B5B" w:rsidRDefault="00EF35BD" w:rsidP="00153A5F">
            <w:pPr>
              <w:jc w:val="center"/>
              <w:rPr>
                <w:lang w:val="en-AU"/>
              </w:rPr>
            </w:pPr>
            <w:r w:rsidRPr="00CE2B5B">
              <w:rPr>
                <w:lang w:val="en-AU"/>
              </w:rPr>
              <w:t>2</w:t>
            </w:r>
          </w:p>
        </w:tc>
        <w:tc>
          <w:tcPr>
            <w:tcW w:w="1335" w:type="dxa"/>
            <w:vAlign w:val="center"/>
          </w:tcPr>
          <w:p w14:paraId="698752B5" w14:textId="18276821" w:rsidR="00EF35BD" w:rsidRPr="00CE2B5B" w:rsidRDefault="00EF35BD" w:rsidP="00153A5F">
            <w:pPr>
              <w:jc w:val="center"/>
              <w:cnfStyle w:val="000000000000" w:firstRow="0" w:lastRow="0" w:firstColumn="0" w:lastColumn="0" w:oddVBand="0" w:evenVBand="0" w:oddHBand="0" w:evenHBand="0" w:firstRowFirstColumn="0" w:firstRowLastColumn="0" w:lastRowFirstColumn="0" w:lastRowLastColumn="0"/>
              <w:rPr>
                <w:lang w:val="en-AU"/>
              </w:rPr>
            </w:pPr>
            <w:r w:rsidRPr="00CE2B5B">
              <w:rPr>
                <w:lang w:val="en-AU"/>
              </w:rPr>
              <w:t>1</w:t>
            </w:r>
          </w:p>
        </w:tc>
        <w:tc>
          <w:tcPr>
            <w:tcW w:w="1336" w:type="dxa"/>
            <w:vAlign w:val="center"/>
          </w:tcPr>
          <w:p w14:paraId="077CE311" w14:textId="7A3CA607" w:rsidR="00EF35BD" w:rsidRPr="00CE2B5B" w:rsidRDefault="00EF35BD" w:rsidP="00153A5F">
            <w:pPr>
              <w:jc w:val="center"/>
              <w:cnfStyle w:val="000000000000" w:firstRow="0" w:lastRow="0" w:firstColumn="0" w:lastColumn="0" w:oddVBand="0" w:evenVBand="0" w:oddHBand="0" w:evenHBand="0" w:firstRowFirstColumn="0" w:firstRowLastColumn="0" w:lastRowFirstColumn="0" w:lastRowLastColumn="0"/>
              <w:rPr>
                <w:lang w:val="en-AU"/>
              </w:rPr>
            </w:pPr>
            <w:r w:rsidRPr="00CE2B5B">
              <w:rPr>
                <w:lang w:val="en-AU"/>
              </w:rPr>
              <w:t>2</w:t>
            </w:r>
          </w:p>
        </w:tc>
        <w:tc>
          <w:tcPr>
            <w:tcW w:w="1336" w:type="dxa"/>
            <w:vAlign w:val="center"/>
          </w:tcPr>
          <w:p w14:paraId="5D1FB993" w14:textId="03BA5ECC" w:rsidR="00EF35BD" w:rsidRPr="00CE2B5B" w:rsidRDefault="00EF35BD" w:rsidP="00153A5F">
            <w:pPr>
              <w:jc w:val="center"/>
              <w:cnfStyle w:val="000000000000" w:firstRow="0" w:lastRow="0" w:firstColumn="0" w:lastColumn="0" w:oddVBand="0" w:evenVBand="0" w:oddHBand="0" w:evenHBand="0" w:firstRowFirstColumn="0" w:firstRowLastColumn="0" w:lastRowFirstColumn="0" w:lastRowLastColumn="0"/>
              <w:rPr>
                <w:lang w:val="en-AU"/>
              </w:rPr>
            </w:pPr>
            <w:r w:rsidRPr="00CE2B5B">
              <w:rPr>
                <w:lang w:val="en-AU"/>
              </w:rPr>
              <w:t>2</w:t>
            </w:r>
          </w:p>
        </w:tc>
        <w:tc>
          <w:tcPr>
            <w:tcW w:w="1336" w:type="dxa"/>
            <w:vAlign w:val="center"/>
          </w:tcPr>
          <w:p w14:paraId="251F114C" w14:textId="1FD35C27" w:rsidR="00EF35BD" w:rsidRPr="00CE2B5B" w:rsidRDefault="00EF35BD" w:rsidP="00153A5F">
            <w:pPr>
              <w:jc w:val="center"/>
              <w:cnfStyle w:val="000000000000" w:firstRow="0" w:lastRow="0" w:firstColumn="0" w:lastColumn="0" w:oddVBand="0" w:evenVBand="0" w:oddHBand="0" w:evenHBand="0" w:firstRowFirstColumn="0" w:firstRowLastColumn="0" w:lastRowFirstColumn="0" w:lastRowLastColumn="0"/>
              <w:rPr>
                <w:lang w:val="en-AU"/>
              </w:rPr>
            </w:pPr>
            <w:r w:rsidRPr="00CE2B5B">
              <w:rPr>
                <w:lang w:val="en-AU"/>
              </w:rPr>
              <w:t>3</w:t>
            </w:r>
          </w:p>
        </w:tc>
        <w:tc>
          <w:tcPr>
            <w:tcW w:w="1336" w:type="dxa"/>
            <w:vAlign w:val="center"/>
          </w:tcPr>
          <w:p w14:paraId="33E762BB" w14:textId="0A8305CF" w:rsidR="00EF35BD" w:rsidRPr="00CE2B5B" w:rsidRDefault="00EF35BD" w:rsidP="00153A5F">
            <w:pPr>
              <w:jc w:val="center"/>
              <w:cnfStyle w:val="000000000000" w:firstRow="0" w:lastRow="0" w:firstColumn="0" w:lastColumn="0" w:oddVBand="0" w:evenVBand="0" w:oddHBand="0" w:evenHBand="0" w:firstRowFirstColumn="0" w:firstRowLastColumn="0" w:lastRowFirstColumn="0" w:lastRowLastColumn="0"/>
              <w:rPr>
                <w:lang w:val="en-AU"/>
              </w:rPr>
            </w:pPr>
            <w:r w:rsidRPr="00CE2B5B">
              <w:rPr>
                <w:lang w:val="en-AU"/>
              </w:rPr>
              <w:t>3</w:t>
            </w:r>
          </w:p>
        </w:tc>
        <w:tc>
          <w:tcPr>
            <w:tcW w:w="1336" w:type="dxa"/>
            <w:vAlign w:val="center"/>
          </w:tcPr>
          <w:p w14:paraId="4EC37CC5" w14:textId="5F828E2B" w:rsidR="00EF35BD" w:rsidRPr="00CE2B5B" w:rsidRDefault="00EF35BD" w:rsidP="00153A5F">
            <w:pPr>
              <w:jc w:val="center"/>
              <w:cnfStyle w:val="000000000000" w:firstRow="0" w:lastRow="0" w:firstColumn="0" w:lastColumn="0" w:oddVBand="0" w:evenVBand="0" w:oddHBand="0" w:evenHBand="0" w:firstRowFirstColumn="0" w:firstRowLastColumn="0" w:lastRowFirstColumn="0" w:lastRowLastColumn="0"/>
              <w:rPr>
                <w:lang w:val="en-AU"/>
              </w:rPr>
            </w:pPr>
            <w:r w:rsidRPr="00CE2B5B">
              <w:rPr>
                <w:lang w:val="en-AU"/>
              </w:rPr>
              <w:t>3</w:t>
            </w:r>
          </w:p>
        </w:tc>
      </w:tr>
      <w:tr w:rsidR="00EF35BD" w:rsidRPr="00CE2B5B" w14:paraId="517ED508" w14:textId="77777777" w:rsidTr="00153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74384D72" w14:textId="52900F69" w:rsidR="00EF35BD" w:rsidRPr="00CE2B5B" w:rsidRDefault="00EF35BD" w:rsidP="00153A5F">
            <w:pPr>
              <w:jc w:val="center"/>
              <w:rPr>
                <w:lang w:val="en-AU"/>
              </w:rPr>
            </w:pPr>
            <w:r w:rsidRPr="00CE2B5B">
              <w:rPr>
                <w:lang w:val="en-AU"/>
              </w:rPr>
              <w:t>3</w:t>
            </w:r>
          </w:p>
        </w:tc>
        <w:tc>
          <w:tcPr>
            <w:tcW w:w="1335" w:type="dxa"/>
            <w:vAlign w:val="center"/>
          </w:tcPr>
          <w:p w14:paraId="2EFFF72A" w14:textId="3AD28B23" w:rsidR="00EF35BD" w:rsidRPr="00CE2B5B" w:rsidRDefault="00EF35BD" w:rsidP="00153A5F">
            <w:pPr>
              <w:jc w:val="center"/>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1</w:t>
            </w:r>
          </w:p>
        </w:tc>
        <w:tc>
          <w:tcPr>
            <w:tcW w:w="1336" w:type="dxa"/>
            <w:vAlign w:val="center"/>
          </w:tcPr>
          <w:p w14:paraId="2CB9DDB3" w14:textId="248B3026" w:rsidR="00EF35BD" w:rsidRPr="00CE2B5B" w:rsidRDefault="00EF35BD" w:rsidP="00153A5F">
            <w:pPr>
              <w:jc w:val="center"/>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1</w:t>
            </w:r>
          </w:p>
        </w:tc>
        <w:tc>
          <w:tcPr>
            <w:tcW w:w="1336" w:type="dxa"/>
            <w:vAlign w:val="center"/>
          </w:tcPr>
          <w:p w14:paraId="717AF4E4" w14:textId="0AC2E026" w:rsidR="00EF35BD" w:rsidRPr="00CE2B5B" w:rsidRDefault="00EF35BD" w:rsidP="00153A5F">
            <w:pPr>
              <w:jc w:val="center"/>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2</w:t>
            </w:r>
          </w:p>
        </w:tc>
        <w:tc>
          <w:tcPr>
            <w:tcW w:w="1336" w:type="dxa"/>
            <w:vAlign w:val="center"/>
          </w:tcPr>
          <w:p w14:paraId="1511B901" w14:textId="711DCA13" w:rsidR="00EF35BD" w:rsidRPr="00CE2B5B" w:rsidRDefault="00EF35BD" w:rsidP="00153A5F">
            <w:pPr>
              <w:jc w:val="center"/>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3</w:t>
            </w:r>
          </w:p>
        </w:tc>
        <w:tc>
          <w:tcPr>
            <w:tcW w:w="1336" w:type="dxa"/>
            <w:vAlign w:val="center"/>
          </w:tcPr>
          <w:p w14:paraId="63F31DAC" w14:textId="1EDE248E" w:rsidR="00EF35BD" w:rsidRPr="00CE2B5B" w:rsidRDefault="00EF35BD" w:rsidP="00153A5F">
            <w:pPr>
              <w:jc w:val="center"/>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4</w:t>
            </w:r>
          </w:p>
        </w:tc>
        <w:tc>
          <w:tcPr>
            <w:tcW w:w="1336" w:type="dxa"/>
            <w:vAlign w:val="center"/>
          </w:tcPr>
          <w:p w14:paraId="00C6462D" w14:textId="11F4D6A8" w:rsidR="00EF35BD" w:rsidRPr="00CE2B5B" w:rsidRDefault="00EF35BD" w:rsidP="00153A5F">
            <w:pPr>
              <w:jc w:val="center"/>
              <w:cnfStyle w:val="000000100000" w:firstRow="0" w:lastRow="0" w:firstColumn="0" w:lastColumn="0" w:oddVBand="0" w:evenVBand="0" w:oddHBand="1" w:evenHBand="0" w:firstRowFirstColumn="0" w:firstRowLastColumn="0" w:lastRowFirstColumn="0" w:lastRowLastColumn="0"/>
              <w:rPr>
                <w:lang w:val="en-AU"/>
              </w:rPr>
            </w:pPr>
            <w:r w:rsidRPr="00CE2B5B">
              <w:rPr>
                <w:noProof/>
                <w:lang w:val="en-AU"/>
              </w:rPr>
              <mc:AlternateContent>
                <mc:Choice Requires="wps">
                  <w:drawing>
                    <wp:anchor distT="0" distB="0" distL="114300" distR="114300" simplePos="0" relativeHeight="251657216" behindDoc="0" locked="0" layoutInCell="1" allowOverlap="1" wp14:anchorId="78DB998F" wp14:editId="348461DC">
                      <wp:simplePos x="0" y="0"/>
                      <wp:positionH relativeFrom="column">
                        <wp:posOffset>106680</wp:posOffset>
                      </wp:positionH>
                      <wp:positionV relativeFrom="paragraph">
                        <wp:posOffset>-17145</wp:posOffset>
                      </wp:positionV>
                      <wp:extent cx="485775" cy="304800"/>
                      <wp:effectExtent l="76200" t="76200" r="85725" b="95250"/>
                      <wp:wrapNone/>
                      <wp:docPr id="2" name="Oval 2"/>
                      <wp:cNvGraphicFramePr/>
                      <a:graphic xmlns:a="http://schemas.openxmlformats.org/drawingml/2006/main">
                        <a:graphicData uri="http://schemas.microsoft.com/office/word/2010/wordprocessingShape">
                          <wps:wsp>
                            <wps:cNvSpPr/>
                            <wps:spPr>
                              <a:xfrm>
                                <a:off x="0" y="0"/>
                                <a:ext cx="485775" cy="304800"/>
                              </a:xfrm>
                              <a:prstGeom prst="ellipse">
                                <a:avLst/>
                              </a:prstGeom>
                              <a:noFill/>
                              <a:ln>
                                <a:solidFill>
                                  <a:schemeClr val="accent2"/>
                                </a:solidFill>
                              </a:ln>
                              <a:effectLst>
                                <a:glow rad="63500">
                                  <a:schemeClr val="accent1">
                                    <a:satMod val="175000"/>
                                    <a:alpha val="40000"/>
                                  </a:schemeClr>
                                </a:glow>
                              </a:effectLst>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F3A30C" id="Oval 2" o:spid="_x0000_s1026" style="position:absolute;margin-left:8.4pt;margin-top:-1.35pt;width:38.25pt;height:24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" filled="f" strokecolor="#9f2936 [3205]"/>
                  </w:pict>
                </mc:Fallback>
              </mc:AlternateContent>
            </w:r>
            <w:r w:rsidRPr="00CE2B5B">
              <w:rPr>
                <w:lang w:val="en-AU"/>
              </w:rPr>
              <w:t>5</w:t>
            </w:r>
          </w:p>
        </w:tc>
      </w:tr>
    </w:tbl>
    <w:p w14:paraId="143826F4" w14:textId="1CC722F3" w:rsidR="007B3FAB" w:rsidRPr="00CE2B5B" w:rsidRDefault="00E644C7" w:rsidP="00153A5F">
      <w:pPr>
        <w:jc w:val="both"/>
        <w:rPr>
          <w:lang w:val="en-AU"/>
        </w:rPr>
      </w:pPr>
      <w:r w:rsidRPr="00CE2B5B">
        <w:rPr>
          <w:lang w:val="en-AU"/>
        </w:rPr>
        <w:t>This algorithm h</w:t>
      </w:r>
      <w:r w:rsidR="000130DB" w:rsidRPr="00CE2B5B">
        <w:rPr>
          <w:lang w:val="en-AU"/>
        </w:rPr>
        <w:t>as</w:t>
      </w:r>
      <w:r w:rsidRPr="00CE2B5B">
        <w:rPr>
          <w:lang w:val="en-AU"/>
        </w:rPr>
        <w:t xml:space="preserve"> Time complexity and Space complexity O(nm) where n is Value (more accurately Value +1) and m is the </w:t>
      </w:r>
      <w:r w:rsidR="00484B21">
        <w:rPr>
          <w:lang w:val="en-AU"/>
        </w:rPr>
        <w:t xml:space="preserve">size of </w:t>
      </w:r>
      <w:r w:rsidRPr="00CE2B5B">
        <w:rPr>
          <w:lang w:val="en-AU"/>
        </w:rPr>
        <w:t>coin denominations (i.e. prime numbers smaller than the value</w:t>
      </w:r>
      <w:r w:rsidR="00484B21">
        <w:rPr>
          <w:lang w:val="en-AU"/>
        </w:rPr>
        <w:t xml:space="preserve"> and 1</w:t>
      </w:r>
      <w:r w:rsidRPr="00CE2B5B">
        <w:rPr>
          <w:lang w:val="en-AU"/>
        </w:rPr>
        <w:t>). In this case, the number of coin denominations, m, cannot be larger than the value, hence, the complexity is</w:t>
      </w:r>
      <w:r w:rsidR="00484B21">
        <w:rPr>
          <w:lang w:val="en-AU"/>
        </w:rPr>
        <w:t xml:space="preserve"> </w:t>
      </w:r>
      <w:r w:rsidRPr="00CE2B5B">
        <w:rPr>
          <w:lang w:val="en-AU"/>
        </w:rPr>
        <w:t xml:space="preserve">linear. </w:t>
      </w:r>
    </w:p>
    <w:p w14:paraId="7BC8B10E" w14:textId="03D64BB5" w:rsidR="00EF35BD" w:rsidRPr="00CE2B5B" w:rsidRDefault="00E644C7" w:rsidP="00153A5F">
      <w:pPr>
        <w:jc w:val="both"/>
        <w:rPr>
          <w:lang w:val="en-AU"/>
        </w:rPr>
      </w:pPr>
      <w:r w:rsidRPr="00CE2B5B">
        <w:rPr>
          <w:lang w:val="en-AU"/>
        </w:rPr>
        <w:t xml:space="preserve">However, there </w:t>
      </w:r>
      <w:r w:rsidR="000130DB" w:rsidRPr="00CE2B5B">
        <w:rPr>
          <w:lang w:val="en-AU"/>
        </w:rPr>
        <w:t>is</w:t>
      </w:r>
      <w:r w:rsidRPr="00CE2B5B">
        <w:rPr>
          <w:lang w:val="en-AU"/>
        </w:rPr>
        <w:t xml:space="preserve"> an opportunity to improve </w:t>
      </w:r>
      <w:r w:rsidR="00484B21">
        <w:rPr>
          <w:lang w:val="en-AU"/>
        </w:rPr>
        <w:t>S</w:t>
      </w:r>
      <w:r w:rsidRPr="00CE2B5B">
        <w:rPr>
          <w:lang w:val="en-AU"/>
        </w:rPr>
        <w:t>pace complexity with this algorithm</w:t>
      </w:r>
      <w:r w:rsidR="00484B21">
        <w:rPr>
          <w:lang w:val="en-AU"/>
        </w:rPr>
        <w:t xml:space="preserve"> (Time complexity does not change)</w:t>
      </w:r>
      <w:r w:rsidRPr="00CE2B5B">
        <w:rPr>
          <w:lang w:val="en-AU"/>
        </w:rPr>
        <w:t xml:space="preserve">. Since the algorithm </w:t>
      </w:r>
      <w:r w:rsidR="000130DB" w:rsidRPr="00CE2B5B">
        <w:rPr>
          <w:lang w:val="en-AU"/>
        </w:rPr>
        <w:t>is</w:t>
      </w:r>
      <w:r w:rsidRPr="00CE2B5B">
        <w:rPr>
          <w:lang w:val="en-AU"/>
        </w:rPr>
        <w:t xml:space="preserve"> constructed based on the data </w:t>
      </w:r>
      <w:r w:rsidR="00484B21">
        <w:rPr>
          <w:lang w:val="en-AU"/>
        </w:rPr>
        <w:t>from</w:t>
      </w:r>
      <w:r w:rsidRPr="00CE2B5B">
        <w:rPr>
          <w:lang w:val="en-AU"/>
        </w:rPr>
        <w:t xml:space="preserve"> the previous and current rows, only two rows</w:t>
      </w:r>
      <w:r w:rsidR="000130DB" w:rsidRPr="00CE2B5B">
        <w:rPr>
          <w:lang w:val="en-AU"/>
        </w:rPr>
        <w:t xml:space="preserve"> are</w:t>
      </w:r>
      <w:r w:rsidRPr="00CE2B5B">
        <w:rPr>
          <w:lang w:val="en-AU"/>
        </w:rPr>
        <w:t xml:space="preserve"> required</w:t>
      </w:r>
      <w:r w:rsidR="00484B21">
        <w:rPr>
          <w:lang w:val="en-AU"/>
        </w:rPr>
        <w:t xml:space="preserve"> technically</w:t>
      </w:r>
      <w:r w:rsidRPr="00CE2B5B">
        <w:rPr>
          <w:lang w:val="en-AU"/>
        </w:rPr>
        <w:t xml:space="preserve">. The table </w:t>
      </w:r>
      <w:r w:rsidR="000130DB" w:rsidRPr="00CE2B5B">
        <w:rPr>
          <w:lang w:val="en-AU"/>
        </w:rPr>
        <w:t>i</w:t>
      </w:r>
      <w:r w:rsidRPr="00CE2B5B">
        <w:rPr>
          <w:lang w:val="en-AU"/>
        </w:rPr>
        <w:t xml:space="preserve">s then built by alternating the </w:t>
      </w:r>
      <w:r w:rsidR="00484B21">
        <w:rPr>
          <w:lang w:val="en-AU"/>
        </w:rPr>
        <w:t xml:space="preserve">new </w:t>
      </w:r>
      <w:r w:rsidRPr="00CE2B5B">
        <w:rPr>
          <w:lang w:val="en-AU"/>
        </w:rPr>
        <w:t>result</w:t>
      </w:r>
      <w:r w:rsidR="007B3FAB" w:rsidRPr="00CE2B5B">
        <w:rPr>
          <w:lang w:val="en-AU"/>
        </w:rPr>
        <w:t xml:space="preserve">s </w:t>
      </w:r>
      <w:r w:rsidR="00484B21">
        <w:rPr>
          <w:lang w:val="en-AU"/>
        </w:rPr>
        <w:t>between</w:t>
      </w:r>
      <w:r w:rsidR="007B3FAB" w:rsidRPr="00CE2B5B">
        <w:rPr>
          <w:lang w:val="en-AU"/>
        </w:rPr>
        <w:t xml:space="preserve"> two rows.</w:t>
      </w:r>
    </w:p>
    <w:p w14:paraId="4CA51069" w14:textId="3441F76B" w:rsidR="00E644C7" w:rsidRPr="00CE2B5B" w:rsidRDefault="00E644C7" w:rsidP="00153A5F">
      <w:pPr>
        <w:jc w:val="both"/>
        <w:rPr>
          <w:lang w:val="en-AU"/>
        </w:rPr>
      </w:pPr>
      <w:r w:rsidRPr="00CE2B5B">
        <w:rPr>
          <w:lang w:val="en-AU"/>
        </w:rPr>
        <w:t xml:space="preserve">Table </w:t>
      </w:r>
      <w:r w:rsidR="008B59AA" w:rsidRPr="00CE2B5B">
        <w:rPr>
          <w:lang w:val="en-AU"/>
        </w:rPr>
        <w:t>2</w:t>
      </w:r>
      <w:r w:rsidRPr="00CE2B5B">
        <w:rPr>
          <w:lang w:val="en-AU"/>
        </w:rPr>
        <w:t xml:space="preserve">. </w:t>
      </w:r>
      <w:r w:rsidR="0085452C">
        <w:rPr>
          <w:lang w:val="en-AU"/>
        </w:rPr>
        <w:t>Dynamic programming</w:t>
      </w:r>
      <w:r w:rsidRPr="00CE2B5B">
        <w:rPr>
          <w:lang w:val="en-AU"/>
        </w:rPr>
        <w:t xml:space="preserve"> table with the reduced memory use (only two rows)</w:t>
      </w:r>
    </w:p>
    <w:p w14:paraId="45F62658" w14:textId="771F4A5E" w:rsidR="007B3FAB" w:rsidRPr="00CE2B5B" w:rsidRDefault="00684825" w:rsidP="00153A5F">
      <w:pPr>
        <w:jc w:val="both"/>
        <w:rPr>
          <w:lang w:val="en-AU"/>
        </w:rPr>
      </w:pPr>
      <w:r>
        <w:rPr>
          <w:lang w:val="en-AU"/>
        </w:rPr>
        <w:t xml:space="preserve">a. </w:t>
      </w:r>
      <w:r w:rsidR="007B3FAB" w:rsidRPr="00CE2B5B">
        <w:rPr>
          <w:lang w:val="en-AU"/>
        </w:rPr>
        <w:t>Constructing first two rows</w:t>
      </w:r>
    </w:p>
    <w:tbl>
      <w:tblPr>
        <w:tblStyle w:val="GridTable4-Accent1"/>
        <w:tblW w:w="0" w:type="auto"/>
        <w:tblLook w:val="04A0" w:firstRow="1" w:lastRow="0" w:firstColumn="1" w:lastColumn="0" w:noHBand="0" w:noVBand="1"/>
      </w:tblPr>
      <w:tblGrid>
        <w:gridCol w:w="1335"/>
        <w:gridCol w:w="1335"/>
        <w:gridCol w:w="1336"/>
        <w:gridCol w:w="1336"/>
        <w:gridCol w:w="1336"/>
        <w:gridCol w:w="1336"/>
        <w:gridCol w:w="1336"/>
      </w:tblGrid>
      <w:tr w:rsidR="007B3FAB" w:rsidRPr="00CE2B5B" w14:paraId="41D13010" w14:textId="77777777" w:rsidTr="00153A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620FD006" w14:textId="77777777" w:rsidR="007B3FAB" w:rsidRPr="00CE2B5B" w:rsidRDefault="007B3FAB" w:rsidP="00153A5F">
            <w:pPr>
              <w:jc w:val="center"/>
              <w:rPr>
                <w:lang w:val="en-AU"/>
              </w:rPr>
            </w:pPr>
          </w:p>
        </w:tc>
        <w:tc>
          <w:tcPr>
            <w:tcW w:w="1335" w:type="dxa"/>
            <w:vAlign w:val="center"/>
          </w:tcPr>
          <w:p w14:paraId="13AC72B7" w14:textId="77777777" w:rsidR="007B3FAB" w:rsidRPr="00CE2B5B" w:rsidRDefault="007B3FAB" w:rsidP="00153A5F">
            <w:pPr>
              <w:jc w:val="center"/>
              <w:cnfStyle w:val="100000000000" w:firstRow="1" w:lastRow="0" w:firstColumn="0" w:lastColumn="0" w:oddVBand="0" w:evenVBand="0" w:oddHBand="0" w:evenHBand="0" w:firstRowFirstColumn="0" w:firstRowLastColumn="0" w:lastRowFirstColumn="0" w:lastRowLastColumn="0"/>
              <w:rPr>
                <w:lang w:val="en-AU"/>
              </w:rPr>
            </w:pPr>
            <w:r w:rsidRPr="00CE2B5B">
              <w:rPr>
                <w:lang w:val="en-AU"/>
              </w:rPr>
              <w:t>0</w:t>
            </w:r>
          </w:p>
        </w:tc>
        <w:tc>
          <w:tcPr>
            <w:tcW w:w="1336" w:type="dxa"/>
            <w:vAlign w:val="center"/>
          </w:tcPr>
          <w:p w14:paraId="59B9859C" w14:textId="77777777" w:rsidR="007B3FAB" w:rsidRPr="00CE2B5B" w:rsidRDefault="007B3FAB" w:rsidP="00153A5F">
            <w:pPr>
              <w:jc w:val="center"/>
              <w:cnfStyle w:val="100000000000" w:firstRow="1" w:lastRow="0" w:firstColumn="0" w:lastColumn="0" w:oddVBand="0" w:evenVBand="0" w:oddHBand="0" w:evenHBand="0" w:firstRowFirstColumn="0" w:firstRowLastColumn="0" w:lastRowFirstColumn="0" w:lastRowLastColumn="0"/>
              <w:rPr>
                <w:lang w:val="en-AU"/>
              </w:rPr>
            </w:pPr>
            <w:r w:rsidRPr="00CE2B5B">
              <w:rPr>
                <w:lang w:val="en-AU"/>
              </w:rPr>
              <w:t>1</w:t>
            </w:r>
          </w:p>
        </w:tc>
        <w:tc>
          <w:tcPr>
            <w:tcW w:w="1336" w:type="dxa"/>
            <w:vAlign w:val="center"/>
          </w:tcPr>
          <w:p w14:paraId="3D47952D" w14:textId="77777777" w:rsidR="007B3FAB" w:rsidRPr="00CE2B5B" w:rsidRDefault="007B3FAB" w:rsidP="00153A5F">
            <w:pPr>
              <w:jc w:val="center"/>
              <w:cnfStyle w:val="100000000000" w:firstRow="1" w:lastRow="0" w:firstColumn="0" w:lastColumn="0" w:oddVBand="0" w:evenVBand="0" w:oddHBand="0" w:evenHBand="0" w:firstRowFirstColumn="0" w:firstRowLastColumn="0" w:lastRowFirstColumn="0" w:lastRowLastColumn="0"/>
              <w:rPr>
                <w:lang w:val="en-AU"/>
              </w:rPr>
            </w:pPr>
            <w:r w:rsidRPr="00CE2B5B">
              <w:rPr>
                <w:lang w:val="en-AU"/>
              </w:rPr>
              <w:t>2</w:t>
            </w:r>
          </w:p>
        </w:tc>
        <w:tc>
          <w:tcPr>
            <w:tcW w:w="1336" w:type="dxa"/>
            <w:vAlign w:val="center"/>
          </w:tcPr>
          <w:p w14:paraId="7E32C193" w14:textId="77777777" w:rsidR="007B3FAB" w:rsidRPr="00CE2B5B" w:rsidRDefault="007B3FAB" w:rsidP="00153A5F">
            <w:pPr>
              <w:jc w:val="center"/>
              <w:cnfStyle w:val="100000000000" w:firstRow="1" w:lastRow="0" w:firstColumn="0" w:lastColumn="0" w:oddVBand="0" w:evenVBand="0" w:oddHBand="0" w:evenHBand="0" w:firstRowFirstColumn="0" w:firstRowLastColumn="0" w:lastRowFirstColumn="0" w:lastRowLastColumn="0"/>
              <w:rPr>
                <w:lang w:val="en-AU"/>
              </w:rPr>
            </w:pPr>
            <w:r w:rsidRPr="00CE2B5B">
              <w:rPr>
                <w:lang w:val="en-AU"/>
              </w:rPr>
              <w:t>3</w:t>
            </w:r>
          </w:p>
        </w:tc>
        <w:tc>
          <w:tcPr>
            <w:tcW w:w="1336" w:type="dxa"/>
            <w:vAlign w:val="center"/>
          </w:tcPr>
          <w:p w14:paraId="7C39299F" w14:textId="77777777" w:rsidR="007B3FAB" w:rsidRPr="00CE2B5B" w:rsidRDefault="007B3FAB" w:rsidP="00153A5F">
            <w:pPr>
              <w:jc w:val="center"/>
              <w:cnfStyle w:val="100000000000" w:firstRow="1" w:lastRow="0" w:firstColumn="0" w:lastColumn="0" w:oddVBand="0" w:evenVBand="0" w:oddHBand="0" w:evenHBand="0" w:firstRowFirstColumn="0" w:firstRowLastColumn="0" w:lastRowFirstColumn="0" w:lastRowLastColumn="0"/>
              <w:rPr>
                <w:lang w:val="en-AU"/>
              </w:rPr>
            </w:pPr>
            <w:r w:rsidRPr="00CE2B5B">
              <w:rPr>
                <w:lang w:val="en-AU"/>
              </w:rPr>
              <w:t>4</w:t>
            </w:r>
          </w:p>
        </w:tc>
        <w:tc>
          <w:tcPr>
            <w:tcW w:w="1336" w:type="dxa"/>
            <w:vAlign w:val="center"/>
          </w:tcPr>
          <w:p w14:paraId="37FEB777" w14:textId="77777777" w:rsidR="007B3FAB" w:rsidRPr="00CE2B5B" w:rsidRDefault="007B3FAB" w:rsidP="00153A5F">
            <w:pPr>
              <w:jc w:val="center"/>
              <w:cnfStyle w:val="100000000000" w:firstRow="1" w:lastRow="0" w:firstColumn="0" w:lastColumn="0" w:oddVBand="0" w:evenVBand="0" w:oddHBand="0" w:evenHBand="0" w:firstRowFirstColumn="0" w:firstRowLastColumn="0" w:lastRowFirstColumn="0" w:lastRowLastColumn="0"/>
              <w:rPr>
                <w:lang w:val="en-AU"/>
              </w:rPr>
            </w:pPr>
            <w:r w:rsidRPr="00CE2B5B">
              <w:rPr>
                <w:lang w:val="en-AU"/>
              </w:rPr>
              <w:t>5</w:t>
            </w:r>
          </w:p>
        </w:tc>
      </w:tr>
      <w:tr w:rsidR="007B3FAB" w:rsidRPr="00CE2B5B" w14:paraId="395F3992" w14:textId="77777777" w:rsidTr="00153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112DBBDE" w14:textId="77777777" w:rsidR="007B3FAB" w:rsidRPr="00CE2B5B" w:rsidRDefault="007B3FAB" w:rsidP="00153A5F">
            <w:pPr>
              <w:jc w:val="center"/>
              <w:rPr>
                <w:lang w:val="en-AU"/>
              </w:rPr>
            </w:pPr>
            <w:r w:rsidRPr="00CE2B5B">
              <w:rPr>
                <w:lang w:val="en-AU"/>
              </w:rPr>
              <w:t>1</w:t>
            </w:r>
          </w:p>
        </w:tc>
        <w:tc>
          <w:tcPr>
            <w:tcW w:w="1335" w:type="dxa"/>
            <w:vAlign w:val="center"/>
          </w:tcPr>
          <w:p w14:paraId="228CF643" w14:textId="77777777" w:rsidR="007B3FAB" w:rsidRPr="00CE2B5B" w:rsidRDefault="007B3FAB" w:rsidP="00153A5F">
            <w:pPr>
              <w:jc w:val="center"/>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1</w:t>
            </w:r>
          </w:p>
        </w:tc>
        <w:tc>
          <w:tcPr>
            <w:tcW w:w="1336" w:type="dxa"/>
            <w:vAlign w:val="center"/>
          </w:tcPr>
          <w:p w14:paraId="14D02E2D" w14:textId="77777777" w:rsidR="007B3FAB" w:rsidRPr="00CE2B5B" w:rsidRDefault="007B3FAB" w:rsidP="00153A5F">
            <w:pPr>
              <w:jc w:val="center"/>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1</w:t>
            </w:r>
          </w:p>
        </w:tc>
        <w:tc>
          <w:tcPr>
            <w:tcW w:w="1336" w:type="dxa"/>
            <w:vAlign w:val="center"/>
          </w:tcPr>
          <w:p w14:paraId="118832EA" w14:textId="77777777" w:rsidR="007B3FAB" w:rsidRPr="00CE2B5B" w:rsidRDefault="007B3FAB" w:rsidP="00153A5F">
            <w:pPr>
              <w:jc w:val="center"/>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1</w:t>
            </w:r>
          </w:p>
        </w:tc>
        <w:tc>
          <w:tcPr>
            <w:tcW w:w="1336" w:type="dxa"/>
            <w:vAlign w:val="center"/>
          </w:tcPr>
          <w:p w14:paraId="3116082F" w14:textId="77777777" w:rsidR="007B3FAB" w:rsidRPr="00CE2B5B" w:rsidRDefault="007B3FAB" w:rsidP="00153A5F">
            <w:pPr>
              <w:jc w:val="center"/>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1</w:t>
            </w:r>
          </w:p>
        </w:tc>
        <w:tc>
          <w:tcPr>
            <w:tcW w:w="1336" w:type="dxa"/>
            <w:vAlign w:val="center"/>
          </w:tcPr>
          <w:p w14:paraId="3544D05C" w14:textId="77777777" w:rsidR="007B3FAB" w:rsidRPr="00CE2B5B" w:rsidRDefault="007B3FAB" w:rsidP="00153A5F">
            <w:pPr>
              <w:jc w:val="center"/>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1</w:t>
            </w:r>
          </w:p>
        </w:tc>
        <w:tc>
          <w:tcPr>
            <w:tcW w:w="1336" w:type="dxa"/>
            <w:vAlign w:val="center"/>
          </w:tcPr>
          <w:p w14:paraId="2BFA38BB" w14:textId="77777777" w:rsidR="007B3FAB" w:rsidRPr="00CE2B5B" w:rsidRDefault="007B3FAB" w:rsidP="00153A5F">
            <w:pPr>
              <w:jc w:val="center"/>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1</w:t>
            </w:r>
          </w:p>
        </w:tc>
      </w:tr>
      <w:tr w:rsidR="007B3FAB" w:rsidRPr="00CE2B5B" w14:paraId="0087731A" w14:textId="77777777" w:rsidTr="00153A5F">
        <w:tc>
          <w:tcPr>
            <w:cnfStyle w:val="001000000000" w:firstRow="0" w:lastRow="0" w:firstColumn="1" w:lastColumn="0" w:oddVBand="0" w:evenVBand="0" w:oddHBand="0" w:evenHBand="0" w:firstRowFirstColumn="0" w:firstRowLastColumn="0" w:lastRowFirstColumn="0" w:lastRowLastColumn="0"/>
            <w:tcW w:w="1335" w:type="dxa"/>
            <w:vAlign w:val="center"/>
          </w:tcPr>
          <w:p w14:paraId="15307580" w14:textId="77777777" w:rsidR="007B3FAB" w:rsidRPr="00CE2B5B" w:rsidRDefault="007B3FAB" w:rsidP="00153A5F">
            <w:pPr>
              <w:jc w:val="center"/>
              <w:rPr>
                <w:lang w:val="en-AU"/>
              </w:rPr>
            </w:pPr>
            <w:r w:rsidRPr="00CE2B5B">
              <w:rPr>
                <w:lang w:val="en-AU"/>
              </w:rPr>
              <w:t>2</w:t>
            </w:r>
          </w:p>
        </w:tc>
        <w:tc>
          <w:tcPr>
            <w:tcW w:w="1335" w:type="dxa"/>
            <w:vAlign w:val="center"/>
          </w:tcPr>
          <w:p w14:paraId="7F1872B5" w14:textId="77777777" w:rsidR="007B3FAB" w:rsidRPr="00CE2B5B" w:rsidRDefault="007B3FAB" w:rsidP="00153A5F">
            <w:pPr>
              <w:jc w:val="center"/>
              <w:cnfStyle w:val="000000000000" w:firstRow="0" w:lastRow="0" w:firstColumn="0" w:lastColumn="0" w:oddVBand="0" w:evenVBand="0" w:oddHBand="0" w:evenHBand="0" w:firstRowFirstColumn="0" w:firstRowLastColumn="0" w:lastRowFirstColumn="0" w:lastRowLastColumn="0"/>
              <w:rPr>
                <w:lang w:val="en-AU"/>
              </w:rPr>
            </w:pPr>
            <w:r w:rsidRPr="00CE2B5B">
              <w:rPr>
                <w:lang w:val="en-AU"/>
              </w:rPr>
              <w:t>1</w:t>
            </w:r>
          </w:p>
        </w:tc>
        <w:tc>
          <w:tcPr>
            <w:tcW w:w="1336" w:type="dxa"/>
            <w:vAlign w:val="center"/>
          </w:tcPr>
          <w:p w14:paraId="67F58755" w14:textId="71650951" w:rsidR="007B3FAB" w:rsidRPr="00CE2B5B" w:rsidRDefault="006518E0" w:rsidP="00153A5F">
            <w:pPr>
              <w:jc w:val="center"/>
              <w:cnfStyle w:val="000000000000" w:firstRow="0" w:lastRow="0" w:firstColumn="0" w:lastColumn="0" w:oddVBand="0" w:evenVBand="0" w:oddHBand="0" w:evenHBand="0" w:firstRowFirstColumn="0" w:firstRowLastColumn="0" w:lastRowFirstColumn="0" w:lastRowLastColumn="0"/>
              <w:rPr>
                <w:lang w:val="en-AU"/>
              </w:rPr>
            </w:pPr>
            <w:r w:rsidRPr="00CE2B5B">
              <w:rPr>
                <w:lang w:val="en-AU"/>
              </w:rPr>
              <w:t>1</w:t>
            </w:r>
          </w:p>
        </w:tc>
        <w:tc>
          <w:tcPr>
            <w:tcW w:w="1336" w:type="dxa"/>
            <w:vAlign w:val="center"/>
          </w:tcPr>
          <w:p w14:paraId="5155B234" w14:textId="77777777" w:rsidR="007B3FAB" w:rsidRPr="00CE2B5B" w:rsidRDefault="007B3FAB" w:rsidP="00153A5F">
            <w:pPr>
              <w:jc w:val="center"/>
              <w:cnfStyle w:val="000000000000" w:firstRow="0" w:lastRow="0" w:firstColumn="0" w:lastColumn="0" w:oddVBand="0" w:evenVBand="0" w:oddHBand="0" w:evenHBand="0" w:firstRowFirstColumn="0" w:firstRowLastColumn="0" w:lastRowFirstColumn="0" w:lastRowLastColumn="0"/>
              <w:rPr>
                <w:lang w:val="en-AU"/>
              </w:rPr>
            </w:pPr>
            <w:r w:rsidRPr="00CE2B5B">
              <w:rPr>
                <w:lang w:val="en-AU"/>
              </w:rPr>
              <w:t>2</w:t>
            </w:r>
          </w:p>
        </w:tc>
        <w:tc>
          <w:tcPr>
            <w:tcW w:w="1336" w:type="dxa"/>
            <w:vAlign w:val="center"/>
          </w:tcPr>
          <w:p w14:paraId="5FA24510" w14:textId="017DE7C3" w:rsidR="007B3FAB" w:rsidRPr="00CE2B5B" w:rsidRDefault="006518E0" w:rsidP="00153A5F">
            <w:pPr>
              <w:jc w:val="center"/>
              <w:cnfStyle w:val="000000000000" w:firstRow="0" w:lastRow="0" w:firstColumn="0" w:lastColumn="0" w:oddVBand="0" w:evenVBand="0" w:oddHBand="0" w:evenHBand="0" w:firstRowFirstColumn="0" w:firstRowLastColumn="0" w:lastRowFirstColumn="0" w:lastRowLastColumn="0"/>
              <w:rPr>
                <w:lang w:val="en-AU"/>
              </w:rPr>
            </w:pPr>
            <w:r w:rsidRPr="00CE2B5B">
              <w:rPr>
                <w:lang w:val="en-AU"/>
              </w:rPr>
              <w:t>2</w:t>
            </w:r>
          </w:p>
        </w:tc>
        <w:tc>
          <w:tcPr>
            <w:tcW w:w="1336" w:type="dxa"/>
            <w:vAlign w:val="center"/>
          </w:tcPr>
          <w:p w14:paraId="6F405E49" w14:textId="77777777" w:rsidR="007B3FAB" w:rsidRPr="00CE2B5B" w:rsidRDefault="007B3FAB" w:rsidP="00153A5F">
            <w:pPr>
              <w:jc w:val="center"/>
              <w:cnfStyle w:val="000000000000" w:firstRow="0" w:lastRow="0" w:firstColumn="0" w:lastColumn="0" w:oddVBand="0" w:evenVBand="0" w:oddHBand="0" w:evenHBand="0" w:firstRowFirstColumn="0" w:firstRowLastColumn="0" w:lastRowFirstColumn="0" w:lastRowLastColumn="0"/>
              <w:rPr>
                <w:lang w:val="en-AU"/>
              </w:rPr>
            </w:pPr>
            <w:r w:rsidRPr="00CE2B5B">
              <w:rPr>
                <w:lang w:val="en-AU"/>
              </w:rPr>
              <w:t>3</w:t>
            </w:r>
          </w:p>
        </w:tc>
        <w:tc>
          <w:tcPr>
            <w:tcW w:w="1336" w:type="dxa"/>
            <w:vAlign w:val="center"/>
          </w:tcPr>
          <w:p w14:paraId="136E10CE" w14:textId="77777777" w:rsidR="007B3FAB" w:rsidRPr="00CE2B5B" w:rsidRDefault="007B3FAB" w:rsidP="00153A5F">
            <w:pPr>
              <w:jc w:val="center"/>
              <w:cnfStyle w:val="000000000000" w:firstRow="0" w:lastRow="0" w:firstColumn="0" w:lastColumn="0" w:oddVBand="0" w:evenVBand="0" w:oddHBand="0" w:evenHBand="0" w:firstRowFirstColumn="0" w:firstRowLastColumn="0" w:lastRowFirstColumn="0" w:lastRowLastColumn="0"/>
              <w:rPr>
                <w:lang w:val="en-AU"/>
              </w:rPr>
            </w:pPr>
            <w:r w:rsidRPr="00CE2B5B">
              <w:rPr>
                <w:lang w:val="en-AU"/>
              </w:rPr>
              <w:t>3</w:t>
            </w:r>
          </w:p>
        </w:tc>
      </w:tr>
    </w:tbl>
    <w:p w14:paraId="326183F3" w14:textId="294E2041" w:rsidR="007B3FAB" w:rsidRPr="00CE2B5B" w:rsidRDefault="00684825" w:rsidP="00153A5F">
      <w:pPr>
        <w:jc w:val="both"/>
        <w:rPr>
          <w:lang w:val="en-AU"/>
        </w:rPr>
      </w:pPr>
      <w:r>
        <w:rPr>
          <w:lang w:val="en-AU"/>
        </w:rPr>
        <w:t xml:space="preserve">b. </w:t>
      </w:r>
      <w:r w:rsidR="007B3FAB" w:rsidRPr="00CE2B5B">
        <w:rPr>
          <w:lang w:val="en-AU"/>
        </w:rPr>
        <w:t>Constructing third row in the first row based on the result on the second row</w:t>
      </w:r>
    </w:p>
    <w:tbl>
      <w:tblPr>
        <w:tblStyle w:val="GridTable4-Accent1"/>
        <w:tblW w:w="0" w:type="auto"/>
        <w:tblLook w:val="04A0" w:firstRow="1" w:lastRow="0" w:firstColumn="1" w:lastColumn="0" w:noHBand="0" w:noVBand="1"/>
      </w:tblPr>
      <w:tblGrid>
        <w:gridCol w:w="1335"/>
        <w:gridCol w:w="1335"/>
        <w:gridCol w:w="1336"/>
        <w:gridCol w:w="1336"/>
        <w:gridCol w:w="1336"/>
        <w:gridCol w:w="1336"/>
        <w:gridCol w:w="1336"/>
      </w:tblGrid>
      <w:tr w:rsidR="007B3FAB" w:rsidRPr="00CE2B5B" w14:paraId="4E2415DA" w14:textId="77777777" w:rsidTr="00153A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15BB0509" w14:textId="77777777" w:rsidR="007B3FAB" w:rsidRPr="00CE2B5B" w:rsidRDefault="007B3FAB" w:rsidP="00153A5F">
            <w:pPr>
              <w:jc w:val="center"/>
              <w:rPr>
                <w:lang w:val="en-AU"/>
              </w:rPr>
            </w:pPr>
          </w:p>
        </w:tc>
        <w:tc>
          <w:tcPr>
            <w:tcW w:w="1335" w:type="dxa"/>
            <w:vAlign w:val="center"/>
          </w:tcPr>
          <w:p w14:paraId="42BCF80C" w14:textId="77777777" w:rsidR="007B3FAB" w:rsidRPr="00CE2B5B" w:rsidRDefault="007B3FAB" w:rsidP="00153A5F">
            <w:pPr>
              <w:jc w:val="center"/>
              <w:cnfStyle w:val="100000000000" w:firstRow="1" w:lastRow="0" w:firstColumn="0" w:lastColumn="0" w:oddVBand="0" w:evenVBand="0" w:oddHBand="0" w:evenHBand="0" w:firstRowFirstColumn="0" w:firstRowLastColumn="0" w:lastRowFirstColumn="0" w:lastRowLastColumn="0"/>
              <w:rPr>
                <w:lang w:val="en-AU"/>
              </w:rPr>
            </w:pPr>
            <w:r w:rsidRPr="00CE2B5B">
              <w:rPr>
                <w:lang w:val="en-AU"/>
              </w:rPr>
              <w:t>0</w:t>
            </w:r>
          </w:p>
        </w:tc>
        <w:tc>
          <w:tcPr>
            <w:tcW w:w="1336" w:type="dxa"/>
            <w:vAlign w:val="center"/>
          </w:tcPr>
          <w:p w14:paraId="6684ACAA" w14:textId="77777777" w:rsidR="007B3FAB" w:rsidRPr="00CE2B5B" w:rsidRDefault="007B3FAB" w:rsidP="00153A5F">
            <w:pPr>
              <w:jc w:val="center"/>
              <w:cnfStyle w:val="100000000000" w:firstRow="1" w:lastRow="0" w:firstColumn="0" w:lastColumn="0" w:oddVBand="0" w:evenVBand="0" w:oddHBand="0" w:evenHBand="0" w:firstRowFirstColumn="0" w:firstRowLastColumn="0" w:lastRowFirstColumn="0" w:lastRowLastColumn="0"/>
              <w:rPr>
                <w:lang w:val="en-AU"/>
              </w:rPr>
            </w:pPr>
            <w:r w:rsidRPr="00CE2B5B">
              <w:rPr>
                <w:lang w:val="en-AU"/>
              </w:rPr>
              <w:t>1</w:t>
            </w:r>
          </w:p>
        </w:tc>
        <w:tc>
          <w:tcPr>
            <w:tcW w:w="1336" w:type="dxa"/>
            <w:vAlign w:val="center"/>
          </w:tcPr>
          <w:p w14:paraId="0AE0DA77" w14:textId="77777777" w:rsidR="007B3FAB" w:rsidRPr="00CE2B5B" w:rsidRDefault="007B3FAB" w:rsidP="00153A5F">
            <w:pPr>
              <w:jc w:val="center"/>
              <w:cnfStyle w:val="100000000000" w:firstRow="1" w:lastRow="0" w:firstColumn="0" w:lastColumn="0" w:oddVBand="0" w:evenVBand="0" w:oddHBand="0" w:evenHBand="0" w:firstRowFirstColumn="0" w:firstRowLastColumn="0" w:lastRowFirstColumn="0" w:lastRowLastColumn="0"/>
              <w:rPr>
                <w:lang w:val="en-AU"/>
              </w:rPr>
            </w:pPr>
            <w:r w:rsidRPr="00CE2B5B">
              <w:rPr>
                <w:lang w:val="en-AU"/>
              </w:rPr>
              <w:t>2</w:t>
            </w:r>
          </w:p>
        </w:tc>
        <w:tc>
          <w:tcPr>
            <w:tcW w:w="1336" w:type="dxa"/>
            <w:vAlign w:val="center"/>
          </w:tcPr>
          <w:p w14:paraId="6F29BF80" w14:textId="77777777" w:rsidR="007B3FAB" w:rsidRPr="00CE2B5B" w:rsidRDefault="007B3FAB" w:rsidP="00153A5F">
            <w:pPr>
              <w:jc w:val="center"/>
              <w:cnfStyle w:val="100000000000" w:firstRow="1" w:lastRow="0" w:firstColumn="0" w:lastColumn="0" w:oddVBand="0" w:evenVBand="0" w:oddHBand="0" w:evenHBand="0" w:firstRowFirstColumn="0" w:firstRowLastColumn="0" w:lastRowFirstColumn="0" w:lastRowLastColumn="0"/>
              <w:rPr>
                <w:lang w:val="en-AU"/>
              </w:rPr>
            </w:pPr>
            <w:r w:rsidRPr="00CE2B5B">
              <w:rPr>
                <w:lang w:val="en-AU"/>
              </w:rPr>
              <w:t>3</w:t>
            </w:r>
          </w:p>
        </w:tc>
        <w:tc>
          <w:tcPr>
            <w:tcW w:w="1336" w:type="dxa"/>
            <w:vAlign w:val="center"/>
          </w:tcPr>
          <w:p w14:paraId="2FA47B26" w14:textId="77777777" w:rsidR="007B3FAB" w:rsidRPr="00CE2B5B" w:rsidRDefault="007B3FAB" w:rsidP="00153A5F">
            <w:pPr>
              <w:jc w:val="center"/>
              <w:cnfStyle w:val="100000000000" w:firstRow="1" w:lastRow="0" w:firstColumn="0" w:lastColumn="0" w:oddVBand="0" w:evenVBand="0" w:oddHBand="0" w:evenHBand="0" w:firstRowFirstColumn="0" w:firstRowLastColumn="0" w:lastRowFirstColumn="0" w:lastRowLastColumn="0"/>
              <w:rPr>
                <w:lang w:val="en-AU"/>
              </w:rPr>
            </w:pPr>
            <w:r w:rsidRPr="00CE2B5B">
              <w:rPr>
                <w:lang w:val="en-AU"/>
              </w:rPr>
              <w:t>4</w:t>
            </w:r>
          </w:p>
        </w:tc>
        <w:tc>
          <w:tcPr>
            <w:tcW w:w="1336" w:type="dxa"/>
            <w:vAlign w:val="center"/>
          </w:tcPr>
          <w:p w14:paraId="54153F23" w14:textId="19C09871" w:rsidR="007B3FAB" w:rsidRPr="00CE2B5B" w:rsidRDefault="007B3FAB" w:rsidP="00153A5F">
            <w:pPr>
              <w:jc w:val="center"/>
              <w:cnfStyle w:val="100000000000" w:firstRow="1" w:lastRow="0" w:firstColumn="0" w:lastColumn="0" w:oddVBand="0" w:evenVBand="0" w:oddHBand="0" w:evenHBand="0" w:firstRowFirstColumn="0" w:firstRowLastColumn="0" w:lastRowFirstColumn="0" w:lastRowLastColumn="0"/>
              <w:rPr>
                <w:lang w:val="en-AU"/>
              </w:rPr>
            </w:pPr>
            <w:r w:rsidRPr="00CE2B5B">
              <w:rPr>
                <w:noProof/>
                <w:lang w:val="en-AU"/>
              </w:rPr>
              <mc:AlternateContent>
                <mc:Choice Requires="wps">
                  <w:drawing>
                    <wp:anchor distT="0" distB="0" distL="114300" distR="114300" simplePos="0" relativeHeight="251661312" behindDoc="0" locked="0" layoutInCell="1" allowOverlap="1" wp14:anchorId="07C297DE" wp14:editId="55AAF5BC">
                      <wp:simplePos x="0" y="0"/>
                      <wp:positionH relativeFrom="column">
                        <wp:posOffset>102870</wp:posOffset>
                      </wp:positionH>
                      <wp:positionV relativeFrom="paragraph">
                        <wp:posOffset>165100</wp:posOffset>
                      </wp:positionV>
                      <wp:extent cx="485775" cy="238125"/>
                      <wp:effectExtent l="76200" t="76200" r="47625" b="104775"/>
                      <wp:wrapNone/>
                      <wp:docPr id="3" name="Oval 3"/>
                      <wp:cNvGraphicFramePr/>
                      <a:graphic xmlns:a="http://schemas.openxmlformats.org/drawingml/2006/main">
                        <a:graphicData uri="http://schemas.microsoft.com/office/word/2010/wordprocessingShape">
                          <wps:wsp>
                            <wps:cNvSpPr/>
                            <wps:spPr>
                              <a:xfrm>
                                <a:off x="0" y="0"/>
                                <a:ext cx="485775" cy="238125"/>
                              </a:xfrm>
                              <a:prstGeom prst="ellipse">
                                <a:avLst/>
                              </a:prstGeom>
                              <a:noFill/>
                              <a:ln>
                                <a:solidFill>
                                  <a:schemeClr val="accent2"/>
                                </a:solidFill>
                              </a:ln>
                              <a:effectLst>
                                <a:glow rad="63500">
                                  <a:schemeClr val="accent1">
                                    <a:satMod val="175000"/>
                                    <a:alpha val="40000"/>
                                  </a:schemeClr>
                                </a:glow>
                              </a:effectLst>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668032" id="Oval 3" o:spid="_x0000_s1026" style="position:absolute;margin-left:8.1pt;margin-top:13pt;width:38.2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" filled="f" strokecolor="#9f2936 [3205]"/>
                  </w:pict>
                </mc:Fallback>
              </mc:AlternateContent>
            </w:r>
            <w:r w:rsidRPr="00CE2B5B">
              <w:rPr>
                <w:lang w:val="en-AU"/>
              </w:rPr>
              <w:t>5</w:t>
            </w:r>
          </w:p>
        </w:tc>
      </w:tr>
      <w:tr w:rsidR="007B3FAB" w:rsidRPr="00CE2B5B" w14:paraId="03473BEB" w14:textId="77777777" w:rsidTr="00153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59673ADD" w14:textId="77A9D4D3" w:rsidR="007B3FAB" w:rsidRPr="00CE2B5B" w:rsidRDefault="007B3FAB" w:rsidP="00153A5F">
            <w:pPr>
              <w:jc w:val="center"/>
              <w:rPr>
                <w:lang w:val="en-AU"/>
              </w:rPr>
            </w:pPr>
            <w:r w:rsidRPr="00CE2B5B">
              <w:rPr>
                <w:lang w:val="en-AU"/>
              </w:rPr>
              <w:t>3</w:t>
            </w:r>
          </w:p>
        </w:tc>
        <w:tc>
          <w:tcPr>
            <w:tcW w:w="1335" w:type="dxa"/>
            <w:vAlign w:val="center"/>
          </w:tcPr>
          <w:p w14:paraId="684A14FD" w14:textId="1948790A" w:rsidR="007B3FAB" w:rsidRPr="00CE2B5B" w:rsidRDefault="007B3FAB" w:rsidP="00153A5F">
            <w:pPr>
              <w:jc w:val="center"/>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1</w:t>
            </w:r>
          </w:p>
        </w:tc>
        <w:tc>
          <w:tcPr>
            <w:tcW w:w="1336" w:type="dxa"/>
            <w:vAlign w:val="center"/>
          </w:tcPr>
          <w:p w14:paraId="7D140C8B" w14:textId="2D832649" w:rsidR="007B3FAB" w:rsidRPr="00CE2B5B" w:rsidRDefault="007B3FAB" w:rsidP="00153A5F">
            <w:pPr>
              <w:jc w:val="center"/>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1</w:t>
            </w:r>
          </w:p>
        </w:tc>
        <w:tc>
          <w:tcPr>
            <w:tcW w:w="1336" w:type="dxa"/>
            <w:vAlign w:val="center"/>
          </w:tcPr>
          <w:p w14:paraId="05321A26" w14:textId="60215CDD" w:rsidR="007B3FAB" w:rsidRPr="00CE2B5B" w:rsidRDefault="007B3FAB" w:rsidP="00153A5F">
            <w:pPr>
              <w:jc w:val="center"/>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2</w:t>
            </w:r>
          </w:p>
        </w:tc>
        <w:tc>
          <w:tcPr>
            <w:tcW w:w="1336" w:type="dxa"/>
            <w:vAlign w:val="center"/>
          </w:tcPr>
          <w:p w14:paraId="6E21DBC6" w14:textId="10A2E3E8" w:rsidR="007B3FAB" w:rsidRPr="00CE2B5B" w:rsidRDefault="007B3FAB" w:rsidP="00153A5F">
            <w:pPr>
              <w:jc w:val="center"/>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3</w:t>
            </w:r>
          </w:p>
        </w:tc>
        <w:tc>
          <w:tcPr>
            <w:tcW w:w="1336" w:type="dxa"/>
            <w:vAlign w:val="center"/>
          </w:tcPr>
          <w:p w14:paraId="23F92F12" w14:textId="37310745" w:rsidR="007B3FAB" w:rsidRPr="00CE2B5B" w:rsidRDefault="007B3FAB" w:rsidP="00153A5F">
            <w:pPr>
              <w:jc w:val="center"/>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4</w:t>
            </w:r>
          </w:p>
        </w:tc>
        <w:tc>
          <w:tcPr>
            <w:tcW w:w="1336" w:type="dxa"/>
            <w:vAlign w:val="center"/>
          </w:tcPr>
          <w:p w14:paraId="298F8DFF" w14:textId="5798869B" w:rsidR="007B3FAB" w:rsidRPr="00CE2B5B" w:rsidRDefault="007B3FAB" w:rsidP="00153A5F">
            <w:pPr>
              <w:jc w:val="center"/>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5</w:t>
            </w:r>
          </w:p>
        </w:tc>
      </w:tr>
      <w:tr w:rsidR="007B3FAB" w:rsidRPr="00CE2B5B" w14:paraId="0E3CAD06" w14:textId="77777777" w:rsidTr="00153A5F">
        <w:tc>
          <w:tcPr>
            <w:cnfStyle w:val="001000000000" w:firstRow="0" w:lastRow="0" w:firstColumn="1" w:lastColumn="0" w:oddVBand="0" w:evenVBand="0" w:oddHBand="0" w:evenHBand="0" w:firstRowFirstColumn="0" w:firstRowLastColumn="0" w:lastRowFirstColumn="0" w:lastRowLastColumn="0"/>
            <w:tcW w:w="1335" w:type="dxa"/>
            <w:vAlign w:val="center"/>
          </w:tcPr>
          <w:p w14:paraId="5ED25666" w14:textId="77777777" w:rsidR="007B3FAB" w:rsidRPr="00CE2B5B" w:rsidRDefault="007B3FAB" w:rsidP="00153A5F">
            <w:pPr>
              <w:jc w:val="center"/>
              <w:rPr>
                <w:lang w:val="en-AU"/>
              </w:rPr>
            </w:pPr>
            <w:r w:rsidRPr="00CE2B5B">
              <w:rPr>
                <w:lang w:val="en-AU"/>
              </w:rPr>
              <w:t>2</w:t>
            </w:r>
          </w:p>
        </w:tc>
        <w:tc>
          <w:tcPr>
            <w:tcW w:w="1335" w:type="dxa"/>
            <w:vAlign w:val="center"/>
          </w:tcPr>
          <w:p w14:paraId="46497175" w14:textId="77777777" w:rsidR="007B3FAB" w:rsidRPr="00CE2B5B" w:rsidRDefault="007B3FAB" w:rsidP="00153A5F">
            <w:pPr>
              <w:jc w:val="center"/>
              <w:cnfStyle w:val="000000000000" w:firstRow="0" w:lastRow="0" w:firstColumn="0" w:lastColumn="0" w:oddVBand="0" w:evenVBand="0" w:oddHBand="0" w:evenHBand="0" w:firstRowFirstColumn="0" w:firstRowLastColumn="0" w:lastRowFirstColumn="0" w:lastRowLastColumn="0"/>
              <w:rPr>
                <w:lang w:val="en-AU"/>
              </w:rPr>
            </w:pPr>
            <w:r w:rsidRPr="00CE2B5B">
              <w:rPr>
                <w:lang w:val="en-AU"/>
              </w:rPr>
              <w:t>1</w:t>
            </w:r>
          </w:p>
        </w:tc>
        <w:tc>
          <w:tcPr>
            <w:tcW w:w="1336" w:type="dxa"/>
            <w:vAlign w:val="center"/>
          </w:tcPr>
          <w:p w14:paraId="0A925D4A" w14:textId="2AA73144" w:rsidR="007B3FAB" w:rsidRPr="00CE2B5B" w:rsidRDefault="006518E0" w:rsidP="00153A5F">
            <w:pPr>
              <w:jc w:val="center"/>
              <w:cnfStyle w:val="000000000000" w:firstRow="0" w:lastRow="0" w:firstColumn="0" w:lastColumn="0" w:oddVBand="0" w:evenVBand="0" w:oddHBand="0" w:evenHBand="0" w:firstRowFirstColumn="0" w:firstRowLastColumn="0" w:lastRowFirstColumn="0" w:lastRowLastColumn="0"/>
              <w:rPr>
                <w:lang w:val="en-AU"/>
              </w:rPr>
            </w:pPr>
            <w:r w:rsidRPr="00CE2B5B">
              <w:rPr>
                <w:lang w:val="en-AU"/>
              </w:rPr>
              <w:t>1</w:t>
            </w:r>
          </w:p>
        </w:tc>
        <w:tc>
          <w:tcPr>
            <w:tcW w:w="1336" w:type="dxa"/>
            <w:vAlign w:val="center"/>
          </w:tcPr>
          <w:p w14:paraId="2C1193CF" w14:textId="77777777" w:rsidR="007B3FAB" w:rsidRPr="00CE2B5B" w:rsidRDefault="007B3FAB" w:rsidP="00153A5F">
            <w:pPr>
              <w:jc w:val="center"/>
              <w:cnfStyle w:val="000000000000" w:firstRow="0" w:lastRow="0" w:firstColumn="0" w:lastColumn="0" w:oddVBand="0" w:evenVBand="0" w:oddHBand="0" w:evenHBand="0" w:firstRowFirstColumn="0" w:firstRowLastColumn="0" w:lastRowFirstColumn="0" w:lastRowLastColumn="0"/>
              <w:rPr>
                <w:lang w:val="en-AU"/>
              </w:rPr>
            </w:pPr>
            <w:r w:rsidRPr="00CE2B5B">
              <w:rPr>
                <w:lang w:val="en-AU"/>
              </w:rPr>
              <w:t>2</w:t>
            </w:r>
          </w:p>
        </w:tc>
        <w:tc>
          <w:tcPr>
            <w:tcW w:w="1336" w:type="dxa"/>
            <w:vAlign w:val="center"/>
          </w:tcPr>
          <w:p w14:paraId="39604152" w14:textId="5524B292" w:rsidR="007B3FAB" w:rsidRPr="00CE2B5B" w:rsidRDefault="006518E0" w:rsidP="00153A5F">
            <w:pPr>
              <w:jc w:val="center"/>
              <w:cnfStyle w:val="000000000000" w:firstRow="0" w:lastRow="0" w:firstColumn="0" w:lastColumn="0" w:oddVBand="0" w:evenVBand="0" w:oddHBand="0" w:evenHBand="0" w:firstRowFirstColumn="0" w:firstRowLastColumn="0" w:lastRowFirstColumn="0" w:lastRowLastColumn="0"/>
              <w:rPr>
                <w:lang w:val="en-AU"/>
              </w:rPr>
            </w:pPr>
            <w:r w:rsidRPr="00CE2B5B">
              <w:rPr>
                <w:lang w:val="en-AU"/>
              </w:rPr>
              <w:t>2</w:t>
            </w:r>
          </w:p>
        </w:tc>
        <w:tc>
          <w:tcPr>
            <w:tcW w:w="1336" w:type="dxa"/>
            <w:vAlign w:val="center"/>
          </w:tcPr>
          <w:p w14:paraId="3CB6A774" w14:textId="77777777" w:rsidR="007B3FAB" w:rsidRPr="00CE2B5B" w:rsidRDefault="007B3FAB" w:rsidP="00153A5F">
            <w:pPr>
              <w:jc w:val="center"/>
              <w:cnfStyle w:val="000000000000" w:firstRow="0" w:lastRow="0" w:firstColumn="0" w:lastColumn="0" w:oddVBand="0" w:evenVBand="0" w:oddHBand="0" w:evenHBand="0" w:firstRowFirstColumn="0" w:firstRowLastColumn="0" w:lastRowFirstColumn="0" w:lastRowLastColumn="0"/>
              <w:rPr>
                <w:lang w:val="en-AU"/>
              </w:rPr>
            </w:pPr>
            <w:r w:rsidRPr="00CE2B5B">
              <w:rPr>
                <w:lang w:val="en-AU"/>
              </w:rPr>
              <w:t>3</w:t>
            </w:r>
          </w:p>
        </w:tc>
        <w:tc>
          <w:tcPr>
            <w:tcW w:w="1336" w:type="dxa"/>
            <w:vAlign w:val="center"/>
          </w:tcPr>
          <w:p w14:paraId="4642DD9D" w14:textId="10333CB0" w:rsidR="007B3FAB" w:rsidRPr="00CE2B5B" w:rsidRDefault="007B3FAB" w:rsidP="00153A5F">
            <w:pPr>
              <w:jc w:val="center"/>
              <w:cnfStyle w:val="000000000000" w:firstRow="0" w:lastRow="0" w:firstColumn="0" w:lastColumn="0" w:oddVBand="0" w:evenVBand="0" w:oddHBand="0" w:evenHBand="0" w:firstRowFirstColumn="0" w:firstRowLastColumn="0" w:lastRowFirstColumn="0" w:lastRowLastColumn="0"/>
              <w:rPr>
                <w:lang w:val="en-AU"/>
              </w:rPr>
            </w:pPr>
            <w:r w:rsidRPr="00CE2B5B">
              <w:rPr>
                <w:lang w:val="en-AU"/>
              </w:rPr>
              <w:t>3</w:t>
            </w:r>
          </w:p>
        </w:tc>
      </w:tr>
    </w:tbl>
    <w:p w14:paraId="4C66904F" w14:textId="48E3A4AA" w:rsidR="007B3FAB" w:rsidRPr="00CE2B5B" w:rsidRDefault="007B3FAB" w:rsidP="00153A5F">
      <w:pPr>
        <w:jc w:val="both"/>
        <w:rPr>
          <w:lang w:val="en-AU"/>
        </w:rPr>
      </w:pPr>
    </w:p>
    <w:p w14:paraId="0D8CB4FB" w14:textId="3DF21FE7" w:rsidR="00A0776E" w:rsidRDefault="00A0776E" w:rsidP="00A0776E">
      <w:pPr>
        <w:jc w:val="both"/>
        <w:rPr>
          <w:lang w:val="en-AU"/>
        </w:rPr>
      </w:pPr>
      <w:r w:rsidRPr="00CE2B5B">
        <w:rPr>
          <w:lang w:val="en-AU"/>
        </w:rPr>
        <w:t xml:space="preserve">Despite its efficiency, the </w:t>
      </w:r>
      <w:r w:rsidR="0085452C">
        <w:rPr>
          <w:lang w:val="en-AU"/>
        </w:rPr>
        <w:t>dynamic programming</w:t>
      </w:r>
      <w:r w:rsidRPr="00CE2B5B">
        <w:rPr>
          <w:lang w:val="en-AU"/>
        </w:rPr>
        <w:t xml:space="preserve"> algorithm </w:t>
      </w:r>
      <w:r w:rsidR="000130DB" w:rsidRPr="00CE2B5B">
        <w:rPr>
          <w:lang w:val="en-AU"/>
        </w:rPr>
        <w:t>i</w:t>
      </w:r>
      <w:r w:rsidRPr="00CE2B5B">
        <w:rPr>
          <w:lang w:val="en-AU"/>
        </w:rPr>
        <w:t xml:space="preserve">s not used for </w:t>
      </w:r>
      <w:r w:rsidR="000130DB" w:rsidRPr="00CE2B5B">
        <w:rPr>
          <w:lang w:val="en-AU"/>
        </w:rPr>
        <w:t>most</w:t>
      </w:r>
      <w:r w:rsidRPr="00CE2B5B">
        <w:rPr>
          <w:lang w:val="en-AU"/>
        </w:rPr>
        <w:t xml:space="preserve"> cases because many problems </w:t>
      </w:r>
      <w:r w:rsidR="000130DB" w:rsidRPr="00CE2B5B">
        <w:rPr>
          <w:lang w:val="en-AU"/>
        </w:rPr>
        <w:t>are</w:t>
      </w:r>
      <w:r w:rsidRPr="00CE2B5B">
        <w:rPr>
          <w:lang w:val="en-AU"/>
        </w:rPr>
        <w:t xml:space="preserve"> specified as identifying the number of solutions with certain number of coins. Since the </w:t>
      </w:r>
      <w:r w:rsidR="0085452C">
        <w:rPr>
          <w:lang w:val="en-AU"/>
        </w:rPr>
        <w:t>dynamic programming</w:t>
      </w:r>
      <w:r w:rsidRPr="00CE2B5B">
        <w:rPr>
          <w:lang w:val="en-AU"/>
        </w:rPr>
        <w:t xml:space="preserve"> algorithm tends to be used for an optimization problem, it </w:t>
      </w:r>
      <w:r w:rsidR="000130DB" w:rsidRPr="00CE2B5B">
        <w:rPr>
          <w:lang w:val="en-AU"/>
        </w:rPr>
        <w:t>is</w:t>
      </w:r>
      <w:r w:rsidRPr="00CE2B5B">
        <w:rPr>
          <w:lang w:val="en-AU"/>
        </w:rPr>
        <w:t xml:space="preserve"> difficult to adjust the algorithm to find the number of solutions meeting the constraints (i.e. the </w:t>
      </w:r>
      <w:r w:rsidRPr="00CE2B5B">
        <w:rPr>
          <w:lang w:val="en-AU"/>
        </w:rPr>
        <w:lastRenderedPageBreak/>
        <w:t xml:space="preserve">number of coins used). Therefore, the backtracking and pruning algorithm </w:t>
      </w:r>
      <w:r w:rsidR="000130DB" w:rsidRPr="00CE2B5B">
        <w:rPr>
          <w:lang w:val="en-AU"/>
        </w:rPr>
        <w:t>is</w:t>
      </w:r>
      <w:r w:rsidRPr="00CE2B5B">
        <w:rPr>
          <w:lang w:val="en-AU"/>
        </w:rPr>
        <w:t xml:space="preserve"> developed to deal with these cases. </w:t>
      </w:r>
    </w:p>
    <w:p w14:paraId="051D37B1" w14:textId="77777777" w:rsidR="005A4FEF" w:rsidRPr="00CE2B5B" w:rsidRDefault="005A4FEF" w:rsidP="00A0776E">
      <w:pPr>
        <w:jc w:val="both"/>
        <w:rPr>
          <w:lang w:val="en-AU"/>
        </w:rPr>
      </w:pPr>
    </w:p>
    <w:p w14:paraId="5918812A" w14:textId="509C0C32" w:rsidR="00EF35BD" w:rsidRPr="00CE2B5B" w:rsidRDefault="007B3FAB" w:rsidP="00153A5F">
      <w:pPr>
        <w:pStyle w:val="Heading3"/>
        <w:jc w:val="both"/>
        <w:rPr>
          <w:lang w:val="en-AU"/>
        </w:rPr>
      </w:pPr>
      <w:r w:rsidRPr="00CE2B5B">
        <w:rPr>
          <w:lang w:val="en-AU"/>
        </w:rPr>
        <w:t>Backtracking and pruning algorithm for the number of solutions with certain number of coins</w:t>
      </w:r>
    </w:p>
    <w:p w14:paraId="022EE5D7" w14:textId="698FE395" w:rsidR="007B3FAB" w:rsidRPr="00CE2B5B" w:rsidRDefault="008A5F63" w:rsidP="00153A5F">
      <w:pPr>
        <w:jc w:val="both"/>
        <w:rPr>
          <w:lang w:val="en-AU"/>
        </w:rPr>
      </w:pPr>
      <w:r w:rsidRPr="00CE2B5B">
        <w:rPr>
          <w:lang w:val="en-AU"/>
        </w:rPr>
        <w:t xml:space="preserve">Between Backtracking and Branch and Bound algorithms, it </w:t>
      </w:r>
      <w:r w:rsidR="000130DB" w:rsidRPr="00CE2B5B">
        <w:rPr>
          <w:lang w:val="en-AU"/>
        </w:rPr>
        <w:t>is</w:t>
      </w:r>
      <w:r w:rsidRPr="00CE2B5B">
        <w:rPr>
          <w:lang w:val="en-AU"/>
        </w:rPr>
        <w:t xml:space="preserve"> decided to adopt Backtracking and </w:t>
      </w:r>
      <w:r w:rsidR="00625F5A">
        <w:rPr>
          <w:lang w:val="en-AU"/>
        </w:rPr>
        <w:t>P</w:t>
      </w:r>
      <w:r w:rsidRPr="00CE2B5B">
        <w:rPr>
          <w:lang w:val="en-AU"/>
        </w:rPr>
        <w:t>runing as Backtracking is an algorithm for identifying all possible solutions based on depth-first recursive search</w:t>
      </w:r>
      <w:r w:rsidRPr="00CE2B5B">
        <w:rPr>
          <w:rStyle w:val="FootnoteReference"/>
          <w:lang w:val="en-AU"/>
        </w:rPr>
        <w:footnoteReference w:id="1"/>
      </w:r>
      <w:r w:rsidRPr="00CE2B5B">
        <w:rPr>
          <w:lang w:val="en-AU"/>
        </w:rPr>
        <w:t xml:space="preserve"> and it tends to be more efficient than a Branch and Bound algorithm</w:t>
      </w:r>
      <w:r w:rsidRPr="00CE2B5B">
        <w:rPr>
          <w:rStyle w:val="FootnoteReference"/>
          <w:lang w:val="en-AU"/>
        </w:rPr>
        <w:footnoteReference w:id="2"/>
      </w:r>
      <w:r w:rsidRPr="00CE2B5B">
        <w:rPr>
          <w:lang w:val="en-AU"/>
        </w:rPr>
        <w:t xml:space="preserve">. Also, Brach and Bound </w:t>
      </w:r>
      <w:r w:rsidR="00A0776E" w:rsidRPr="00CE2B5B">
        <w:rPr>
          <w:lang w:val="en-AU"/>
        </w:rPr>
        <w:t>algorithms are generally adopted for optimization problems because it is useful to track best current solution</w:t>
      </w:r>
      <w:r w:rsidR="00625F5A">
        <w:rPr>
          <w:lang w:val="en-AU"/>
        </w:rPr>
        <w:t>s</w:t>
      </w:r>
      <w:r w:rsidR="00A0776E" w:rsidRPr="00CE2B5B">
        <w:rPr>
          <w:rStyle w:val="FootnoteReference"/>
          <w:lang w:val="en-AU"/>
        </w:rPr>
        <w:footnoteReference w:id="3"/>
      </w:r>
      <w:r w:rsidR="00A0776E" w:rsidRPr="00CE2B5B">
        <w:rPr>
          <w:lang w:val="en-AU"/>
        </w:rPr>
        <w:t>.</w:t>
      </w:r>
    </w:p>
    <w:p w14:paraId="51502F78" w14:textId="68E2F8F4" w:rsidR="008A5F63" w:rsidRPr="00CE2B5B" w:rsidRDefault="008A5F63" w:rsidP="00153A5F">
      <w:pPr>
        <w:jc w:val="both"/>
        <w:rPr>
          <w:lang w:val="en-AU"/>
        </w:rPr>
      </w:pPr>
      <w:r w:rsidRPr="00CE2B5B">
        <w:rPr>
          <w:lang w:val="en-AU"/>
        </w:rPr>
        <w:t>Backtracking and pruning algorithm</w:t>
      </w:r>
      <w:r w:rsidR="00A0776E" w:rsidRPr="00CE2B5B">
        <w:rPr>
          <w:lang w:val="en-AU"/>
        </w:rPr>
        <w:t>, however,</w:t>
      </w:r>
      <w:r w:rsidRPr="00CE2B5B">
        <w:rPr>
          <w:lang w:val="en-AU"/>
        </w:rPr>
        <w:t xml:space="preserve"> has a worse Time complexity </w:t>
      </w:r>
      <w:r w:rsidR="00A0776E" w:rsidRPr="00CE2B5B">
        <w:rPr>
          <w:lang w:val="en-AU"/>
        </w:rPr>
        <w:t xml:space="preserve">than the </w:t>
      </w:r>
      <w:r w:rsidR="0085452C">
        <w:rPr>
          <w:lang w:val="en-AU"/>
        </w:rPr>
        <w:t>dynamic programming</w:t>
      </w:r>
      <w:r w:rsidR="00A0776E" w:rsidRPr="00CE2B5B">
        <w:rPr>
          <w:lang w:val="en-AU"/>
        </w:rPr>
        <w:t xml:space="preserve"> algorithm </w:t>
      </w:r>
      <w:r w:rsidRPr="00CE2B5B">
        <w:rPr>
          <w:lang w:val="en-AU"/>
        </w:rPr>
        <w:t>due to its recursi</w:t>
      </w:r>
      <w:r w:rsidR="0085452C">
        <w:rPr>
          <w:lang w:val="en-AU"/>
        </w:rPr>
        <w:t>ve nature</w:t>
      </w:r>
      <w:r w:rsidRPr="00CE2B5B">
        <w:rPr>
          <w:lang w:val="en-AU"/>
        </w:rPr>
        <w:t>.</w:t>
      </w:r>
      <w:r w:rsidR="00A0776E" w:rsidRPr="00CE2B5B">
        <w:rPr>
          <w:lang w:val="en-AU"/>
        </w:rPr>
        <w:t xml:space="preserve"> </w:t>
      </w:r>
    </w:p>
    <w:p w14:paraId="77FE1A6C" w14:textId="6D63D66F" w:rsidR="00EF35BD" w:rsidRPr="00CE2B5B" w:rsidRDefault="004A1D0C" w:rsidP="00153A5F">
      <w:pPr>
        <w:jc w:val="both"/>
        <w:rPr>
          <w:lang w:val="en-AU"/>
        </w:rPr>
      </w:pPr>
      <w:r w:rsidRPr="00CE2B5B">
        <w:rPr>
          <w:lang w:val="en-AU"/>
        </w:rPr>
        <w:t>For example, Value 8 with Minimum/Maximum coin 3</w:t>
      </w:r>
      <w:r w:rsidR="000130DB" w:rsidRPr="00CE2B5B">
        <w:rPr>
          <w:lang w:val="en-AU"/>
        </w:rPr>
        <w:t xml:space="preserve"> is</w:t>
      </w:r>
      <w:r w:rsidR="009A438E" w:rsidRPr="00CE2B5B">
        <w:rPr>
          <w:lang w:val="en-AU"/>
        </w:rPr>
        <w:t xml:space="preserve"> firstly expanded with the backtracking and pruning algorithm as follow:</w:t>
      </w:r>
    </w:p>
    <w:p w14:paraId="20C991B5" w14:textId="0F38508E" w:rsidR="009A438E" w:rsidRPr="00CE2B5B" w:rsidRDefault="009A438E" w:rsidP="00153A5F">
      <w:pPr>
        <w:jc w:val="both"/>
        <w:rPr>
          <w:lang w:val="en-AU"/>
        </w:rPr>
      </w:pPr>
      <w:r w:rsidRPr="00CE2B5B">
        <w:rPr>
          <w:noProof/>
          <w:lang w:val="en-AU"/>
        </w:rPr>
        <mc:AlternateContent>
          <mc:Choice Requires="wpg">
            <w:drawing>
              <wp:anchor distT="0" distB="0" distL="114300" distR="114300" simplePos="0" relativeHeight="251679744" behindDoc="0" locked="0" layoutInCell="1" allowOverlap="1" wp14:anchorId="7E770EBB" wp14:editId="61AE88C7">
                <wp:simplePos x="0" y="0"/>
                <wp:positionH relativeFrom="column">
                  <wp:posOffset>1485900</wp:posOffset>
                </wp:positionH>
                <wp:positionV relativeFrom="paragraph">
                  <wp:posOffset>71120</wp:posOffset>
                </wp:positionV>
                <wp:extent cx="2085975" cy="1857375"/>
                <wp:effectExtent l="0" t="0" r="28575" b="28575"/>
                <wp:wrapNone/>
                <wp:docPr id="15" name="Group 15"/>
                <wp:cNvGraphicFramePr/>
                <a:graphic xmlns:a="http://schemas.openxmlformats.org/drawingml/2006/main">
                  <a:graphicData uri="http://schemas.microsoft.com/office/word/2010/wordprocessingGroup">
                    <wpg:wgp>
                      <wpg:cNvGrpSpPr/>
                      <wpg:grpSpPr>
                        <a:xfrm>
                          <a:off x="0" y="0"/>
                          <a:ext cx="2085975" cy="1857375"/>
                          <a:chOff x="0" y="0"/>
                          <a:chExt cx="2085975" cy="1857375"/>
                        </a:xfrm>
                      </wpg:grpSpPr>
                      <wpg:grpSp>
                        <wpg:cNvPr id="9" name="Group 9"/>
                        <wpg:cNvGrpSpPr/>
                        <wpg:grpSpPr>
                          <a:xfrm>
                            <a:off x="476250" y="0"/>
                            <a:ext cx="1609725" cy="1857375"/>
                            <a:chOff x="0" y="0"/>
                            <a:chExt cx="1609725" cy="1857375"/>
                          </a:xfrm>
                        </wpg:grpSpPr>
                        <wps:wsp>
                          <wps:cNvPr id="5" name="Flowchart: Connector 5"/>
                          <wps:cNvSpPr/>
                          <wps:spPr>
                            <a:xfrm>
                              <a:off x="561975" y="0"/>
                              <a:ext cx="523875" cy="51435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326DFB8B" w14:textId="01BF8CDD" w:rsidR="00E8517E" w:rsidRPr="009A438E" w:rsidRDefault="00E8517E" w:rsidP="009A438E">
                                <w:pPr>
                                  <w:jc w:val="center"/>
                                  <w:rPr>
                                    <w:lang w:val="en-AU"/>
                                  </w:rPr>
                                </w:pPr>
                                <w:r>
                                  <w:rPr>
                                    <w:lang w:val="en-AU"/>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Connector 6"/>
                          <wps:cNvSpPr/>
                          <wps:spPr>
                            <a:xfrm>
                              <a:off x="1085850" y="666750"/>
                              <a:ext cx="523875" cy="51435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35578AF5" w14:textId="7F4DC5ED" w:rsidR="00E8517E" w:rsidRPr="009A438E" w:rsidRDefault="00E8517E" w:rsidP="009A438E">
                                <w:pPr>
                                  <w:jc w:val="center"/>
                                  <w:rPr>
                                    <w:lang w:val="en-AU"/>
                                  </w:rPr>
                                </w:pPr>
                                <w:r>
                                  <w:rPr>
                                    <w:lang w:val="en-AU"/>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Connector 7"/>
                          <wps:cNvSpPr/>
                          <wps:spPr>
                            <a:xfrm>
                              <a:off x="0" y="666750"/>
                              <a:ext cx="523875" cy="51435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65AF17B2" w14:textId="2FE27148" w:rsidR="00E8517E" w:rsidRPr="009A438E" w:rsidRDefault="00E8517E" w:rsidP="009A438E">
                                <w:pPr>
                                  <w:jc w:val="center"/>
                                  <w:rPr>
                                    <w:lang w:val="en-AU"/>
                                  </w:rPr>
                                </w:pPr>
                                <w:r>
                                  <w:rPr>
                                    <w:lang w:val="en-AU"/>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Connector 8"/>
                          <wps:cNvSpPr/>
                          <wps:spPr>
                            <a:xfrm>
                              <a:off x="523875" y="1343025"/>
                              <a:ext cx="523875" cy="51435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5593E464" w14:textId="77777777" w:rsidR="00E8517E" w:rsidRPr="009A438E" w:rsidRDefault="00E8517E" w:rsidP="009A438E">
                                <w:pPr>
                                  <w:jc w:val="center"/>
                                  <w:rPr>
                                    <w:lang w:val="en-AU"/>
                                  </w:rPr>
                                </w:pPr>
                                <w:r>
                                  <w:rPr>
                                    <w:lang w:val="en-AU"/>
                                  </w:rPr>
                                  <w:t>1</w:t>
                                </w:r>
                              </w:p>
                              <w:p w14:paraId="15947BFB" w14:textId="3473B282" w:rsidR="00E8517E" w:rsidRPr="009A438E" w:rsidRDefault="00E8517E" w:rsidP="009A438E">
                                <w:pPr>
                                  <w:jc w:val="center"/>
                                  <w:rPr>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Flowchart: Connector 10"/>
                        <wps:cNvSpPr/>
                        <wps:spPr>
                          <a:xfrm>
                            <a:off x="0" y="1343025"/>
                            <a:ext cx="523875" cy="51435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04A69EBC" w14:textId="690C4598" w:rsidR="00E8517E" w:rsidRPr="009A438E" w:rsidRDefault="00E8517E" w:rsidP="009A438E">
                              <w:pPr>
                                <w:jc w:val="center"/>
                                <w:rPr>
                                  <w:lang w:val="en-AU"/>
                                </w:rPr>
                              </w:pPr>
                              <w:r>
                                <w:rPr>
                                  <w:lang w:val="en-AU"/>
                                </w:rPr>
                                <w:t>6</w:t>
                              </w:r>
                            </w:p>
                            <w:p w14:paraId="072445C7" w14:textId="77777777" w:rsidR="00E8517E" w:rsidRPr="009A438E" w:rsidRDefault="00E8517E" w:rsidP="009A438E">
                              <w:pPr>
                                <w:jc w:val="center"/>
                                <w:rPr>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1485900" y="419100"/>
                            <a:ext cx="228600" cy="29527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H="1">
                            <a:off x="885825" y="419100"/>
                            <a:ext cx="266700" cy="29527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885825" y="1123950"/>
                            <a:ext cx="228600" cy="29527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H="1">
                            <a:off x="381000" y="1123950"/>
                            <a:ext cx="200025" cy="25717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E770EBB" id="Group 15" o:spid="_x0000_s1028" style="position:absolute;left:0;text-align:left;margin-left:117pt;margin-top:5.6pt;width:164.25pt;height:146.25pt;z-index:251679744;mso-position-horizontal-relative:text;mso-position-vertical-relative:text" coordsize="20859,18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">
                <v:group id="Group 9" o:spid="_x0000_s1029" style="position:absolute;left:4762;width:16097;height:18573" coordsize="16097,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 o:spid="_x0000_s1030" type="#_x0000_t120" style="position:absolute;left:5619;width:5239;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" fillcolor="#f68613 [3028]" strokecolor="#f07f09 [3204]" strokeweight=".5pt">
                    <v:fill color2="#ed7d09 [3172]" rotate="t" colors="0 #f98e46;.5 #fc7f00;1 #e57000" focus="100%" type="gradient">
                      <o:fill v:ext="view" type="gradientUnscaled"/>
                    </v:fill>
                    <v:stroke joinstyle="miter"/>
                    <v:textbox>
                      <w:txbxContent>
                        <w:p w14:paraId="326DFB8B" w14:textId="01BF8CDD" w:rsidR="00E8517E" w:rsidRPr="009A438E" w:rsidRDefault="00E8517E" w:rsidP="009A438E">
                          <w:pPr>
                            <w:jc w:val="center"/>
                            <w:rPr>
                              <w:lang w:val="en-AU"/>
                            </w:rPr>
                          </w:pPr>
                          <w:r>
                            <w:rPr>
                              <w:lang w:val="en-AU"/>
                            </w:rPr>
                            <w:t>8</w:t>
                          </w:r>
                        </w:p>
                      </w:txbxContent>
                    </v:textbox>
                  </v:shape>
                  <v:shape id="Flowchart: Connector 6" o:spid="_x0000_s1031" type="#_x0000_t120" style="position:absolute;left:10858;top:6667;width:5239;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" fillcolor="#f68613 [3028]" strokecolor="#f07f09 [3204]" strokeweight=".5pt">
                    <v:fill color2="#ed7d09 [3172]" rotate="t" colors="0 #f98e46;.5 #fc7f00;1 #e57000" focus="100%" type="gradient">
                      <o:fill v:ext="view" type="gradientUnscaled"/>
                    </v:fill>
                    <v:stroke joinstyle="miter"/>
                    <v:textbox>
                      <w:txbxContent>
                        <w:p w14:paraId="35578AF5" w14:textId="7F4DC5ED" w:rsidR="00E8517E" w:rsidRPr="009A438E" w:rsidRDefault="00E8517E" w:rsidP="009A438E">
                          <w:pPr>
                            <w:jc w:val="center"/>
                            <w:rPr>
                              <w:lang w:val="en-AU"/>
                            </w:rPr>
                          </w:pPr>
                          <w:r>
                            <w:rPr>
                              <w:lang w:val="en-AU"/>
                            </w:rPr>
                            <w:t>1</w:t>
                          </w:r>
                        </w:p>
                      </w:txbxContent>
                    </v:textbox>
                  </v:shape>
                  <v:shape id="Flowchart: Connector 7" o:spid="_x0000_s1032" type="#_x0000_t120" style="position:absolute;top:6667;width:5238;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" fillcolor="#f68613 [3028]" strokecolor="#f07f09 [3204]" strokeweight=".5pt">
                    <v:fill color2="#ed7d09 [3172]" rotate="t" colors="0 #f98e46;.5 #fc7f00;1 #e57000" focus="100%" type="gradient">
                      <o:fill v:ext="view" type="gradientUnscaled"/>
                    </v:fill>
                    <v:stroke joinstyle="miter"/>
                    <v:textbox>
                      <w:txbxContent>
                        <w:p w14:paraId="65AF17B2" w14:textId="2FE27148" w:rsidR="00E8517E" w:rsidRPr="009A438E" w:rsidRDefault="00E8517E" w:rsidP="009A438E">
                          <w:pPr>
                            <w:jc w:val="center"/>
                            <w:rPr>
                              <w:lang w:val="en-AU"/>
                            </w:rPr>
                          </w:pPr>
                          <w:r>
                            <w:rPr>
                              <w:lang w:val="en-AU"/>
                            </w:rPr>
                            <w:t>7</w:t>
                          </w:r>
                        </w:p>
                      </w:txbxContent>
                    </v:textbox>
                  </v:shape>
                  <v:shape id="Flowchart: Connector 8" o:spid="_x0000_s1033" type="#_x0000_t120" style="position:absolute;left:5238;top:13430;width:5239;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" fillcolor="#f68613 [3028]" strokecolor="#f07f09 [3204]" strokeweight=".5pt">
                    <v:fill color2="#ed7d09 [3172]" rotate="t" colors="0 #f98e46;.5 #fc7f00;1 #e57000" focus="100%" type="gradient">
                      <o:fill v:ext="view" type="gradientUnscaled"/>
                    </v:fill>
                    <v:stroke joinstyle="miter"/>
                    <v:textbox>
                      <w:txbxContent>
                        <w:p w14:paraId="5593E464" w14:textId="77777777" w:rsidR="00E8517E" w:rsidRPr="009A438E" w:rsidRDefault="00E8517E" w:rsidP="009A438E">
                          <w:pPr>
                            <w:jc w:val="center"/>
                            <w:rPr>
                              <w:lang w:val="en-AU"/>
                            </w:rPr>
                          </w:pPr>
                          <w:r>
                            <w:rPr>
                              <w:lang w:val="en-AU"/>
                            </w:rPr>
                            <w:t>1</w:t>
                          </w:r>
                        </w:p>
                        <w:p w14:paraId="15947BFB" w14:textId="3473B282" w:rsidR="00E8517E" w:rsidRPr="009A438E" w:rsidRDefault="00E8517E" w:rsidP="009A438E">
                          <w:pPr>
                            <w:jc w:val="center"/>
                            <w:rPr>
                              <w:lang w:val="en-AU"/>
                            </w:rPr>
                          </w:pPr>
                        </w:p>
                      </w:txbxContent>
                    </v:textbox>
                  </v:shape>
                </v:group>
                <v:shape id="Flowchart: Connector 10" o:spid="_x0000_s1034" type="#_x0000_t120" style="position:absolute;top:13430;width:5238;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" fillcolor="#f68613 [3028]" strokecolor="#f07f09 [3204]" strokeweight=".5pt">
                  <v:fill color2="#ed7d09 [3172]" rotate="t" colors="0 #f98e46;.5 #fc7f00;1 #e57000" focus="100%" type="gradient">
                    <o:fill v:ext="view" type="gradientUnscaled"/>
                  </v:fill>
                  <v:stroke joinstyle="miter"/>
                  <v:textbox>
                    <w:txbxContent>
                      <w:p w14:paraId="04A69EBC" w14:textId="690C4598" w:rsidR="00E8517E" w:rsidRPr="009A438E" w:rsidRDefault="00E8517E" w:rsidP="009A438E">
                        <w:pPr>
                          <w:jc w:val="center"/>
                          <w:rPr>
                            <w:lang w:val="en-AU"/>
                          </w:rPr>
                        </w:pPr>
                        <w:r>
                          <w:rPr>
                            <w:lang w:val="en-AU"/>
                          </w:rPr>
                          <w:t>6</w:t>
                        </w:r>
                      </w:p>
                      <w:p w14:paraId="072445C7" w14:textId="77777777" w:rsidR="00E8517E" w:rsidRPr="009A438E" w:rsidRDefault="00E8517E" w:rsidP="009A438E">
                        <w:pPr>
                          <w:jc w:val="center"/>
                          <w:rPr>
                            <w:lang w:val="en-AU"/>
                          </w:rPr>
                        </w:pPr>
                      </w:p>
                    </w:txbxContent>
                  </v:textbox>
                </v:shape>
                <v:line id="Straight Connector 11" o:spid="_x0000_s1035" style="position:absolute;visibility:visible;mso-wrap-style:square" from="14859,4191" to="17145,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" strokecolor="#f07f09 [3204]" strokeweight="2.25pt">
                  <v:stroke joinstyle="miter"/>
                </v:line>
                <v:line id="Straight Connector 12" o:spid="_x0000_s1036" style="position:absolute;flip:x;visibility:visible;mso-wrap-style:square" from="8858,4191" to="11525,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" strokecolor="#f07f09 [3204]" strokeweight="2.25pt">
                  <v:stroke joinstyle="miter"/>
                </v:line>
                <v:line id="Straight Connector 13" o:spid="_x0000_s1037" style="position:absolute;visibility:visible;mso-wrap-style:square" from="8858,11239" to="11144,14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" strokecolor="#f07f09 [3204]" strokeweight="2.25pt">
                  <v:stroke joinstyle="miter"/>
                </v:line>
                <v:line id="Straight Connector 14" o:spid="_x0000_s1038" style="position:absolute;flip:x;visibility:visible;mso-wrap-style:square" from="3810,11239" to="5810,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" strokecolor="#f07f09 [3204]" strokeweight="2.25pt">
                  <v:stroke joinstyle="miter"/>
                </v:line>
              </v:group>
            </w:pict>
          </mc:Fallback>
        </mc:AlternateContent>
      </w:r>
    </w:p>
    <w:p w14:paraId="1BB471AC" w14:textId="6796CD57" w:rsidR="003D57BC" w:rsidRPr="00CE2B5B" w:rsidRDefault="003D57BC" w:rsidP="00153A5F">
      <w:pPr>
        <w:jc w:val="both"/>
        <w:rPr>
          <w:lang w:val="en-AU"/>
        </w:rPr>
      </w:pPr>
    </w:p>
    <w:p w14:paraId="6D191718" w14:textId="7ACC9E0D" w:rsidR="009A438E" w:rsidRPr="00CE2B5B" w:rsidRDefault="009A438E" w:rsidP="00153A5F">
      <w:pPr>
        <w:jc w:val="both"/>
        <w:rPr>
          <w:lang w:val="en-AU"/>
        </w:rPr>
      </w:pPr>
    </w:p>
    <w:p w14:paraId="3D4A83EE" w14:textId="221C7BCF" w:rsidR="009A438E" w:rsidRPr="00CE2B5B" w:rsidRDefault="009A438E" w:rsidP="00153A5F">
      <w:pPr>
        <w:jc w:val="both"/>
        <w:rPr>
          <w:lang w:val="en-AU"/>
        </w:rPr>
      </w:pPr>
    </w:p>
    <w:p w14:paraId="108213E3" w14:textId="0FCA21D7" w:rsidR="009A438E" w:rsidRPr="00CE2B5B" w:rsidRDefault="009A438E" w:rsidP="00153A5F">
      <w:pPr>
        <w:jc w:val="both"/>
        <w:rPr>
          <w:lang w:val="en-AU"/>
        </w:rPr>
      </w:pPr>
    </w:p>
    <w:p w14:paraId="15F9CF89" w14:textId="2B9B784A" w:rsidR="009A438E" w:rsidRPr="00CE2B5B" w:rsidRDefault="009A438E" w:rsidP="00153A5F">
      <w:pPr>
        <w:jc w:val="both"/>
        <w:rPr>
          <w:lang w:val="en-AU"/>
        </w:rPr>
      </w:pPr>
    </w:p>
    <w:p w14:paraId="0662673C" w14:textId="77777777" w:rsidR="009A438E" w:rsidRPr="00CE2B5B" w:rsidRDefault="009A438E" w:rsidP="00153A5F">
      <w:pPr>
        <w:jc w:val="both"/>
        <w:rPr>
          <w:lang w:val="en-AU"/>
        </w:rPr>
      </w:pPr>
    </w:p>
    <w:p w14:paraId="77CCDE79" w14:textId="2D39F461" w:rsidR="009A438E" w:rsidRPr="00CE2B5B" w:rsidRDefault="009A438E" w:rsidP="000130DB">
      <w:pPr>
        <w:jc w:val="both"/>
        <w:rPr>
          <w:lang w:val="en-AU"/>
        </w:rPr>
      </w:pPr>
      <w:r w:rsidRPr="00CE2B5B">
        <w:rPr>
          <w:lang w:val="en-AU"/>
        </w:rPr>
        <w:t>However,</w:t>
      </w:r>
      <w:r w:rsidR="00625F5A">
        <w:rPr>
          <w:lang w:val="en-AU"/>
        </w:rPr>
        <w:t xml:space="preserve"> leaf nodes</w:t>
      </w:r>
      <w:r w:rsidRPr="00CE2B5B">
        <w:rPr>
          <w:lang w:val="en-AU"/>
        </w:rPr>
        <w:t xml:space="preserve"> [1,1,6] already has the three coins </w:t>
      </w:r>
      <w:r w:rsidR="005E6DF6" w:rsidRPr="00CE2B5B">
        <w:rPr>
          <w:lang w:val="en-AU"/>
        </w:rPr>
        <w:t xml:space="preserve">(i.e. </w:t>
      </w:r>
      <w:r w:rsidR="00625F5A">
        <w:rPr>
          <w:lang w:val="en-AU"/>
        </w:rPr>
        <w:t xml:space="preserve">checking the number of coins used is </w:t>
      </w:r>
      <w:r w:rsidR="005E6DF6" w:rsidRPr="00CE2B5B">
        <w:rPr>
          <w:lang w:val="en-AU"/>
        </w:rPr>
        <w:t xml:space="preserve">first pruning method) </w:t>
      </w:r>
      <w:r w:rsidRPr="00CE2B5B">
        <w:rPr>
          <w:lang w:val="en-AU"/>
        </w:rPr>
        <w:t xml:space="preserve">and 6 is not a prime number, hence, the algorithm backtracks to the value 7 and </w:t>
      </w:r>
      <w:r w:rsidR="000130DB" w:rsidRPr="00CE2B5B">
        <w:rPr>
          <w:lang w:val="en-AU"/>
        </w:rPr>
        <w:t>splits</w:t>
      </w:r>
      <w:r w:rsidR="00625F5A">
        <w:rPr>
          <w:lang w:val="en-AU"/>
        </w:rPr>
        <w:t xml:space="preserve"> 7</w:t>
      </w:r>
      <w:r w:rsidRPr="00CE2B5B">
        <w:rPr>
          <w:lang w:val="en-AU"/>
        </w:rPr>
        <w:t xml:space="preserve"> </w:t>
      </w:r>
      <w:r w:rsidR="000130DB" w:rsidRPr="00CE2B5B">
        <w:rPr>
          <w:lang w:val="en-AU"/>
        </w:rPr>
        <w:t>with</w:t>
      </w:r>
      <w:r w:rsidRPr="00CE2B5B">
        <w:rPr>
          <w:lang w:val="en-AU"/>
        </w:rPr>
        <w:t xml:space="preserve"> the next prime number, 2.</w:t>
      </w:r>
      <w:r w:rsidR="000130DB" w:rsidRPr="00CE2B5B">
        <w:rPr>
          <w:lang w:val="en-AU"/>
        </w:rPr>
        <w:t xml:space="preserve"> The difference between the next prime number 2 and the value 7 is 5, </w:t>
      </w:r>
      <w:r w:rsidR="00625F5A">
        <w:rPr>
          <w:lang w:val="en-AU"/>
        </w:rPr>
        <w:t xml:space="preserve">which is </w:t>
      </w:r>
      <w:r w:rsidR="000130DB" w:rsidRPr="00CE2B5B">
        <w:rPr>
          <w:lang w:val="en-AU"/>
        </w:rPr>
        <w:t>another prime number and three coins are used</w:t>
      </w:r>
      <w:r w:rsidR="00625F5A">
        <w:rPr>
          <w:lang w:val="en-AU"/>
        </w:rPr>
        <w:t xml:space="preserve"> only</w:t>
      </w:r>
      <w:r w:rsidR="000130DB" w:rsidRPr="00CE2B5B">
        <w:rPr>
          <w:lang w:val="en-AU"/>
        </w:rPr>
        <w:t xml:space="preserve">, thus, this combination [1, 2, 5] is considered as a solution. </w:t>
      </w:r>
    </w:p>
    <w:p w14:paraId="4300984D" w14:textId="5F1A1342" w:rsidR="009A438E" w:rsidRPr="00CE2B5B" w:rsidRDefault="00253047" w:rsidP="009A438E">
      <w:pPr>
        <w:rPr>
          <w:lang w:val="en-AU"/>
        </w:rPr>
      </w:pPr>
      <w:r w:rsidRPr="00CE2B5B">
        <w:rPr>
          <w:noProof/>
          <w:lang w:val="en-AU"/>
        </w:rPr>
        <w:lastRenderedPageBreak/>
        <mc:AlternateContent>
          <mc:Choice Requires="wpg">
            <w:drawing>
              <wp:anchor distT="0" distB="0" distL="114300" distR="114300" simplePos="0" relativeHeight="251681792" behindDoc="0" locked="0" layoutInCell="1" allowOverlap="1" wp14:anchorId="30775151" wp14:editId="2E70F3EF">
                <wp:simplePos x="0" y="0"/>
                <wp:positionH relativeFrom="column">
                  <wp:posOffset>1743075</wp:posOffset>
                </wp:positionH>
                <wp:positionV relativeFrom="paragraph">
                  <wp:posOffset>-33020</wp:posOffset>
                </wp:positionV>
                <wp:extent cx="2085975" cy="1857375"/>
                <wp:effectExtent l="0" t="0" r="28575" b="28575"/>
                <wp:wrapNone/>
                <wp:docPr id="16" name="Group 16"/>
                <wp:cNvGraphicFramePr/>
                <a:graphic xmlns:a="http://schemas.openxmlformats.org/drawingml/2006/main">
                  <a:graphicData uri="http://schemas.microsoft.com/office/word/2010/wordprocessingGroup">
                    <wpg:wgp>
                      <wpg:cNvGrpSpPr/>
                      <wpg:grpSpPr>
                        <a:xfrm>
                          <a:off x="0" y="0"/>
                          <a:ext cx="2085975" cy="1857375"/>
                          <a:chOff x="0" y="0"/>
                          <a:chExt cx="2085975" cy="1857375"/>
                        </a:xfrm>
                      </wpg:grpSpPr>
                      <wpg:grpSp>
                        <wpg:cNvPr id="17" name="Group 17"/>
                        <wpg:cNvGrpSpPr/>
                        <wpg:grpSpPr>
                          <a:xfrm>
                            <a:off x="476250" y="0"/>
                            <a:ext cx="1609725" cy="1857375"/>
                            <a:chOff x="0" y="0"/>
                            <a:chExt cx="1609725" cy="1857375"/>
                          </a:xfrm>
                        </wpg:grpSpPr>
                        <wps:wsp>
                          <wps:cNvPr id="18" name="Flowchart: Connector 18"/>
                          <wps:cNvSpPr/>
                          <wps:spPr>
                            <a:xfrm>
                              <a:off x="561975" y="0"/>
                              <a:ext cx="523875" cy="51435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676925C5" w14:textId="77777777" w:rsidR="00E8517E" w:rsidRPr="009A438E" w:rsidRDefault="00E8517E" w:rsidP="009A438E">
                                <w:pPr>
                                  <w:jc w:val="center"/>
                                  <w:rPr>
                                    <w:lang w:val="en-AU"/>
                                  </w:rPr>
                                </w:pPr>
                                <w:r>
                                  <w:rPr>
                                    <w:lang w:val="en-AU"/>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Connector 19"/>
                          <wps:cNvSpPr/>
                          <wps:spPr>
                            <a:xfrm>
                              <a:off x="1085850" y="666750"/>
                              <a:ext cx="523875" cy="51435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32F81ABE" w14:textId="77777777" w:rsidR="00E8517E" w:rsidRPr="009A438E" w:rsidRDefault="00E8517E" w:rsidP="009A438E">
                                <w:pPr>
                                  <w:jc w:val="center"/>
                                  <w:rPr>
                                    <w:lang w:val="en-AU"/>
                                  </w:rPr>
                                </w:pPr>
                                <w:r>
                                  <w:rPr>
                                    <w:lang w:val="en-AU"/>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owchart: Connector 20"/>
                          <wps:cNvSpPr/>
                          <wps:spPr>
                            <a:xfrm>
                              <a:off x="0" y="666750"/>
                              <a:ext cx="523875" cy="51435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322A1AA6" w14:textId="77777777" w:rsidR="00E8517E" w:rsidRPr="009A438E" w:rsidRDefault="00E8517E" w:rsidP="009A438E">
                                <w:pPr>
                                  <w:jc w:val="center"/>
                                  <w:rPr>
                                    <w:lang w:val="en-AU"/>
                                  </w:rPr>
                                </w:pPr>
                                <w:r>
                                  <w:rPr>
                                    <w:lang w:val="en-AU"/>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owchart: Connector 21"/>
                          <wps:cNvSpPr/>
                          <wps:spPr>
                            <a:xfrm>
                              <a:off x="523875" y="1343025"/>
                              <a:ext cx="523875" cy="51435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6B5F0A41" w14:textId="62D186EF" w:rsidR="00E8517E" w:rsidRPr="009A438E" w:rsidRDefault="00E8517E" w:rsidP="009A438E">
                                <w:pPr>
                                  <w:jc w:val="center"/>
                                  <w:rPr>
                                    <w:lang w:val="en-AU"/>
                                  </w:rPr>
                                </w:pPr>
                                <w:r>
                                  <w:rPr>
                                    <w:lang w:val="en-AU"/>
                                  </w:rPr>
                                  <w:t>2</w:t>
                                </w:r>
                              </w:p>
                              <w:p w14:paraId="38195879" w14:textId="77777777" w:rsidR="00E8517E" w:rsidRPr="009A438E" w:rsidRDefault="00E8517E" w:rsidP="009A438E">
                                <w:pPr>
                                  <w:jc w:val="center"/>
                                  <w:rPr>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Flowchart: Connector 22"/>
                        <wps:cNvSpPr/>
                        <wps:spPr>
                          <a:xfrm>
                            <a:off x="0" y="1343025"/>
                            <a:ext cx="523875" cy="51435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787B6B8E" w14:textId="78EFDBDA" w:rsidR="00E8517E" w:rsidRPr="009A438E" w:rsidRDefault="00E8517E" w:rsidP="009A438E">
                              <w:pPr>
                                <w:jc w:val="center"/>
                                <w:rPr>
                                  <w:lang w:val="en-AU"/>
                                </w:rPr>
                              </w:pPr>
                              <w:r>
                                <w:rPr>
                                  <w:lang w:val="en-AU"/>
                                </w:rPr>
                                <w:t>5</w:t>
                              </w:r>
                            </w:p>
                            <w:p w14:paraId="31DA18B4" w14:textId="77777777" w:rsidR="00E8517E" w:rsidRPr="009A438E" w:rsidRDefault="00E8517E" w:rsidP="009A438E">
                              <w:pPr>
                                <w:jc w:val="center"/>
                                <w:rPr>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Connector 23"/>
                        <wps:cNvCnPr/>
                        <wps:spPr>
                          <a:xfrm>
                            <a:off x="1485900" y="419100"/>
                            <a:ext cx="228600" cy="29527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flipH="1">
                            <a:off x="885825" y="419100"/>
                            <a:ext cx="266700" cy="29527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885825" y="1123950"/>
                            <a:ext cx="228600" cy="29527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H="1">
                            <a:off x="381000" y="1123950"/>
                            <a:ext cx="200025" cy="25717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0775151" id="Group 16" o:spid="_x0000_s1039" style="position:absolute;margin-left:137.25pt;margin-top:-2.6pt;width:164.25pt;height:146.25pt;z-index:251681792;mso-position-horizontal-relative:text;mso-position-vertical-relative:text;mso-width-relative:margin;mso-height-relative:margin" coordsize="20859,18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">
                <v:group id="Group 17" o:spid="_x0000_s1040" style="position:absolute;left:4762;width:16097;height:18573" coordsize="16097,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lowchart: Connector 18" o:spid="_x0000_s1041" type="#_x0000_t120" style="position:absolute;left:5619;width:5239;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" fillcolor="#f68613 [3028]" strokecolor="#f07f09 [3204]" strokeweight=".5pt">
                    <v:fill color2="#ed7d09 [3172]" rotate="t" colors="0 #f98e46;.5 #fc7f00;1 #e57000" focus="100%" type="gradient">
                      <o:fill v:ext="view" type="gradientUnscaled"/>
                    </v:fill>
                    <v:stroke joinstyle="miter"/>
                    <v:textbox>
                      <w:txbxContent>
                        <w:p w14:paraId="676925C5" w14:textId="77777777" w:rsidR="00E8517E" w:rsidRPr="009A438E" w:rsidRDefault="00E8517E" w:rsidP="009A438E">
                          <w:pPr>
                            <w:jc w:val="center"/>
                            <w:rPr>
                              <w:lang w:val="en-AU"/>
                            </w:rPr>
                          </w:pPr>
                          <w:r>
                            <w:rPr>
                              <w:lang w:val="en-AU"/>
                            </w:rPr>
                            <w:t>8</w:t>
                          </w:r>
                        </w:p>
                      </w:txbxContent>
                    </v:textbox>
                  </v:shape>
                  <v:shape id="Flowchart: Connector 19" o:spid="_x0000_s1042" type="#_x0000_t120" style="position:absolute;left:10858;top:6667;width:5239;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" fillcolor="#f68613 [3028]" strokecolor="#f07f09 [3204]" strokeweight=".5pt">
                    <v:fill color2="#ed7d09 [3172]" rotate="t" colors="0 #f98e46;.5 #fc7f00;1 #e57000" focus="100%" type="gradient">
                      <o:fill v:ext="view" type="gradientUnscaled"/>
                    </v:fill>
                    <v:stroke joinstyle="miter"/>
                    <v:textbox>
                      <w:txbxContent>
                        <w:p w14:paraId="32F81ABE" w14:textId="77777777" w:rsidR="00E8517E" w:rsidRPr="009A438E" w:rsidRDefault="00E8517E" w:rsidP="009A438E">
                          <w:pPr>
                            <w:jc w:val="center"/>
                            <w:rPr>
                              <w:lang w:val="en-AU"/>
                            </w:rPr>
                          </w:pPr>
                          <w:r>
                            <w:rPr>
                              <w:lang w:val="en-AU"/>
                            </w:rPr>
                            <w:t>1</w:t>
                          </w:r>
                        </w:p>
                      </w:txbxContent>
                    </v:textbox>
                  </v:shape>
                  <v:shape id="Flowchart: Connector 20" o:spid="_x0000_s1043" type="#_x0000_t120" style="position:absolute;top:6667;width:5238;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" fillcolor="#f68613 [3028]" strokecolor="#f07f09 [3204]" strokeweight=".5pt">
                    <v:fill color2="#ed7d09 [3172]" rotate="t" colors="0 #f98e46;.5 #fc7f00;1 #e57000" focus="100%" type="gradient">
                      <o:fill v:ext="view" type="gradientUnscaled"/>
                    </v:fill>
                    <v:stroke joinstyle="miter"/>
                    <v:textbox>
                      <w:txbxContent>
                        <w:p w14:paraId="322A1AA6" w14:textId="77777777" w:rsidR="00E8517E" w:rsidRPr="009A438E" w:rsidRDefault="00E8517E" w:rsidP="009A438E">
                          <w:pPr>
                            <w:jc w:val="center"/>
                            <w:rPr>
                              <w:lang w:val="en-AU"/>
                            </w:rPr>
                          </w:pPr>
                          <w:r>
                            <w:rPr>
                              <w:lang w:val="en-AU"/>
                            </w:rPr>
                            <w:t>7</w:t>
                          </w:r>
                        </w:p>
                      </w:txbxContent>
                    </v:textbox>
                  </v:shape>
                  <v:shape id="Flowchart: Connector 21" o:spid="_x0000_s1044" type="#_x0000_t120" style="position:absolute;left:5238;top:13430;width:5239;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" fillcolor="#f68613 [3028]" strokecolor="#f07f09 [3204]" strokeweight=".5pt">
                    <v:fill color2="#ed7d09 [3172]" rotate="t" colors="0 #f98e46;.5 #fc7f00;1 #e57000" focus="100%" type="gradient">
                      <o:fill v:ext="view" type="gradientUnscaled"/>
                    </v:fill>
                    <v:stroke joinstyle="miter"/>
                    <v:textbox>
                      <w:txbxContent>
                        <w:p w14:paraId="6B5F0A41" w14:textId="62D186EF" w:rsidR="00E8517E" w:rsidRPr="009A438E" w:rsidRDefault="00E8517E" w:rsidP="009A438E">
                          <w:pPr>
                            <w:jc w:val="center"/>
                            <w:rPr>
                              <w:lang w:val="en-AU"/>
                            </w:rPr>
                          </w:pPr>
                          <w:r>
                            <w:rPr>
                              <w:lang w:val="en-AU"/>
                            </w:rPr>
                            <w:t>2</w:t>
                          </w:r>
                        </w:p>
                        <w:p w14:paraId="38195879" w14:textId="77777777" w:rsidR="00E8517E" w:rsidRPr="009A438E" w:rsidRDefault="00E8517E" w:rsidP="009A438E">
                          <w:pPr>
                            <w:jc w:val="center"/>
                            <w:rPr>
                              <w:lang w:val="en-AU"/>
                            </w:rPr>
                          </w:pPr>
                        </w:p>
                      </w:txbxContent>
                    </v:textbox>
                  </v:shape>
                </v:group>
                <v:shape id="Flowchart: Connector 22" o:spid="_x0000_s1045" type="#_x0000_t120" style="position:absolute;top:13430;width:5238;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" fillcolor="#f68613 [3028]" strokecolor="#f07f09 [3204]" strokeweight=".5pt">
                  <v:fill color2="#ed7d09 [3172]" rotate="t" colors="0 #f98e46;.5 #fc7f00;1 #e57000" focus="100%" type="gradient">
                    <o:fill v:ext="view" type="gradientUnscaled"/>
                  </v:fill>
                  <v:stroke joinstyle="miter"/>
                  <v:textbox>
                    <w:txbxContent>
                      <w:p w14:paraId="787B6B8E" w14:textId="78EFDBDA" w:rsidR="00E8517E" w:rsidRPr="009A438E" w:rsidRDefault="00E8517E" w:rsidP="009A438E">
                        <w:pPr>
                          <w:jc w:val="center"/>
                          <w:rPr>
                            <w:lang w:val="en-AU"/>
                          </w:rPr>
                        </w:pPr>
                        <w:r>
                          <w:rPr>
                            <w:lang w:val="en-AU"/>
                          </w:rPr>
                          <w:t>5</w:t>
                        </w:r>
                      </w:p>
                      <w:p w14:paraId="31DA18B4" w14:textId="77777777" w:rsidR="00E8517E" w:rsidRPr="009A438E" w:rsidRDefault="00E8517E" w:rsidP="009A438E">
                        <w:pPr>
                          <w:jc w:val="center"/>
                          <w:rPr>
                            <w:lang w:val="en-AU"/>
                          </w:rPr>
                        </w:pPr>
                      </w:p>
                    </w:txbxContent>
                  </v:textbox>
                </v:shape>
                <v:line id="Straight Connector 23" o:spid="_x0000_s1046" style="position:absolute;visibility:visible;mso-wrap-style:square" from="14859,4191" to="17145,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" strokecolor="#f07f09 [3204]" strokeweight="2.25pt">
                  <v:stroke joinstyle="miter"/>
                </v:line>
                <v:line id="Straight Connector 24" o:spid="_x0000_s1047" style="position:absolute;flip:x;visibility:visible;mso-wrap-style:square" from="8858,4191" to="11525,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" strokecolor="#f07f09 [3204]" strokeweight="2.25pt">
                  <v:stroke joinstyle="miter"/>
                </v:line>
                <v:line id="Straight Connector 25" o:spid="_x0000_s1048" style="position:absolute;visibility:visible;mso-wrap-style:square" from="8858,11239" to="11144,14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" strokecolor="#f07f09 [3204]" strokeweight="2.25pt">
                  <v:stroke joinstyle="miter"/>
                </v:line>
                <v:line id="Straight Connector 26" o:spid="_x0000_s1049" style="position:absolute;flip:x;visibility:visible;mso-wrap-style:square" from="3810,11239" to="5810,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" strokecolor="#f07f09 [3204]" strokeweight="2.25pt">
                  <v:stroke joinstyle="miter"/>
                </v:line>
              </v:group>
            </w:pict>
          </mc:Fallback>
        </mc:AlternateContent>
      </w:r>
      <w:r w:rsidR="009A438E" w:rsidRPr="00CE2B5B">
        <w:rPr>
          <w:lang w:val="en-AU"/>
        </w:rPr>
        <w:t xml:space="preserve"> </w:t>
      </w:r>
    </w:p>
    <w:p w14:paraId="38A95BC4" w14:textId="5DB4ACF3" w:rsidR="009A438E" w:rsidRPr="00CE2B5B" w:rsidRDefault="009A438E" w:rsidP="009A438E">
      <w:pPr>
        <w:rPr>
          <w:lang w:val="en-AU"/>
        </w:rPr>
      </w:pPr>
    </w:p>
    <w:p w14:paraId="251A212A" w14:textId="77777777" w:rsidR="009A438E" w:rsidRPr="00CE2B5B" w:rsidRDefault="009A438E" w:rsidP="009A438E">
      <w:pPr>
        <w:rPr>
          <w:lang w:val="en-AU"/>
        </w:rPr>
      </w:pPr>
    </w:p>
    <w:p w14:paraId="524D174C" w14:textId="77777777" w:rsidR="009A438E" w:rsidRPr="00CE2B5B" w:rsidRDefault="009A438E" w:rsidP="009A438E">
      <w:pPr>
        <w:rPr>
          <w:lang w:val="en-AU"/>
        </w:rPr>
      </w:pPr>
    </w:p>
    <w:p w14:paraId="3FD7EA4B" w14:textId="77777777" w:rsidR="009A438E" w:rsidRPr="00CE2B5B" w:rsidRDefault="009A438E" w:rsidP="009A438E">
      <w:pPr>
        <w:rPr>
          <w:lang w:val="en-AU"/>
        </w:rPr>
      </w:pPr>
    </w:p>
    <w:p w14:paraId="4DE1F24A" w14:textId="77777777" w:rsidR="000130DB" w:rsidRPr="00CE2B5B" w:rsidRDefault="000130DB" w:rsidP="000130DB">
      <w:pPr>
        <w:jc w:val="both"/>
        <w:rPr>
          <w:lang w:val="en-AU"/>
        </w:rPr>
      </w:pPr>
    </w:p>
    <w:p w14:paraId="213BD86E" w14:textId="182D2259" w:rsidR="009A438E" w:rsidRPr="00CE2B5B" w:rsidRDefault="000130DB" w:rsidP="000130DB">
      <w:pPr>
        <w:jc w:val="both"/>
        <w:rPr>
          <w:lang w:val="en-AU"/>
        </w:rPr>
      </w:pPr>
      <w:r w:rsidRPr="00CE2B5B">
        <w:rPr>
          <w:lang w:val="en-AU"/>
        </w:rPr>
        <w:t xml:space="preserve">Similarly, [1, 3, 4] is tried but 4 is not a prime number. Next, [1, 5, 2] is not </w:t>
      </w:r>
      <w:r w:rsidR="00625F5A">
        <w:rPr>
          <w:lang w:val="en-AU"/>
        </w:rPr>
        <w:t>expanded</w:t>
      </w:r>
      <w:r w:rsidRPr="00CE2B5B">
        <w:rPr>
          <w:lang w:val="en-AU"/>
        </w:rPr>
        <w:t xml:space="preserve"> because this list is the equivalent solution of [1, 2, 5]. With this example, the backtracking algorithm incorporates </w:t>
      </w:r>
      <w:r w:rsidR="005E6DF6" w:rsidRPr="00CE2B5B">
        <w:rPr>
          <w:lang w:val="en-AU"/>
        </w:rPr>
        <w:t>the second</w:t>
      </w:r>
      <w:r w:rsidRPr="00CE2B5B">
        <w:rPr>
          <w:lang w:val="en-AU"/>
        </w:rPr>
        <w:t xml:space="preserve"> pruning </w:t>
      </w:r>
      <w:r w:rsidR="005E6DF6" w:rsidRPr="00CE2B5B">
        <w:rPr>
          <w:lang w:val="en-AU"/>
        </w:rPr>
        <w:t>condition</w:t>
      </w:r>
      <w:r w:rsidR="00625F5A">
        <w:rPr>
          <w:lang w:val="en-AU"/>
        </w:rPr>
        <w:t>.</w:t>
      </w:r>
      <w:r w:rsidRPr="00CE2B5B">
        <w:rPr>
          <w:lang w:val="en-AU"/>
        </w:rPr>
        <w:t xml:space="preserve"> </w:t>
      </w:r>
      <w:r w:rsidR="00625F5A">
        <w:rPr>
          <w:lang w:val="en-AU"/>
        </w:rPr>
        <w:t xml:space="preserve">That is, if </w:t>
      </w:r>
      <w:r w:rsidRPr="00CE2B5B">
        <w:rPr>
          <w:lang w:val="en-AU"/>
        </w:rPr>
        <w:t xml:space="preserve">the difference </w:t>
      </w:r>
      <w:r w:rsidR="00625F5A">
        <w:rPr>
          <w:lang w:val="en-AU"/>
        </w:rPr>
        <w:t>should be</w:t>
      </w:r>
      <w:r w:rsidRPr="00CE2B5B">
        <w:rPr>
          <w:lang w:val="en-AU"/>
        </w:rPr>
        <w:t xml:space="preserve"> smaller than the current coin denomination, </w:t>
      </w:r>
      <w:r w:rsidR="00625F5A">
        <w:rPr>
          <w:lang w:val="en-AU"/>
        </w:rPr>
        <w:t>the algorithm</w:t>
      </w:r>
      <w:r w:rsidRPr="00CE2B5B">
        <w:rPr>
          <w:lang w:val="en-AU"/>
        </w:rPr>
        <w:t xml:space="preserve"> does not expand further and moves to the next prime number.</w:t>
      </w:r>
    </w:p>
    <w:p w14:paraId="3314BDDA" w14:textId="2608B906" w:rsidR="008F10B6" w:rsidRPr="00CE2B5B" w:rsidRDefault="008F10B6" w:rsidP="000130DB">
      <w:pPr>
        <w:jc w:val="both"/>
        <w:rPr>
          <w:lang w:val="en-AU"/>
        </w:rPr>
      </w:pPr>
      <w:r w:rsidRPr="00CE2B5B">
        <w:rPr>
          <w:lang w:val="en-AU"/>
        </w:rPr>
        <w:t>After exhausting the total combinations for the value 7, the algorithm backtracks and finds the solutions for the value 8 with the next prime number</w:t>
      </w:r>
      <w:r w:rsidR="00625F5A">
        <w:rPr>
          <w:lang w:val="en-AU"/>
        </w:rPr>
        <w:t>, 2</w:t>
      </w:r>
      <w:r w:rsidR="00B95CBD" w:rsidRPr="00CE2B5B">
        <w:rPr>
          <w:lang w:val="en-AU"/>
        </w:rPr>
        <w:t>. The difference between the value 6 and the coin denomination 2</w:t>
      </w:r>
      <w:r w:rsidR="00625F5A">
        <w:rPr>
          <w:lang w:val="en-AU"/>
        </w:rPr>
        <w:t xml:space="preserve"> is </w:t>
      </w:r>
      <w:r w:rsidR="00B95CBD" w:rsidRPr="00CE2B5B">
        <w:rPr>
          <w:lang w:val="en-AU"/>
        </w:rPr>
        <w:t>4,</w:t>
      </w:r>
      <w:r w:rsidR="00625F5A">
        <w:rPr>
          <w:lang w:val="en-AU"/>
        </w:rPr>
        <w:t xml:space="preserve"> which</w:t>
      </w:r>
      <w:r w:rsidR="00B95CBD" w:rsidRPr="00CE2B5B">
        <w:rPr>
          <w:lang w:val="en-AU"/>
        </w:rPr>
        <w:t xml:space="preserve"> is not a prime number.</w:t>
      </w:r>
    </w:p>
    <w:p w14:paraId="3D3AD020" w14:textId="6145F864" w:rsidR="000130DB" w:rsidRPr="00CE2B5B" w:rsidRDefault="008F10B6" w:rsidP="008F10B6">
      <w:pPr>
        <w:rPr>
          <w:lang w:val="en-AU"/>
        </w:rPr>
      </w:pPr>
      <w:r w:rsidRPr="00CE2B5B">
        <w:rPr>
          <w:noProof/>
          <w:lang w:val="en-AU"/>
        </w:rPr>
        <mc:AlternateContent>
          <mc:Choice Requires="wpg">
            <w:drawing>
              <wp:anchor distT="0" distB="0" distL="114300" distR="114300" simplePos="0" relativeHeight="251683840" behindDoc="0" locked="0" layoutInCell="1" allowOverlap="1" wp14:anchorId="5456FD01" wp14:editId="7E266E22">
                <wp:simplePos x="0" y="0"/>
                <wp:positionH relativeFrom="column">
                  <wp:posOffset>1866900</wp:posOffset>
                </wp:positionH>
                <wp:positionV relativeFrom="paragraph">
                  <wp:posOffset>66040</wp:posOffset>
                </wp:positionV>
                <wp:extent cx="2085975" cy="1857375"/>
                <wp:effectExtent l="0" t="0" r="28575" b="28575"/>
                <wp:wrapNone/>
                <wp:docPr id="27" name="Group 27"/>
                <wp:cNvGraphicFramePr/>
                <a:graphic xmlns:a="http://schemas.openxmlformats.org/drawingml/2006/main">
                  <a:graphicData uri="http://schemas.microsoft.com/office/word/2010/wordprocessingGroup">
                    <wpg:wgp>
                      <wpg:cNvGrpSpPr/>
                      <wpg:grpSpPr>
                        <a:xfrm>
                          <a:off x="0" y="0"/>
                          <a:ext cx="2085975" cy="1857375"/>
                          <a:chOff x="0" y="0"/>
                          <a:chExt cx="2085975" cy="1857375"/>
                        </a:xfrm>
                      </wpg:grpSpPr>
                      <wpg:grpSp>
                        <wpg:cNvPr id="28" name="Group 28"/>
                        <wpg:cNvGrpSpPr/>
                        <wpg:grpSpPr>
                          <a:xfrm>
                            <a:off x="476250" y="0"/>
                            <a:ext cx="1609725" cy="1857375"/>
                            <a:chOff x="0" y="0"/>
                            <a:chExt cx="1609725" cy="1857375"/>
                          </a:xfrm>
                        </wpg:grpSpPr>
                        <wps:wsp>
                          <wps:cNvPr id="29" name="Flowchart: Connector 29"/>
                          <wps:cNvSpPr/>
                          <wps:spPr>
                            <a:xfrm>
                              <a:off x="561975" y="0"/>
                              <a:ext cx="523875" cy="51435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628F4D65" w14:textId="77777777" w:rsidR="00E8517E" w:rsidRPr="009A438E" w:rsidRDefault="00E8517E" w:rsidP="008F10B6">
                                <w:pPr>
                                  <w:jc w:val="center"/>
                                  <w:rPr>
                                    <w:lang w:val="en-AU"/>
                                  </w:rPr>
                                </w:pPr>
                                <w:r>
                                  <w:rPr>
                                    <w:lang w:val="en-AU"/>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Connector 30"/>
                          <wps:cNvSpPr/>
                          <wps:spPr>
                            <a:xfrm>
                              <a:off x="1085850" y="666750"/>
                              <a:ext cx="523875" cy="51435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4262B6C7" w14:textId="7CD52B96" w:rsidR="00E8517E" w:rsidRPr="009A438E" w:rsidRDefault="00E8517E" w:rsidP="008F10B6">
                                <w:pPr>
                                  <w:jc w:val="center"/>
                                  <w:rPr>
                                    <w:lang w:val="en-AU"/>
                                  </w:rPr>
                                </w:pPr>
                                <w:r>
                                  <w:rPr>
                                    <w:lang w:val="en-AU"/>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owchart: Connector 31"/>
                          <wps:cNvSpPr/>
                          <wps:spPr>
                            <a:xfrm>
                              <a:off x="0" y="666750"/>
                              <a:ext cx="523875" cy="51435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1960C75F" w14:textId="34CBAD69" w:rsidR="00E8517E" w:rsidRPr="009A438E" w:rsidRDefault="00E8517E" w:rsidP="008F10B6">
                                <w:pPr>
                                  <w:jc w:val="center"/>
                                  <w:rPr>
                                    <w:lang w:val="en-AU"/>
                                  </w:rPr>
                                </w:pPr>
                                <w:r>
                                  <w:rPr>
                                    <w:lang w:val="en-AU"/>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Flowchart: Connector 288"/>
                          <wps:cNvSpPr/>
                          <wps:spPr>
                            <a:xfrm>
                              <a:off x="523875" y="1343025"/>
                              <a:ext cx="523875" cy="51435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4D0F0590" w14:textId="77777777" w:rsidR="00E8517E" w:rsidRPr="009A438E" w:rsidRDefault="00E8517E" w:rsidP="008F10B6">
                                <w:pPr>
                                  <w:jc w:val="center"/>
                                  <w:rPr>
                                    <w:lang w:val="en-AU"/>
                                  </w:rPr>
                                </w:pPr>
                                <w:r>
                                  <w:rPr>
                                    <w:lang w:val="en-AU"/>
                                  </w:rPr>
                                  <w:t>2</w:t>
                                </w:r>
                              </w:p>
                              <w:p w14:paraId="54554BBD" w14:textId="77777777" w:rsidR="00E8517E" w:rsidRPr="009A438E" w:rsidRDefault="00E8517E" w:rsidP="008F10B6">
                                <w:pPr>
                                  <w:jc w:val="center"/>
                                  <w:rPr>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9" name="Flowchart: Connector 289"/>
                        <wps:cNvSpPr/>
                        <wps:spPr>
                          <a:xfrm>
                            <a:off x="0" y="1343025"/>
                            <a:ext cx="523875" cy="51435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3BB16B20" w14:textId="14545964" w:rsidR="00E8517E" w:rsidRPr="009A438E" w:rsidRDefault="00E8517E" w:rsidP="008F10B6">
                              <w:pPr>
                                <w:jc w:val="center"/>
                                <w:rPr>
                                  <w:lang w:val="en-AU"/>
                                </w:rPr>
                              </w:pPr>
                              <w:r>
                                <w:rPr>
                                  <w:lang w:val="en-AU"/>
                                </w:rPr>
                                <w:t>4</w:t>
                              </w:r>
                            </w:p>
                            <w:p w14:paraId="2067916E" w14:textId="77777777" w:rsidR="00E8517E" w:rsidRPr="009A438E" w:rsidRDefault="00E8517E" w:rsidP="008F10B6">
                              <w:pPr>
                                <w:jc w:val="center"/>
                                <w:rPr>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Straight Connector 290"/>
                        <wps:cNvCnPr/>
                        <wps:spPr>
                          <a:xfrm>
                            <a:off x="1485900" y="419100"/>
                            <a:ext cx="228600" cy="29527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91" name="Straight Connector 291"/>
                        <wps:cNvCnPr/>
                        <wps:spPr>
                          <a:xfrm flipH="1">
                            <a:off x="885825" y="419100"/>
                            <a:ext cx="266700" cy="29527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92" name="Straight Connector 292"/>
                        <wps:cNvCnPr/>
                        <wps:spPr>
                          <a:xfrm>
                            <a:off x="885825" y="1123950"/>
                            <a:ext cx="228600" cy="29527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93" name="Straight Connector 293"/>
                        <wps:cNvCnPr/>
                        <wps:spPr>
                          <a:xfrm flipH="1">
                            <a:off x="381000" y="1123950"/>
                            <a:ext cx="200025" cy="25717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456FD01" id="Group 27" o:spid="_x0000_s1050" style="position:absolute;margin-left:147pt;margin-top:5.2pt;width:164.25pt;height:146.25pt;z-index:251683840;mso-position-horizontal-relative:text;mso-position-vertical-relative:text;mso-width-relative:margin;mso-height-relative:margin" coordsize="20859,18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">
                <v:group id="Group 28" o:spid="_x0000_s1051" style="position:absolute;left:4762;width:16097;height:18573" coordsize="16097,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lowchart: Connector 29" o:spid="_x0000_s1052" type="#_x0000_t120" style="position:absolute;left:5619;width:5239;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" fillcolor="#f68613 [3028]" strokecolor="#f07f09 [3204]" strokeweight=".5pt">
                    <v:fill color2="#ed7d09 [3172]" rotate="t" colors="0 #f98e46;.5 #fc7f00;1 #e57000" focus="100%" type="gradient">
                      <o:fill v:ext="view" type="gradientUnscaled"/>
                    </v:fill>
                    <v:stroke joinstyle="miter"/>
                    <v:textbox>
                      <w:txbxContent>
                        <w:p w14:paraId="628F4D65" w14:textId="77777777" w:rsidR="00E8517E" w:rsidRPr="009A438E" w:rsidRDefault="00E8517E" w:rsidP="008F10B6">
                          <w:pPr>
                            <w:jc w:val="center"/>
                            <w:rPr>
                              <w:lang w:val="en-AU"/>
                            </w:rPr>
                          </w:pPr>
                          <w:r>
                            <w:rPr>
                              <w:lang w:val="en-AU"/>
                            </w:rPr>
                            <w:t>8</w:t>
                          </w:r>
                        </w:p>
                      </w:txbxContent>
                    </v:textbox>
                  </v:shape>
                  <v:shape id="Flowchart: Connector 30" o:spid="_x0000_s1053" type="#_x0000_t120" style="position:absolute;left:10858;top:6667;width:5239;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" fillcolor="#f68613 [3028]" strokecolor="#f07f09 [3204]" strokeweight=".5pt">
                    <v:fill color2="#ed7d09 [3172]" rotate="t" colors="0 #f98e46;.5 #fc7f00;1 #e57000" focus="100%" type="gradient">
                      <o:fill v:ext="view" type="gradientUnscaled"/>
                    </v:fill>
                    <v:stroke joinstyle="miter"/>
                    <v:textbox>
                      <w:txbxContent>
                        <w:p w14:paraId="4262B6C7" w14:textId="7CD52B96" w:rsidR="00E8517E" w:rsidRPr="009A438E" w:rsidRDefault="00E8517E" w:rsidP="008F10B6">
                          <w:pPr>
                            <w:jc w:val="center"/>
                            <w:rPr>
                              <w:lang w:val="en-AU"/>
                            </w:rPr>
                          </w:pPr>
                          <w:r>
                            <w:rPr>
                              <w:lang w:val="en-AU"/>
                            </w:rPr>
                            <w:t>2</w:t>
                          </w:r>
                        </w:p>
                      </w:txbxContent>
                    </v:textbox>
                  </v:shape>
                  <v:shape id="Flowchart: Connector 31" o:spid="_x0000_s1054" type="#_x0000_t120" style="position:absolute;top:6667;width:5238;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" fillcolor="#f68613 [3028]" strokecolor="#f07f09 [3204]" strokeweight=".5pt">
                    <v:fill color2="#ed7d09 [3172]" rotate="t" colors="0 #f98e46;.5 #fc7f00;1 #e57000" focus="100%" type="gradient">
                      <o:fill v:ext="view" type="gradientUnscaled"/>
                    </v:fill>
                    <v:stroke joinstyle="miter"/>
                    <v:textbox>
                      <w:txbxContent>
                        <w:p w14:paraId="1960C75F" w14:textId="34CBAD69" w:rsidR="00E8517E" w:rsidRPr="009A438E" w:rsidRDefault="00E8517E" w:rsidP="008F10B6">
                          <w:pPr>
                            <w:jc w:val="center"/>
                            <w:rPr>
                              <w:lang w:val="en-AU"/>
                            </w:rPr>
                          </w:pPr>
                          <w:r>
                            <w:rPr>
                              <w:lang w:val="en-AU"/>
                            </w:rPr>
                            <w:t>6</w:t>
                          </w:r>
                        </w:p>
                      </w:txbxContent>
                    </v:textbox>
                  </v:shape>
                  <v:shape id="Flowchart: Connector 288" o:spid="_x0000_s1055" type="#_x0000_t120" style="position:absolute;left:5238;top:13430;width:5239;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" fillcolor="#f68613 [3028]" strokecolor="#f07f09 [3204]" strokeweight=".5pt">
                    <v:fill color2="#ed7d09 [3172]" rotate="t" colors="0 #f98e46;.5 #fc7f00;1 #e57000" focus="100%" type="gradient">
                      <o:fill v:ext="view" type="gradientUnscaled"/>
                    </v:fill>
                    <v:stroke joinstyle="miter"/>
                    <v:textbox>
                      <w:txbxContent>
                        <w:p w14:paraId="4D0F0590" w14:textId="77777777" w:rsidR="00E8517E" w:rsidRPr="009A438E" w:rsidRDefault="00E8517E" w:rsidP="008F10B6">
                          <w:pPr>
                            <w:jc w:val="center"/>
                            <w:rPr>
                              <w:lang w:val="en-AU"/>
                            </w:rPr>
                          </w:pPr>
                          <w:r>
                            <w:rPr>
                              <w:lang w:val="en-AU"/>
                            </w:rPr>
                            <w:t>2</w:t>
                          </w:r>
                        </w:p>
                        <w:p w14:paraId="54554BBD" w14:textId="77777777" w:rsidR="00E8517E" w:rsidRPr="009A438E" w:rsidRDefault="00E8517E" w:rsidP="008F10B6">
                          <w:pPr>
                            <w:jc w:val="center"/>
                            <w:rPr>
                              <w:lang w:val="en-AU"/>
                            </w:rPr>
                          </w:pPr>
                        </w:p>
                      </w:txbxContent>
                    </v:textbox>
                  </v:shape>
                </v:group>
                <v:shape id="Flowchart: Connector 289" o:spid="_x0000_s1056" type="#_x0000_t120" style="position:absolute;top:13430;width:5238;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" fillcolor="#f68613 [3028]" strokecolor="#f07f09 [3204]" strokeweight=".5pt">
                  <v:fill color2="#ed7d09 [3172]" rotate="t" colors="0 #f98e46;.5 #fc7f00;1 #e57000" focus="100%" type="gradient">
                    <o:fill v:ext="view" type="gradientUnscaled"/>
                  </v:fill>
                  <v:stroke joinstyle="miter"/>
                  <v:textbox>
                    <w:txbxContent>
                      <w:p w14:paraId="3BB16B20" w14:textId="14545964" w:rsidR="00E8517E" w:rsidRPr="009A438E" w:rsidRDefault="00E8517E" w:rsidP="008F10B6">
                        <w:pPr>
                          <w:jc w:val="center"/>
                          <w:rPr>
                            <w:lang w:val="en-AU"/>
                          </w:rPr>
                        </w:pPr>
                        <w:r>
                          <w:rPr>
                            <w:lang w:val="en-AU"/>
                          </w:rPr>
                          <w:t>4</w:t>
                        </w:r>
                      </w:p>
                      <w:p w14:paraId="2067916E" w14:textId="77777777" w:rsidR="00E8517E" w:rsidRPr="009A438E" w:rsidRDefault="00E8517E" w:rsidP="008F10B6">
                        <w:pPr>
                          <w:jc w:val="center"/>
                          <w:rPr>
                            <w:lang w:val="en-AU"/>
                          </w:rPr>
                        </w:pPr>
                      </w:p>
                    </w:txbxContent>
                  </v:textbox>
                </v:shape>
                <v:line id="Straight Connector 290" o:spid="_x0000_s1057" style="position:absolute;visibility:visible;mso-wrap-style:square" from="14859,4191" to="17145,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" strokecolor="#f07f09 [3204]" strokeweight="2.25pt">
                  <v:stroke joinstyle="miter"/>
                </v:line>
                <v:line id="Straight Connector 291" o:spid="_x0000_s1058" style="position:absolute;flip:x;visibility:visible;mso-wrap-style:square" from="8858,4191" to="11525,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" strokecolor="#f07f09 [3204]" strokeweight="2.25pt">
                  <v:stroke joinstyle="miter"/>
                </v:line>
                <v:line id="Straight Connector 292" o:spid="_x0000_s1059" style="position:absolute;visibility:visible;mso-wrap-style:square" from="8858,11239" to="11144,14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" strokecolor="#f07f09 [3204]" strokeweight="2.25pt">
                  <v:stroke joinstyle="miter"/>
                </v:line>
                <v:line id="Straight Connector 293" o:spid="_x0000_s1060" style="position:absolute;flip:x;visibility:visible;mso-wrap-style:square" from="3810,11239" to="5810,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" strokecolor="#f07f09 [3204]" strokeweight="2.25pt">
                  <v:stroke joinstyle="miter"/>
                </v:line>
              </v:group>
            </w:pict>
          </mc:Fallback>
        </mc:AlternateContent>
      </w:r>
    </w:p>
    <w:p w14:paraId="3AAF4B57" w14:textId="77777777" w:rsidR="000130DB" w:rsidRPr="00CE2B5B" w:rsidRDefault="000130DB" w:rsidP="008F10B6">
      <w:pPr>
        <w:rPr>
          <w:lang w:val="en-AU"/>
        </w:rPr>
      </w:pPr>
    </w:p>
    <w:p w14:paraId="3AE5675E" w14:textId="77777777" w:rsidR="000130DB" w:rsidRPr="00CE2B5B" w:rsidRDefault="000130DB" w:rsidP="008F10B6">
      <w:pPr>
        <w:rPr>
          <w:lang w:val="en-AU"/>
        </w:rPr>
      </w:pPr>
    </w:p>
    <w:p w14:paraId="6667FB8C" w14:textId="654E2D0B" w:rsidR="000130DB" w:rsidRPr="00CE2B5B" w:rsidRDefault="000130DB" w:rsidP="008F10B6">
      <w:pPr>
        <w:rPr>
          <w:lang w:val="en-AU"/>
        </w:rPr>
      </w:pPr>
    </w:p>
    <w:p w14:paraId="0322F816" w14:textId="6F94057C" w:rsidR="008F10B6" w:rsidRPr="00CE2B5B" w:rsidRDefault="008F10B6" w:rsidP="008F10B6">
      <w:pPr>
        <w:rPr>
          <w:lang w:val="en-AU"/>
        </w:rPr>
      </w:pPr>
    </w:p>
    <w:p w14:paraId="1CA3474F" w14:textId="3EF36369" w:rsidR="008F10B6" w:rsidRPr="00CE2B5B" w:rsidRDefault="008F10B6" w:rsidP="008F10B6">
      <w:pPr>
        <w:rPr>
          <w:lang w:val="en-AU"/>
        </w:rPr>
      </w:pPr>
    </w:p>
    <w:p w14:paraId="21AA4911" w14:textId="77777777" w:rsidR="009A0D6F" w:rsidRDefault="009A0D6F" w:rsidP="00B95CBD">
      <w:pPr>
        <w:jc w:val="both"/>
        <w:rPr>
          <w:lang w:val="en-AU"/>
        </w:rPr>
      </w:pPr>
    </w:p>
    <w:p w14:paraId="51DE3E1D" w14:textId="77777777" w:rsidR="009A0D6F" w:rsidRDefault="009A0D6F" w:rsidP="00B95CBD">
      <w:pPr>
        <w:jc w:val="both"/>
        <w:rPr>
          <w:lang w:val="en-AU"/>
        </w:rPr>
      </w:pPr>
    </w:p>
    <w:p w14:paraId="1C08012B" w14:textId="77777777" w:rsidR="009A0D6F" w:rsidRDefault="009A0D6F" w:rsidP="00B95CBD">
      <w:pPr>
        <w:jc w:val="both"/>
        <w:rPr>
          <w:lang w:val="en-AU"/>
        </w:rPr>
      </w:pPr>
    </w:p>
    <w:p w14:paraId="130D4916" w14:textId="77777777" w:rsidR="00E8517E" w:rsidRDefault="00E8517E" w:rsidP="00B95CBD">
      <w:pPr>
        <w:jc w:val="both"/>
        <w:rPr>
          <w:lang w:val="en-AU"/>
        </w:rPr>
      </w:pPr>
    </w:p>
    <w:p w14:paraId="0E7A1A79" w14:textId="77777777" w:rsidR="00E8517E" w:rsidRDefault="00E8517E" w:rsidP="00B95CBD">
      <w:pPr>
        <w:jc w:val="both"/>
        <w:rPr>
          <w:lang w:val="en-AU"/>
        </w:rPr>
      </w:pPr>
    </w:p>
    <w:p w14:paraId="1A399873" w14:textId="7FB99AF1" w:rsidR="008F10B6" w:rsidRPr="00CE2B5B" w:rsidRDefault="008F10B6" w:rsidP="00B95CBD">
      <w:pPr>
        <w:jc w:val="both"/>
        <w:rPr>
          <w:lang w:val="en-AU"/>
        </w:rPr>
      </w:pPr>
      <w:r w:rsidRPr="00CE2B5B">
        <w:rPr>
          <w:lang w:val="en-AU"/>
        </w:rPr>
        <w:lastRenderedPageBreak/>
        <w:t>Th</w:t>
      </w:r>
      <w:r w:rsidR="00B95CBD" w:rsidRPr="00CE2B5B">
        <w:rPr>
          <w:lang w:val="en-AU"/>
        </w:rPr>
        <w:t xml:space="preserve">e value 6 is then tested with the coin denomination 3 and as the difference 3 is a prime number, this is considered as another solution. </w:t>
      </w:r>
      <w:r w:rsidRPr="00CE2B5B">
        <w:rPr>
          <w:lang w:val="en-AU"/>
        </w:rPr>
        <w:t>Because of the</w:t>
      </w:r>
      <w:r w:rsidR="00B95CBD" w:rsidRPr="00CE2B5B">
        <w:rPr>
          <w:lang w:val="en-AU"/>
        </w:rPr>
        <w:t xml:space="preserve"> incorporated</w:t>
      </w:r>
      <w:r w:rsidR="009A0D6F">
        <w:rPr>
          <w:lang w:val="en-AU"/>
        </w:rPr>
        <w:t xml:space="preserve"> second</w:t>
      </w:r>
      <w:r w:rsidRPr="00CE2B5B">
        <w:rPr>
          <w:lang w:val="en-AU"/>
        </w:rPr>
        <w:t xml:space="preserve"> pruning</w:t>
      </w:r>
      <w:r w:rsidR="009A0D6F">
        <w:rPr>
          <w:lang w:val="en-AU"/>
        </w:rPr>
        <w:t xml:space="preserve"> method</w:t>
      </w:r>
      <w:r w:rsidRPr="00CE2B5B">
        <w:rPr>
          <w:lang w:val="en-AU"/>
        </w:rPr>
        <w:t xml:space="preserve">, the algorithm does not expand after </w:t>
      </w:r>
      <w:r w:rsidR="009A0D6F">
        <w:rPr>
          <w:lang w:val="en-AU"/>
        </w:rPr>
        <w:t>this</w:t>
      </w:r>
      <w:r w:rsidRPr="00CE2B5B">
        <w:rPr>
          <w:lang w:val="en-AU"/>
        </w:rPr>
        <w:t xml:space="preserve"> for the value 6.</w:t>
      </w:r>
    </w:p>
    <w:p w14:paraId="43085973" w14:textId="5346552E" w:rsidR="008F10B6" w:rsidRPr="00CE2B5B" w:rsidRDefault="008F10B6" w:rsidP="008F10B6">
      <w:pPr>
        <w:rPr>
          <w:lang w:val="en-AU"/>
        </w:rPr>
      </w:pPr>
      <w:r w:rsidRPr="00CE2B5B">
        <w:rPr>
          <w:noProof/>
          <w:lang w:val="en-AU"/>
        </w:rPr>
        <mc:AlternateContent>
          <mc:Choice Requires="wpg">
            <w:drawing>
              <wp:anchor distT="0" distB="0" distL="114300" distR="114300" simplePos="0" relativeHeight="251685888" behindDoc="0" locked="0" layoutInCell="1" allowOverlap="1" wp14:anchorId="12DF4229" wp14:editId="1E279F4F">
                <wp:simplePos x="0" y="0"/>
                <wp:positionH relativeFrom="column">
                  <wp:posOffset>1962150</wp:posOffset>
                </wp:positionH>
                <wp:positionV relativeFrom="paragraph">
                  <wp:posOffset>17145</wp:posOffset>
                </wp:positionV>
                <wp:extent cx="2085975" cy="1857375"/>
                <wp:effectExtent l="0" t="0" r="28575" b="28575"/>
                <wp:wrapNone/>
                <wp:docPr id="294" name="Group 294"/>
                <wp:cNvGraphicFramePr/>
                <a:graphic xmlns:a="http://schemas.openxmlformats.org/drawingml/2006/main">
                  <a:graphicData uri="http://schemas.microsoft.com/office/word/2010/wordprocessingGroup">
                    <wpg:wgp>
                      <wpg:cNvGrpSpPr/>
                      <wpg:grpSpPr>
                        <a:xfrm>
                          <a:off x="0" y="0"/>
                          <a:ext cx="2085975" cy="1857375"/>
                          <a:chOff x="0" y="0"/>
                          <a:chExt cx="2085975" cy="1857375"/>
                        </a:xfrm>
                      </wpg:grpSpPr>
                      <wpg:grpSp>
                        <wpg:cNvPr id="295" name="Group 295"/>
                        <wpg:cNvGrpSpPr/>
                        <wpg:grpSpPr>
                          <a:xfrm>
                            <a:off x="476250" y="0"/>
                            <a:ext cx="1609725" cy="1857375"/>
                            <a:chOff x="0" y="0"/>
                            <a:chExt cx="1609725" cy="1857375"/>
                          </a:xfrm>
                        </wpg:grpSpPr>
                        <wps:wsp>
                          <wps:cNvPr id="296" name="Flowchart: Connector 296"/>
                          <wps:cNvSpPr/>
                          <wps:spPr>
                            <a:xfrm>
                              <a:off x="561975" y="0"/>
                              <a:ext cx="523875" cy="51435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0072D090" w14:textId="77777777" w:rsidR="00E8517E" w:rsidRPr="009A438E" w:rsidRDefault="00E8517E" w:rsidP="008F10B6">
                                <w:pPr>
                                  <w:jc w:val="center"/>
                                  <w:rPr>
                                    <w:lang w:val="en-AU"/>
                                  </w:rPr>
                                </w:pPr>
                                <w:r>
                                  <w:rPr>
                                    <w:lang w:val="en-AU"/>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Flowchart: Connector 297"/>
                          <wps:cNvSpPr/>
                          <wps:spPr>
                            <a:xfrm>
                              <a:off x="1085850" y="666750"/>
                              <a:ext cx="523875" cy="51435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5B28EEB1" w14:textId="77777777" w:rsidR="00E8517E" w:rsidRPr="009A438E" w:rsidRDefault="00E8517E" w:rsidP="008F10B6">
                                <w:pPr>
                                  <w:jc w:val="center"/>
                                  <w:rPr>
                                    <w:lang w:val="en-AU"/>
                                  </w:rPr>
                                </w:pPr>
                                <w:r>
                                  <w:rPr>
                                    <w:lang w:val="en-AU"/>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Flowchart: Connector 298"/>
                          <wps:cNvSpPr/>
                          <wps:spPr>
                            <a:xfrm>
                              <a:off x="0" y="666750"/>
                              <a:ext cx="523875" cy="51435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30503408" w14:textId="77777777" w:rsidR="00E8517E" w:rsidRPr="009A438E" w:rsidRDefault="00E8517E" w:rsidP="008F10B6">
                                <w:pPr>
                                  <w:jc w:val="center"/>
                                  <w:rPr>
                                    <w:lang w:val="en-AU"/>
                                  </w:rPr>
                                </w:pPr>
                                <w:r>
                                  <w:rPr>
                                    <w:lang w:val="en-AU"/>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Flowchart: Connector 299"/>
                          <wps:cNvSpPr/>
                          <wps:spPr>
                            <a:xfrm>
                              <a:off x="523875" y="1343025"/>
                              <a:ext cx="523875" cy="51435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7551CD9A" w14:textId="1D55A98A" w:rsidR="00E8517E" w:rsidRPr="009A438E" w:rsidRDefault="00E8517E" w:rsidP="008F10B6">
                                <w:pPr>
                                  <w:jc w:val="center"/>
                                  <w:rPr>
                                    <w:lang w:val="en-AU"/>
                                  </w:rPr>
                                </w:pPr>
                                <w:r>
                                  <w:rPr>
                                    <w:lang w:val="en-AU"/>
                                  </w:rPr>
                                  <w:t>3</w:t>
                                </w:r>
                              </w:p>
                              <w:p w14:paraId="5E497671" w14:textId="77777777" w:rsidR="00E8517E" w:rsidRPr="009A438E" w:rsidRDefault="00E8517E" w:rsidP="008F10B6">
                                <w:pPr>
                                  <w:jc w:val="center"/>
                                  <w:rPr>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0" name="Flowchart: Connector 300"/>
                        <wps:cNvSpPr/>
                        <wps:spPr>
                          <a:xfrm>
                            <a:off x="0" y="1343025"/>
                            <a:ext cx="523875" cy="51435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32CC18D7" w14:textId="4882F6E7" w:rsidR="00E8517E" w:rsidRPr="009A438E" w:rsidRDefault="00E8517E" w:rsidP="008F10B6">
                              <w:pPr>
                                <w:jc w:val="center"/>
                                <w:rPr>
                                  <w:lang w:val="en-AU"/>
                                </w:rPr>
                              </w:pPr>
                              <w:r>
                                <w:rPr>
                                  <w:lang w:val="en-AU"/>
                                </w:rPr>
                                <w:t>3</w:t>
                              </w:r>
                            </w:p>
                            <w:p w14:paraId="5AE1BFE7" w14:textId="77777777" w:rsidR="00E8517E" w:rsidRPr="009A438E" w:rsidRDefault="00E8517E" w:rsidP="008F10B6">
                              <w:pPr>
                                <w:jc w:val="center"/>
                                <w:rPr>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Straight Connector 301"/>
                        <wps:cNvCnPr/>
                        <wps:spPr>
                          <a:xfrm>
                            <a:off x="1485900" y="419100"/>
                            <a:ext cx="228600" cy="29527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02" name="Straight Connector 302"/>
                        <wps:cNvCnPr/>
                        <wps:spPr>
                          <a:xfrm flipH="1">
                            <a:off x="885825" y="419100"/>
                            <a:ext cx="266700" cy="29527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03" name="Straight Connector 303"/>
                        <wps:cNvCnPr/>
                        <wps:spPr>
                          <a:xfrm>
                            <a:off x="885825" y="1123950"/>
                            <a:ext cx="228600" cy="29527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04" name="Straight Connector 304"/>
                        <wps:cNvCnPr/>
                        <wps:spPr>
                          <a:xfrm flipH="1">
                            <a:off x="381000" y="1123950"/>
                            <a:ext cx="200025" cy="25717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2DF4229" id="Group 294" o:spid="_x0000_s1061" style="position:absolute;margin-left:154.5pt;margin-top:1.35pt;width:164.25pt;height:146.25pt;z-index:251685888;mso-position-horizontal-relative:text;mso-position-vertical-relative:text;mso-width-relative:margin;mso-height-relative:margin" coordsize="20859,18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">
                <v:group id="Group 295" o:spid="_x0000_s1062" style="position:absolute;left:4762;width:16097;height:18573" coordsize="16097,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shape id="Flowchart: Connector 296" o:spid="_x0000_s1063" type="#_x0000_t120" style="position:absolute;left:5619;width:5239;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" fillcolor="#f68613 [3028]" strokecolor="#f07f09 [3204]" strokeweight=".5pt">
                    <v:fill color2="#ed7d09 [3172]" rotate="t" colors="0 #f98e46;.5 #fc7f00;1 #e57000" focus="100%" type="gradient">
                      <o:fill v:ext="view" type="gradientUnscaled"/>
                    </v:fill>
                    <v:stroke joinstyle="miter"/>
                    <v:textbox>
                      <w:txbxContent>
                        <w:p w14:paraId="0072D090" w14:textId="77777777" w:rsidR="00E8517E" w:rsidRPr="009A438E" w:rsidRDefault="00E8517E" w:rsidP="008F10B6">
                          <w:pPr>
                            <w:jc w:val="center"/>
                            <w:rPr>
                              <w:lang w:val="en-AU"/>
                            </w:rPr>
                          </w:pPr>
                          <w:r>
                            <w:rPr>
                              <w:lang w:val="en-AU"/>
                            </w:rPr>
                            <w:t>8</w:t>
                          </w:r>
                        </w:p>
                      </w:txbxContent>
                    </v:textbox>
                  </v:shape>
                  <v:shape id="Flowchart: Connector 297" o:spid="_x0000_s1064" type="#_x0000_t120" style="position:absolute;left:10858;top:6667;width:5239;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" fillcolor="#f68613 [3028]" strokecolor="#f07f09 [3204]" strokeweight=".5pt">
                    <v:fill color2="#ed7d09 [3172]" rotate="t" colors="0 #f98e46;.5 #fc7f00;1 #e57000" focus="100%" type="gradient">
                      <o:fill v:ext="view" type="gradientUnscaled"/>
                    </v:fill>
                    <v:stroke joinstyle="miter"/>
                    <v:textbox>
                      <w:txbxContent>
                        <w:p w14:paraId="5B28EEB1" w14:textId="77777777" w:rsidR="00E8517E" w:rsidRPr="009A438E" w:rsidRDefault="00E8517E" w:rsidP="008F10B6">
                          <w:pPr>
                            <w:jc w:val="center"/>
                            <w:rPr>
                              <w:lang w:val="en-AU"/>
                            </w:rPr>
                          </w:pPr>
                          <w:r>
                            <w:rPr>
                              <w:lang w:val="en-AU"/>
                            </w:rPr>
                            <w:t>2</w:t>
                          </w:r>
                        </w:p>
                      </w:txbxContent>
                    </v:textbox>
                  </v:shape>
                  <v:shape id="Flowchart: Connector 298" o:spid="_x0000_s1065" type="#_x0000_t120" style="position:absolute;top:6667;width:5238;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" fillcolor="#f68613 [3028]" strokecolor="#f07f09 [3204]" strokeweight=".5pt">
                    <v:fill color2="#ed7d09 [3172]" rotate="t" colors="0 #f98e46;.5 #fc7f00;1 #e57000" focus="100%" type="gradient">
                      <o:fill v:ext="view" type="gradientUnscaled"/>
                    </v:fill>
                    <v:stroke joinstyle="miter"/>
                    <v:textbox>
                      <w:txbxContent>
                        <w:p w14:paraId="30503408" w14:textId="77777777" w:rsidR="00E8517E" w:rsidRPr="009A438E" w:rsidRDefault="00E8517E" w:rsidP="008F10B6">
                          <w:pPr>
                            <w:jc w:val="center"/>
                            <w:rPr>
                              <w:lang w:val="en-AU"/>
                            </w:rPr>
                          </w:pPr>
                          <w:r>
                            <w:rPr>
                              <w:lang w:val="en-AU"/>
                            </w:rPr>
                            <w:t>6</w:t>
                          </w:r>
                        </w:p>
                      </w:txbxContent>
                    </v:textbox>
                  </v:shape>
                  <v:shape id="Flowchart: Connector 299" o:spid="_x0000_s1066" type="#_x0000_t120" style="position:absolute;left:5238;top:13430;width:5239;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" fillcolor="#f68613 [3028]" strokecolor="#f07f09 [3204]" strokeweight=".5pt">
                    <v:fill color2="#ed7d09 [3172]" rotate="t" colors="0 #f98e46;.5 #fc7f00;1 #e57000" focus="100%" type="gradient">
                      <o:fill v:ext="view" type="gradientUnscaled"/>
                    </v:fill>
                    <v:stroke joinstyle="miter"/>
                    <v:textbox>
                      <w:txbxContent>
                        <w:p w14:paraId="7551CD9A" w14:textId="1D55A98A" w:rsidR="00E8517E" w:rsidRPr="009A438E" w:rsidRDefault="00E8517E" w:rsidP="008F10B6">
                          <w:pPr>
                            <w:jc w:val="center"/>
                            <w:rPr>
                              <w:lang w:val="en-AU"/>
                            </w:rPr>
                          </w:pPr>
                          <w:r>
                            <w:rPr>
                              <w:lang w:val="en-AU"/>
                            </w:rPr>
                            <w:t>3</w:t>
                          </w:r>
                        </w:p>
                        <w:p w14:paraId="5E497671" w14:textId="77777777" w:rsidR="00E8517E" w:rsidRPr="009A438E" w:rsidRDefault="00E8517E" w:rsidP="008F10B6">
                          <w:pPr>
                            <w:jc w:val="center"/>
                            <w:rPr>
                              <w:lang w:val="en-AU"/>
                            </w:rPr>
                          </w:pPr>
                        </w:p>
                      </w:txbxContent>
                    </v:textbox>
                  </v:shape>
                </v:group>
                <v:shape id="Flowchart: Connector 300" o:spid="_x0000_s1067" type="#_x0000_t120" style="position:absolute;top:13430;width:5238;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" fillcolor="#f68613 [3028]" strokecolor="#f07f09 [3204]" strokeweight=".5pt">
                  <v:fill color2="#ed7d09 [3172]" rotate="t" colors="0 #f98e46;.5 #fc7f00;1 #e57000" focus="100%" type="gradient">
                    <o:fill v:ext="view" type="gradientUnscaled"/>
                  </v:fill>
                  <v:stroke joinstyle="miter"/>
                  <v:textbox>
                    <w:txbxContent>
                      <w:p w14:paraId="32CC18D7" w14:textId="4882F6E7" w:rsidR="00E8517E" w:rsidRPr="009A438E" w:rsidRDefault="00E8517E" w:rsidP="008F10B6">
                        <w:pPr>
                          <w:jc w:val="center"/>
                          <w:rPr>
                            <w:lang w:val="en-AU"/>
                          </w:rPr>
                        </w:pPr>
                        <w:r>
                          <w:rPr>
                            <w:lang w:val="en-AU"/>
                          </w:rPr>
                          <w:t>3</w:t>
                        </w:r>
                      </w:p>
                      <w:p w14:paraId="5AE1BFE7" w14:textId="77777777" w:rsidR="00E8517E" w:rsidRPr="009A438E" w:rsidRDefault="00E8517E" w:rsidP="008F10B6">
                        <w:pPr>
                          <w:jc w:val="center"/>
                          <w:rPr>
                            <w:lang w:val="en-AU"/>
                          </w:rPr>
                        </w:pPr>
                      </w:p>
                    </w:txbxContent>
                  </v:textbox>
                </v:shape>
                <v:line id="Straight Connector 301" o:spid="_x0000_s1068" style="position:absolute;visibility:visible;mso-wrap-style:square" from="14859,4191" to="17145,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" strokecolor="#f07f09 [3204]" strokeweight="2.25pt">
                  <v:stroke joinstyle="miter"/>
                </v:line>
                <v:line id="Straight Connector 302" o:spid="_x0000_s1069" style="position:absolute;flip:x;visibility:visible;mso-wrap-style:square" from="8858,4191" to="11525,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" strokecolor="#f07f09 [3204]" strokeweight="2.25pt">
                  <v:stroke joinstyle="miter"/>
                </v:line>
                <v:line id="Straight Connector 303" o:spid="_x0000_s1070" style="position:absolute;visibility:visible;mso-wrap-style:square" from="8858,11239" to="11144,14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" strokecolor="#f07f09 [3204]" strokeweight="2.25pt">
                  <v:stroke joinstyle="miter"/>
                </v:line>
                <v:line id="Straight Connector 304" o:spid="_x0000_s1071" style="position:absolute;flip:x;visibility:visible;mso-wrap-style:square" from="3810,11239" to="5810,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" strokecolor="#f07f09 [3204]" strokeweight="2.25pt">
                  <v:stroke joinstyle="miter"/>
                </v:line>
              </v:group>
            </w:pict>
          </mc:Fallback>
        </mc:AlternateContent>
      </w:r>
    </w:p>
    <w:p w14:paraId="1B68041F" w14:textId="21018B36" w:rsidR="008F10B6" w:rsidRPr="00CE2B5B" w:rsidRDefault="008F10B6" w:rsidP="008F10B6">
      <w:pPr>
        <w:rPr>
          <w:lang w:val="en-AU"/>
        </w:rPr>
      </w:pPr>
    </w:p>
    <w:p w14:paraId="6E339401" w14:textId="22F43B1F" w:rsidR="008F10B6" w:rsidRPr="00CE2B5B" w:rsidRDefault="008F10B6" w:rsidP="008F10B6">
      <w:pPr>
        <w:rPr>
          <w:lang w:val="en-AU"/>
        </w:rPr>
      </w:pPr>
    </w:p>
    <w:p w14:paraId="0E8CDD8C" w14:textId="4D1BE9B3" w:rsidR="008F10B6" w:rsidRPr="00CE2B5B" w:rsidRDefault="008F10B6" w:rsidP="008F10B6">
      <w:pPr>
        <w:rPr>
          <w:lang w:val="en-AU"/>
        </w:rPr>
      </w:pPr>
    </w:p>
    <w:p w14:paraId="42E14774" w14:textId="577EF54C" w:rsidR="008F10B6" w:rsidRPr="00CE2B5B" w:rsidRDefault="008F10B6" w:rsidP="008F10B6">
      <w:pPr>
        <w:rPr>
          <w:lang w:val="en-AU"/>
        </w:rPr>
      </w:pPr>
    </w:p>
    <w:p w14:paraId="759C6751" w14:textId="77777777" w:rsidR="009A0D6F" w:rsidRDefault="009A0D6F" w:rsidP="0085452C">
      <w:pPr>
        <w:jc w:val="both"/>
        <w:rPr>
          <w:lang w:val="en-AU"/>
        </w:rPr>
      </w:pPr>
    </w:p>
    <w:p w14:paraId="43A386A6" w14:textId="3B9225C3" w:rsidR="008F10B6" w:rsidRPr="00CE2B5B" w:rsidRDefault="005E6DF6" w:rsidP="0085452C">
      <w:pPr>
        <w:jc w:val="both"/>
        <w:rPr>
          <w:lang w:val="en-AU"/>
        </w:rPr>
      </w:pPr>
      <w:r w:rsidRPr="00CE2B5B">
        <w:rPr>
          <w:lang w:val="en-AU"/>
        </w:rPr>
        <w:t xml:space="preserve">In this way, with the two pruning methods, the algorithm </w:t>
      </w:r>
      <w:r w:rsidR="00280825">
        <w:rPr>
          <w:lang w:val="en-AU"/>
        </w:rPr>
        <w:t>reduces</w:t>
      </w:r>
      <w:r w:rsidRPr="00CE2B5B">
        <w:rPr>
          <w:lang w:val="en-AU"/>
        </w:rPr>
        <w:t xml:space="preserve"> its expansion</w:t>
      </w:r>
      <w:r w:rsidR="009A0D6F">
        <w:rPr>
          <w:lang w:val="en-AU"/>
        </w:rPr>
        <w:t>s</w:t>
      </w:r>
      <w:r w:rsidRPr="00CE2B5B">
        <w:rPr>
          <w:lang w:val="en-AU"/>
        </w:rPr>
        <w:t xml:space="preserve"> at least half by removing</w:t>
      </w:r>
      <w:r w:rsidR="009A0D6F">
        <w:rPr>
          <w:lang w:val="en-AU"/>
        </w:rPr>
        <w:t xml:space="preserve"> the invalid larger number of coins and</w:t>
      </w:r>
      <w:r w:rsidRPr="00CE2B5B">
        <w:rPr>
          <w:lang w:val="en-AU"/>
        </w:rPr>
        <w:t xml:space="preserve"> the same combinations as the order of coins does not matter. </w:t>
      </w:r>
      <w:r w:rsidR="00651348" w:rsidRPr="00CE2B5B">
        <w:rPr>
          <w:lang w:val="en-AU"/>
        </w:rPr>
        <w:t xml:space="preserve">In addition, the solutions for </w:t>
      </w:r>
      <w:r w:rsidR="009A0D6F">
        <w:rPr>
          <w:lang w:val="en-AU"/>
        </w:rPr>
        <w:t>invalid</w:t>
      </w:r>
      <w:r w:rsidR="00651348" w:rsidRPr="00CE2B5B">
        <w:rPr>
          <w:lang w:val="en-AU"/>
        </w:rPr>
        <w:t xml:space="preserve"> number of coins used</w:t>
      </w:r>
      <w:r w:rsidR="009A0D6F">
        <w:rPr>
          <w:lang w:val="en-AU"/>
        </w:rPr>
        <w:t xml:space="preserve"> </w:t>
      </w:r>
      <w:r w:rsidR="00651348" w:rsidRPr="00CE2B5B">
        <w:rPr>
          <w:lang w:val="en-AU"/>
        </w:rPr>
        <w:t>are stored during this algorithm</w:t>
      </w:r>
      <w:r w:rsidR="009A0D6F">
        <w:rPr>
          <w:lang w:val="en-AU"/>
        </w:rPr>
        <w:t xml:space="preserve"> because </w:t>
      </w:r>
      <w:r w:rsidR="00651348" w:rsidRPr="00CE2B5B">
        <w:rPr>
          <w:lang w:val="en-AU"/>
        </w:rPr>
        <w:t xml:space="preserve">the number of solutions for the smaller number of coins used is stored while running the algorithm. </w:t>
      </w:r>
      <w:r w:rsidR="00280825">
        <w:rPr>
          <w:lang w:val="en-AU"/>
        </w:rPr>
        <w:t>Thanks to</w:t>
      </w:r>
      <w:r w:rsidR="00651348" w:rsidRPr="00CE2B5B">
        <w:rPr>
          <w:lang w:val="en-AU"/>
        </w:rPr>
        <w:t xml:space="preserve"> this nature, the algorithm for only the maximum number of coins is run to obtain the number of solutions. These</w:t>
      </w:r>
      <w:r w:rsidR="00280825">
        <w:rPr>
          <w:lang w:val="en-AU"/>
        </w:rPr>
        <w:t xml:space="preserve"> results</w:t>
      </w:r>
      <w:r w:rsidR="00651348" w:rsidRPr="00CE2B5B">
        <w:rPr>
          <w:lang w:val="en-AU"/>
        </w:rPr>
        <w:t xml:space="preserve"> are stored in a dictionary data structure as a form</w:t>
      </w:r>
      <w:r w:rsidR="00280825">
        <w:rPr>
          <w:lang w:val="en-AU"/>
        </w:rPr>
        <w:t xml:space="preserve"> of </w:t>
      </w:r>
      <w:r w:rsidR="00280825" w:rsidRPr="00CE2B5B">
        <w:rPr>
          <w:lang w:val="en-AU"/>
        </w:rPr>
        <w:t>{number of coins: number of solutions}</w:t>
      </w:r>
      <w:r w:rsidR="00651348" w:rsidRPr="00CE2B5B">
        <w:rPr>
          <w:lang w:val="en-AU"/>
        </w:rPr>
        <w:t>. Finally, the number of solutions from this dictionary is added to get the number of solutions between Minimum and Maximum coins.</w:t>
      </w:r>
    </w:p>
    <w:p w14:paraId="626A1174" w14:textId="1C5DBFD8" w:rsidR="008F10B6" w:rsidRDefault="005E6DF6" w:rsidP="0085452C">
      <w:pPr>
        <w:jc w:val="both"/>
        <w:rPr>
          <w:lang w:val="en-AU"/>
        </w:rPr>
      </w:pPr>
      <w:r w:rsidRPr="00CE2B5B">
        <w:rPr>
          <w:lang w:val="en-AU"/>
        </w:rPr>
        <w:t xml:space="preserve">The details of Time and Space complexity is </w:t>
      </w:r>
      <w:r w:rsidR="00651348" w:rsidRPr="00CE2B5B">
        <w:rPr>
          <w:lang w:val="en-AU"/>
        </w:rPr>
        <w:t>examined</w:t>
      </w:r>
      <w:r w:rsidRPr="00CE2B5B">
        <w:rPr>
          <w:lang w:val="en-AU"/>
        </w:rPr>
        <w:t xml:space="preserve"> in Performance Analysis</w:t>
      </w:r>
      <w:r w:rsidR="00651348" w:rsidRPr="00CE2B5B">
        <w:rPr>
          <w:lang w:val="en-AU"/>
        </w:rPr>
        <w:t>.</w:t>
      </w:r>
      <w:r w:rsidR="008D011A" w:rsidRPr="00CE2B5B">
        <w:rPr>
          <w:lang w:val="en-AU"/>
        </w:rPr>
        <w:t xml:space="preserve"> The </w:t>
      </w:r>
      <w:r w:rsidR="008B59AA" w:rsidRPr="00CE2B5B">
        <w:rPr>
          <w:lang w:val="en-AU"/>
        </w:rPr>
        <w:t xml:space="preserve">complete </w:t>
      </w:r>
      <w:r w:rsidR="008D011A" w:rsidRPr="00CE2B5B">
        <w:rPr>
          <w:lang w:val="en-AU"/>
        </w:rPr>
        <w:t xml:space="preserve">implementation was done </w:t>
      </w:r>
      <w:r w:rsidR="008B59AA" w:rsidRPr="00CE2B5B">
        <w:rPr>
          <w:lang w:val="en-AU"/>
        </w:rPr>
        <w:t xml:space="preserve">with Python </w:t>
      </w:r>
      <w:r w:rsidR="00280825">
        <w:rPr>
          <w:lang w:val="en-AU"/>
        </w:rPr>
        <w:t xml:space="preserve">(though </w:t>
      </w:r>
      <w:r w:rsidR="008B59AA" w:rsidRPr="00CE2B5B">
        <w:rPr>
          <w:lang w:val="en-AU"/>
        </w:rPr>
        <w:t xml:space="preserve">C++ was also implemented partly for the </w:t>
      </w:r>
      <w:r w:rsidR="00280825">
        <w:rPr>
          <w:lang w:val="en-AU"/>
        </w:rPr>
        <w:t xml:space="preserve">main </w:t>
      </w:r>
      <w:r w:rsidR="008B59AA" w:rsidRPr="00CE2B5B">
        <w:rPr>
          <w:lang w:val="en-AU"/>
        </w:rPr>
        <w:t>algorithms only</w:t>
      </w:r>
      <w:r w:rsidR="00280825">
        <w:rPr>
          <w:lang w:val="en-AU"/>
        </w:rPr>
        <w:t>)</w:t>
      </w:r>
      <w:r w:rsidR="008B59AA" w:rsidRPr="00CE2B5B">
        <w:rPr>
          <w:lang w:val="en-AU"/>
        </w:rPr>
        <w:t>.</w:t>
      </w:r>
    </w:p>
    <w:p w14:paraId="7557A943" w14:textId="3F056953" w:rsidR="00253047" w:rsidRDefault="00253047" w:rsidP="0085452C">
      <w:pPr>
        <w:jc w:val="both"/>
        <w:rPr>
          <w:lang w:val="en-AU"/>
        </w:rPr>
      </w:pPr>
    </w:p>
    <w:p w14:paraId="4DA663E7" w14:textId="03536B17" w:rsidR="00253047" w:rsidRDefault="00253047" w:rsidP="0085452C">
      <w:pPr>
        <w:jc w:val="both"/>
        <w:rPr>
          <w:lang w:val="en-AU"/>
        </w:rPr>
      </w:pPr>
    </w:p>
    <w:p w14:paraId="3240007D" w14:textId="5C5F788D" w:rsidR="00253047" w:rsidRDefault="00253047" w:rsidP="0085452C">
      <w:pPr>
        <w:jc w:val="both"/>
        <w:rPr>
          <w:lang w:val="en-AU"/>
        </w:rPr>
      </w:pPr>
    </w:p>
    <w:p w14:paraId="55A0B275" w14:textId="10EB084D" w:rsidR="00253047" w:rsidRDefault="00253047" w:rsidP="0085452C">
      <w:pPr>
        <w:jc w:val="both"/>
        <w:rPr>
          <w:lang w:val="en-AU"/>
        </w:rPr>
      </w:pPr>
    </w:p>
    <w:p w14:paraId="23AA24A0" w14:textId="7D563E70" w:rsidR="00253047" w:rsidRDefault="00253047" w:rsidP="0085452C">
      <w:pPr>
        <w:jc w:val="both"/>
        <w:rPr>
          <w:lang w:val="en-AU"/>
        </w:rPr>
      </w:pPr>
    </w:p>
    <w:p w14:paraId="70A64E83" w14:textId="77777777" w:rsidR="00E8517E" w:rsidRDefault="00E8517E" w:rsidP="0085452C">
      <w:pPr>
        <w:jc w:val="both"/>
        <w:rPr>
          <w:lang w:val="en-AU"/>
        </w:rPr>
      </w:pPr>
    </w:p>
    <w:p w14:paraId="759758E6" w14:textId="3E2A1A54" w:rsidR="003D57BC" w:rsidRPr="00CE2B5B" w:rsidRDefault="003D57BC" w:rsidP="00153A5F">
      <w:pPr>
        <w:pStyle w:val="Heading2"/>
        <w:jc w:val="both"/>
        <w:rPr>
          <w:lang w:val="en-AU"/>
        </w:rPr>
      </w:pPr>
      <w:r w:rsidRPr="00CE2B5B">
        <w:rPr>
          <w:lang w:val="en-AU"/>
        </w:rPr>
        <w:lastRenderedPageBreak/>
        <w:t>Algorithm Pseudo-Code</w:t>
      </w:r>
    </w:p>
    <w:p w14:paraId="1323222C" w14:textId="27D0F84B" w:rsidR="00D301BD" w:rsidRPr="00CE2B5B" w:rsidRDefault="003D57BC" w:rsidP="00153A5F">
      <w:pPr>
        <w:jc w:val="both"/>
        <w:rPr>
          <w:lang w:val="en-AU"/>
        </w:rPr>
      </w:pPr>
      <w:r w:rsidRPr="00CE2B5B">
        <w:rPr>
          <w:lang w:val="en-AU"/>
        </w:rPr>
        <w:t xml:space="preserve">Main algorithm consists of two parts: </w:t>
      </w:r>
      <w:proofErr w:type="spellStart"/>
      <w:r w:rsidR="00A473D0" w:rsidRPr="00CE2B5B">
        <w:rPr>
          <w:lang w:val="en-AU"/>
        </w:rPr>
        <w:t>cal_</w:t>
      </w:r>
      <w:r w:rsidR="007934C0" w:rsidRPr="00CE2B5B">
        <w:rPr>
          <w:lang w:val="en-AU"/>
        </w:rPr>
        <w:t>combination</w:t>
      </w:r>
      <w:r w:rsidR="00843D88" w:rsidRPr="00CE2B5B">
        <w:rPr>
          <w:lang w:val="en-AU"/>
        </w:rPr>
        <w:t>_all</w:t>
      </w:r>
      <w:proofErr w:type="spellEnd"/>
      <w:r w:rsidR="007934C0" w:rsidRPr="00CE2B5B">
        <w:rPr>
          <w:lang w:val="en-AU"/>
        </w:rPr>
        <w:t xml:space="preserve"> </w:t>
      </w:r>
      <w:r w:rsidR="00A473D0" w:rsidRPr="00CE2B5B">
        <w:rPr>
          <w:lang w:val="en-AU"/>
        </w:rPr>
        <w:t xml:space="preserve">and </w:t>
      </w:r>
      <w:proofErr w:type="spellStart"/>
      <w:r w:rsidR="00A473D0" w:rsidRPr="00CE2B5B">
        <w:rPr>
          <w:lang w:val="en-AU"/>
        </w:rPr>
        <w:t>cal_combination</w:t>
      </w:r>
      <w:proofErr w:type="spellEnd"/>
      <w:r w:rsidR="00A473D0" w:rsidRPr="00CE2B5B">
        <w:rPr>
          <w:lang w:val="en-AU"/>
        </w:rPr>
        <w:t xml:space="preserve">. </w:t>
      </w:r>
      <w:r w:rsidR="006A2094" w:rsidRPr="00CE2B5B">
        <w:rPr>
          <w:lang w:val="en-AU"/>
        </w:rPr>
        <w:t>First, t</w:t>
      </w:r>
      <w:r w:rsidR="00806FD3" w:rsidRPr="00CE2B5B">
        <w:rPr>
          <w:lang w:val="en-AU"/>
        </w:rPr>
        <w:t xml:space="preserve">he method </w:t>
      </w:r>
      <w:proofErr w:type="spellStart"/>
      <w:r w:rsidR="00A3754D" w:rsidRPr="00CE2B5B">
        <w:rPr>
          <w:lang w:val="en-AU"/>
        </w:rPr>
        <w:t>c</w:t>
      </w:r>
      <w:r w:rsidR="00A473D0" w:rsidRPr="00CE2B5B">
        <w:rPr>
          <w:lang w:val="en-AU"/>
        </w:rPr>
        <w:t>al_combination</w:t>
      </w:r>
      <w:r w:rsidR="00806FD3" w:rsidRPr="00CE2B5B">
        <w:rPr>
          <w:lang w:val="en-AU"/>
        </w:rPr>
        <w:t>_all</w:t>
      </w:r>
      <w:proofErr w:type="spellEnd"/>
      <w:r w:rsidR="00A473D0" w:rsidRPr="00CE2B5B">
        <w:rPr>
          <w:lang w:val="en-AU"/>
        </w:rPr>
        <w:t xml:space="preserve"> </w:t>
      </w:r>
      <w:r w:rsidR="009377BA" w:rsidRPr="00CE2B5B">
        <w:rPr>
          <w:lang w:val="en-AU"/>
        </w:rPr>
        <w:t>identif</w:t>
      </w:r>
      <w:r w:rsidR="00806FD3" w:rsidRPr="00CE2B5B">
        <w:rPr>
          <w:lang w:val="en-AU"/>
        </w:rPr>
        <w:t>ies</w:t>
      </w:r>
      <w:r w:rsidR="009377BA" w:rsidRPr="00CE2B5B">
        <w:rPr>
          <w:lang w:val="en-AU"/>
        </w:rPr>
        <w:t xml:space="preserve"> the</w:t>
      </w:r>
      <w:r w:rsidR="00806FD3" w:rsidRPr="00CE2B5B">
        <w:rPr>
          <w:lang w:val="en-AU"/>
        </w:rPr>
        <w:t xml:space="preserve"> total</w:t>
      </w:r>
      <w:r w:rsidR="009377BA" w:rsidRPr="00CE2B5B">
        <w:rPr>
          <w:lang w:val="en-AU"/>
        </w:rPr>
        <w:t xml:space="preserve"> number of solutions </w:t>
      </w:r>
      <w:r w:rsidR="00806FD3" w:rsidRPr="00CE2B5B">
        <w:rPr>
          <w:lang w:val="en-AU"/>
        </w:rPr>
        <w:t xml:space="preserve">for the specified value by using the </w:t>
      </w:r>
      <w:r w:rsidR="00280825">
        <w:rPr>
          <w:lang w:val="en-AU"/>
        </w:rPr>
        <w:t>d</w:t>
      </w:r>
      <w:r w:rsidR="0085452C">
        <w:rPr>
          <w:lang w:val="en-AU"/>
        </w:rPr>
        <w:t>ynamic programming</w:t>
      </w:r>
      <w:r w:rsidR="00806FD3" w:rsidRPr="00CE2B5B">
        <w:rPr>
          <w:lang w:val="en-AU"/>
        </w:rPr>
        <w:t xml:space="preserve"> algorithm. </w:t>
      </w:r>
    </w:p>
    <w:p w14:paraId="699BCB94" w14:textId="06EC9A5F" w:rsidR="0001686A" w:rsidRPr="00CE2B5B" w:rsidRDefault="0001686A" w:rsidP="00153A5F">
      <w:pPr>
        <w:jc w:val="both"/>
        <w:rPr>
          <w:lang w:val="en-AU"/>
        </w:rPr>
      </w:pPr>
      <w:r w:rsidRPr="00CE2B5B">
        <w:rPr>
          <w:lang w:val="en-AU"/>
        </w:rPr>
        <w:t xml:space="preserve">Figure </w:t>
      </w:r>
      <w:r w:rsidR="006A2094" w:rsidRPr="00CE2B5B">
        <w:rPr>
          <w:lang w:val="en-AU"/>
        </w:rPr>
        <w:t>1</w:t>
      </w:r>
      <w:r w:rsidRPr="00CE2B5B">
        <w:rPr>
          <w:lang w:val="en-AU"/>
        </w:rPr>
        <w:t xml:space="preserve">. Pseudocode for </w:t>
      </w:r>
      <w:proofErr w:type="spellStart"/>
      <w:r w:rsidRPr="00CE2B5B">
        <w:rPr>
          <w:lang w:val="en-AU"/>
        </w:rPr>
        <w:t>cal_combination_all</w:t>
      </w:r>
      <w:proofErr w:type="spellEnd"/>
    </w:p>
    <w:p w14:paraId="70B37559" w14:textId="5BF1F0FC" w:rsidR="0001686A" w:rsidRPr="00CE2B5B" w:rsidRDefault="0001686A" w:rsidP="00153A5F">
      <w:pPr>
        <w:jc w:val="both"/>
        <w:rPr>
          <w:lang w:val="en-AU"/>
        </w:rPr>
      </w:pPr>
      <w:r w:rsidRPr="00CE2B5B">
        <w:rPr>
          <w:noProof/>
          <w:lang w:val="en-AU"/>
        </w:rPr>
        <mc:AlternateContent>
          <mc:Choice Requires="wps">
            <w:drawing>
              <wp:inline distT="0" distB="0" distL="0" distR="0" wp14:anchorId="6BB6D9F9" wp14:editId="52AF5980">
                <wp:extent cx="5334000" cy="5991225"/>
                <wp:effectExtent l="76200" t="76200" r="95250" b="123825"/>
                <wp:docPr id="4" name="Rectangle: Single Corner Snipped 4"/>
                <wp:cNvGraphicFramePr/>
                <a:graphic xmlns:a="http://schemas.openxmlformats.org/drawingml/2006/main">
                  <a:graphicData uri="http://schemas.microsoft.com/office/word/2010/wordprocessingShape">
                    <wps:wsp>
                      <wps:cNvSpPr/>
                      <wps:spPr>
                        <a:xfrm>
                          <a:off x="0" y="0"/>
                          <a:ext cx="5334000" cy="5991225"/>
                        </a:xfrm>
                        <a:prstGeom prst="snip1Rect">
                          <a:avLst/>
                        </a:prstGeom>
                        <a:solidFill>
                          <a:schemeClr val="accent1">
                            <a:lumMod val="40000"/>
                            <a:lumOff val="60000"/>
                          </a:schemeClr>
                        </a:solidFill>
                        <a:ln/>
                        <a:effectLst>
                          <a:glow rad="63500">
                            <a:schemeClr val="accent1">
                              <a:satMod val="175000"/>
                              <a:alpha val="40000"/>
                            </a:schemeClr>
                          </a:glow>
                          <a:outerShdw blurRad="57150" dist="19050" dir="5400000" algn="ctr" rotWithShape="0">
                            <a:srgbClr val="000000">
                              <a:alpha val="63000"/>
                            </a:srgbClr>
                          </a:outerShdw>
                        </a:effectLst>
                      </wps:spPr>
                      <wps:style>
                        <a:lnRef idx="0">
                          <a:schemeClr val="accent1"/>
                        </a:lnRef>
                        <a:fillRef idx="3">
                          <a:schemeClr val="accent1"/>
                        </a:fillRef>
                        <a:effectRef idx="3">
                          <a:schemeClr val="accent1"/>
                        </a:effectRef>
                        <a:fontRef idx="minor">
                          <a:schemeClr val="lt1"/>
                        </a:fontRef>
                      </wps:style>
                      <wps:txbx>
                        <w:txbxContent>
                          <w:p w14:paraId="2FA9D4B0" w14:textId="7429A193" w:rsidR="00E8517E" w:rsidRPr="00280825" w:rsidRDefault="00E8517E" w:rsidP="0001686A">
                            <w:pPr>
                              <w:spacing w:line="240" w:lineRule="auto"/>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Algorithm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cal_combination_</w:t>
                            </w:r>
                            <w:proofErr w:type="gram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287A1D" w14:textId="4689A909" w:rsidR="00E8517E" w:rsidRPr="00280825" w:rsidRDefault="00E8517E" w:rsidP="0001686A">
                            <w:pPr>
                              <w:spacing w:line="240" w:lineRule="auto"/>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Initialise a 2-D matrix with 1s for two rows and 0 to Value columns</w:t>
                            </w:r>
                          </w:p>
                          <w:p w14:paraId="2A26ABBE" w14:textId="00A15358" w:rsidR="00E8517E" w:rsidRPr="00280825" w:rsidRDefault="00E8517E" w:rsidP="0001686A">
                            <w:pPr>
                              <w:spacing w:line="240" w:lineRule="auto"/>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row = 1, column = 1,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row_index</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p>
                          <w:p w14:paraId="285B0632" w14:textId="17E6B65B" w:rsidR="00E8517E" w:rsidRPr="00280825" w:rsidRDefault="00E8517E" w:rsidP="0001686A">
                            <w:pPr>
                              <w:spacing w:line="240" w:lineRule="auto"/>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For row &lt;- 1 to the size of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coin_denomination</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w:t>
                            </w:r>
                          </w:p>
                          <w:p w14:paraId="3165A0F0" w14:textId="0C934931" w:rsidR="00E8517E" w:rsidRPr="00280825" w:rsidRDefault="00E8517E" w:rsidP="0001686A">
                            <w:pPr>
                              <w:spacing w:line="240" w:lineRule="auto"/>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 column &lt;- 1 to Value</w:t>
                            </w:r>
                          </w:p>
                          <w:p w14:paraId="096BA45C" w14:textId="132CB18D" w:rsidR="00E8517E" w:rsidRPr="00280825" w:rsidRDefault="00E8517E" w:rsidP="00806FD3">
                            <w:pPr>
                              <w:spacing w:line="240" w:lineRule="auto"/>
                              <w:ind w:left="2124" w:firstLine="6"/>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column minus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coin_denomination</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 &gt;= 0 then x = the matrix[</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row_</w:t>
                            </w:r>
                            <w:proofErr w:type="gram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column </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coin_denomination</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w:t>
                            </w:r>
                          </w:p>
                          <w:p w14:paraId="408C547D" w14:textId="5434105C" w:rsidR="00E8517E" w:rsidRPr="00280825" w:rsidRDefault="00E8517E" w:rsidP="00806FD3">
                            <w:pPr>
                              <w:spacing w:line="240" w:lineRule="auto"/>
                              <w:ind w:left="2124" w:firstLine="6"/>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 x = 0</w:t>
                            </w:r>
                          </w:p>
                          <w:p w14:paraId="07BDA17B" w14:textId="77777777" w:rsidR="00E8517E" w:rsidRPr="00280825" w:rsidRDefault="00E8517E" w:rsidP="00806FD3">
                            <w:pPr>
                              <w:spacing w:line="240" w:lineRule="auto"/>
                              <w:ind w:left="2124" w:firstLine="6"/>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row_index</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 then </w:t>
                            </w:r>
                          </w:p>
                          <w:p w14:paraId="10EF7A8F" w14:textId="22ECB4F5" w:rsidR="00E8517E" w:rsidRPr="00280825" w:rsidRDefault="00E8517E" w:rsidP="00280825">
                            <w:pPr>
                              <w:spacing w:line="240" w:lineRule="auto"/>
                              <w:ind w:left="2124" w:firstLine="708"/>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column &gt;= 1 then y = the matrix[row_index+</w:t>
                            </w:r>
                            <w:proofErr w:type="gram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 Else 0</w:t>
                            </w:r>
                          </w:p>
                          <w:p w14:paraId="544EE716" w14:textId="77777777" w:rsidR="00E8517E" w:rsidRPr="00280825" w:rsidRDefault="00E8517E" w:rsidP="006A2094">
                            <w:pPr>
                              <w:spacing w:line="240" w:lineRule="auto"/>
                              <w:ind w:left="2124" w:firstLine="6"/>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Else </w:t>
                            </w:r>
                          </w:p>
                          <w:p w14:paraId="2BA479E1" w14:textId="4B554D4D" w:rsidR="00E8517E" w:rsidRPr="00280825" w:rsidRDefault="00E8517E" w:rsidP="00280825">
                            <w:pPr>
                              <w:spacing w:line="240" w:lineRule="auto"/>
                              <w:ind w:left="2124" w:firstLine="708"/>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column &gt;= 1 then y = the matrix[row_index-</w:t>
                            </w:r>
                            <w:proofErr w:type="gram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 Else 0</w:t>
                            </w:r>
                          </w:p>
                          <w:p w14:paraId="4E3D6F01" w14:textId="06854362" w:rsidR="00E8517E" w:rsidRPr="00280825" w:rsidRDefault="00E8517E" w:rsidP="006A2094">
                            <w:pPr>
                              <w:spacing w:line="240" w:lineRule="auto"/>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row_index</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 row += 1</w:t>
                            </w:r>
                          </w:p>
                          <w:p w14:paraId="4176A88B" w14:textId="216755D7" w:rsidR="00E8517E" w:rsidRPr="00280825" w:rsidRDefault="00E8517E" w:rsidP="006A2094">
                            <w:pPr>
                              <w:spacing w:line="240" w:lineRule="auto"/>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If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row_index</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then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row_index</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p>
                          <w:p w14:paraId="1454D114" w14:textId="31C194EC" w:rsidR="00E8517E" w:rsidRPr="00280825" w:rsidRDefault="00E8517E" w:rsidP="006A2094">
                            <w:pPr>
                              <w:spacing w:line="240" w:lineRule="auto"/>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result_row</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row_index+1 if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row_index</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 else row_index-1</w:t>
                            </w:r>
                          </w:p>
                          <w:p w14:paraId="6A7AE132" w14:textId="6D3E17EF" w:rsidR="00E8517E" w:rsidRPr="00280825" w:rsidRDefault="00E8517E" w:rsidP="006A2094">
                            <w:pPr>
                              <w:spacing w:line="240" w:lineRule="auto"/>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matrix[</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result_</w:t>
                            </w:r>
                            <w:proofErr w:type="gram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w:t>
                            </w:r>
                          </w:p>
                          <w:p w14:paraId="6C6480E5" w14:textId="77777777" w:rsidR="00E8517E" w:rsidRPr="00280825" w:rsidRDefault="00E8517E" w:rsidP="00806FD3">
                            <w:pPr>
                              <w:spacing w:line="240" w:lineRule="auto"/>
                              <w:ind w:left="2124" w:firstLine="6"/>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C70411" w14:textId="663D88FF" w:rsidR="00E8517E" w:rsidRPr="00280825" w:rsidRDefault="00E8517E" w:rsidP="0001686A">
                            <w:pPr>
                              <w:spacing w:line="240" w:lineRule="auto"/>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E6C0251" w14:textId="77777777" w:rsidR="00E8517E" w:rsidRPr="00280825" w:rsidRDefault="00E8517E" w:rsidP="0001686A">
                            <w:pPr>
                              <w:spacing w:line="240" w:lineRule="auto"/>
                              <w:ind w:left="70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A19D6A" w14:textId="77777777" w:rsidR="00E8517E" w:rsidRPr="00280825" w:rsidRDefault="00E8517E" w:rsidP="0001686A">
                            <w:pPr>
                              <w:spacing w:line="240" w:lineRule="auto"/>
                              <w:jc w:val="cente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B6D9F9" id="Rectangle: Single Corner Snipped 4" o:spid="_x0000_s1072" style="width:420pt;height:471.75pt;visibility:visible;mso-wrap-style:square;mso-left-percent:-10001;mso-top-percent:-10001;mso-position-horizontal:absolute;mso-position-horizontal-relative:char;mso-position-vertical:absolute;mso-position-vertical-relative:line;mso-left-percent:-10001;mso-top-percent:-10001;v-text-anchor:top" coordsize="5334000,5991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" adj="-11796480,,5400" path="m,l4444982,r889018,889018l5334000,5991225,,5991225,,xe" fillcolor="#fbcb9a [1300]" stroked="f">
                <v:stroke joinstyle="miter"/>
                <v:shadow on="t" color="black" opacity="41287f" offset="0,1.5pt"/>
                <v:formulas/>
                <v:path arrowok="t" o:connecttype="custom" o:connectlocs="0,0;4444982,0;5334000,889018;5334000,5991225;0,5991225;0,0" o:connectangles="0,0,0,0,0,0" textboxrect="0,0,5334000,5991225"/>
                <v:textbox>
                  <w:txbxContent>
                    <w:p w14:paraId="2FA9D4B0" w14:textId="7429A193" w:rsidR="00E8517E" w:rsidRPr="00280825" w:rsidRDefault="00E8517E" w:rsidP="0001686A">
                      <w:pPr>
                        <w:spacing w:line="240" w:lineRule="auto"/>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Algorithm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cal_combination_</w:t>
                      </w:r>
                      <w:proofErr w:type="gram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287A1D" w14:textId="4689A909" w:rsidR="00E8517E" w:rsidRPr="00280825" w:rsidRDefault="00E8517E" w:rsidP="0001686A">
                      <w:pPr>
                        <w:spacing w:line="240" w:lineRule="auto"/>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Initialise a 2-D matrix with 1s for two rows and 0 to Value columns</w:t>
                      </w:r>
                    </w:p>
                    <w:p w14:paraId="2A26ABBE" w14:textId="00A15358" w:rsidR="00E8517E" w:rsidRPr="00280825" w:rsidRDefault="00E8517E" w:rsidP="0001686A">
                      <w:pPr>
                        <w:spacing w:line="240" w:lineRule="auto"/>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row = 1, column = 1,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row_index</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p>
                    <w:p w14:paraId="285B0632" w14:textId="17E6B65B" w:rsidR="00E8517E" w:rsidRPr="00280825" w:rsidRDefault="00E8517E" w:rsidP="0001686A">
                      <w:pPr>
                        <w:spacing w:line="240" w:lineRule="auto"/>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For row &lt;- 1 to the size of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coin_denomination</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w:t>
                      </w:r>
                    </w:p>
                    <w:p w14:paraId="3165A0F0" w14:textId="0C934931" w:rsidR="00E8517E" w:rsidRPr="00280825" w:rsidRDefault="00E8517E" w:rsidP="0001686A">
                      <w:pPr>
                        <w:spacing w:line="240" w:lineRule="auto"/>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 column &lt;- 1 to Value</w:t>
                      </w:r>
                    </w:p>
                    <w:p w14:paraId="096BA45C" w14:textId="132CB18D" w:rsidR="00E8517E" w:rsidRPr="00280825" w:rsidRDefault="00E8517E" w:rsidP="00806FD3">
                      <w:pPr>
                        <w:spacing w:line="240" w:lineRule="auto"/>
                        <w:ind w:left="2124" w:firstLine="6"/>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column minus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coin_denomination</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 &gt;= 0 then x = the matrix[</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row_</w:t>
                      </w:r>
                      <w:proofErr w:type="gram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column </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coin_denomination</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w:t>
                      </w:r>
                    </w:p>
                    <w:p w14:paraId="408C547D" w14:textId="5434105C" w:rsidR="00E8517E" w:rsidRPr="00280825" w:rsidRDefault="00E8517E" w:rsidP="00806FD3">
                      <w:pPr>
                        <w:spacing w:line="240" w:lineRule="auto"/>
                        <w:ind w:left="2124" w:firstLine="6"/>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 x = 0</w:t>
                      </w:r>
                    </w:p>
                    <w:p w14:paraId="07BDA17B" w14:textId="77777777" w:rsidR="00E8517E" w:rsidRPr="00280825" w:rsidRDefault="00E8517E" w:rsidP="00806FD3">
                      <w:pPr>
                        <w:spacing w:line="240" w:lineRule="auto"/>
                        <w:ind w:left="2124" w:firstLine="6"/>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row_index</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 then </w:t>
                      </w:r>
                    </w:p>
                    <w:p w14:paraId="10EF7A8F" w14:textId="22ECB4F5" w:rsidR="00E8517E" w:rsidRPr="00280825" w:rsidRDefault="00E8517E" w:rsidP="00280825">
                      <w:pPr>
                        <w:spacing w:line="240" w:lineRule="auto"/>
                        <w:ind w:left="2124" w:firstLine="708"/>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column &gt;= 1 then y = the matrix[row_index+</w:t>
                      </w:r>
                      <w:proofErr w:type="gram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 Else 0</w:t>
                      </w:r>
                    </w:p>
                    <w:p w14:paraId="544EE716" w14:textId="77777777" w:rsidR="00E8517E" w:rsidRPr="00280825" w:rsidRDefault="00E8517E" w:rsidP="006A2094">
                      <w:pPr>
                        <w:spacing w:line="240" w:lineRule="auto"/>
                        <w:ind w:left="2124" w:firstLine="6"/>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Else </w:t>
                      </w:r>
                    </w:p>
                    <w:p w14:paraId="2BA479E1" w14:textId="4B554D4D" w:rsidR="00E8517E" w:rsidRPr="00280825" w:rsidRDefault="00E8517E" w:rsidP="00280825">
                      <w:pPr>
                        <w:spacing w:line="240" w:lineRule="auto"/>
                        <w:ind w:left="2124" w:firstLine="708"/>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column &gt;= 1 then y = the matrix[row_index-</w:t>
                      </w:r>
                      <w:proofErr w:type="gram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 Else 0</w:t>
                      </w:r>
                    </w:p>
                    <w:p w14:paraId="4E3D6F01" w14:textId="06854362" w:rsidR="00E8517E" w:rsidRPr="00280825" w:rsidRDefault="00E8517E" w:rsidP="006A2094">
                      <w:pPr>
                        <w:spacing w:line="240" w:lineRule="auto"/>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row_index</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 row += 1</w:t>
                      </w:r>
                    </w:p>
                    <w:p w14:paraId="4176A88B" w14:textId="216755D7" w:rsidR="00E8517E" w:rsidRPr="00280825" w:rsidRDefault="00E8517E" w:rsidP="006A2094">
                      <w:pPr>
                        <w:spacing w:line="240" w:lineRule="auto"/>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If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row_index</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then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row_index</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p>
                    <w:p w14:paraId="1454D114" w14:textId="31C194EC" w:rsidR="00E8517E" w:rsidRPr="00280825" w:rsidRDefault="00E8517E" w:rsidP="006A2094">
                      <w:pPr>
                        <w:spacing w:line="240" w:lineRule="auto"/>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result_row</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row_index+1 if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row_index</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 else row_index-1</w:t>
                      </w:r>
                    </w:p>
                    <w:p w14:paraId="6A7AE132" w14:textId="6D3E17EF" w:rsidR="00E8517E" w:rsidRPr="00280825" w:rsidRDefault="00E8517E" w:rsidP="006A2094">
                      <w:pPr>
                        <w:spacing w:line="240" w:lineRule="auto"/>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matrix[</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result_</w:t>
                      </w:r>
                      <w:proofErr w:type="gram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w:t>
                      </w:r>
                    </w:p>
                    <w:p w14:paraId="6C6480E5" w14:textId="77777777" w:rsidR="00E8517E" w:rsidRPr="00280825" w:rsidRDefault="00E8517E" w:rsidP="00806FD3">
                      <w:pPr>
                        <w:spacing w:line="240" w:lineRule="auto"/>
                        <w:ind w:left="2124" w:firstLine="6"/>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C70411" w14:textId="663D88FF" w:rsidR="00E8517E" w:rsidRPr="00280825" w:rsidRDefault="00E8517E" w:rsidP="0001686A">
                      <w:pPr>
                        <w:spacing w:line="240" w:lineRule="auto"/>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E6C0251" w14:textId="77777777" w:rsidR="00E8517E" w:rsidRPr="00280825" w:rsidRDefault="00E8517E" w:rsidP="0001686A">
                      <w:pPr>
                        <w:spacing w:line="240" w:lineRule="auto"/>
                        <w:ind w:left="70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A19D6A" w14:textId="77777777" w:rsidR="00E8517E" w:rsidRPr="00280825" w:rsidRDefault="00E8517E" w:rsidP="0001686A">
                      <w:pPr>
                        <w:spacing w:line="240" w:lineRule="auto"/>
                        <w:jc w:val="cente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anchorlock/>
              </v:shape>
            </w:pict>
          </mc:Fallback>
        </mc:AlternateContent>
      </w:r>
    </w:p>
    <w:p w14:paraId="2DC64772" w14:textId="1D35F543" w:rsidR="00806FD3" w:rsidRPr="00CE2B5B" w:rsidRDefault="006A2094" w:rsidP="00153A5F">
      <w:pPr>
        <w:jc w:val="both"/>
        <w:rPr>
          <w:lang w:val="en-AU"/>
        </w:rPr>
      </w:pPr>
      <w:r w:rsidRPr="00CE2B5B">
        <w:rPr>
          <w:lang w:val="en-AU"/>
        </w:rPr>
        <w:t xml:space="preserve">The second backtracking and pruning method, </w:t>
      </w:r>
      <w:proofErr w:type="spellStart"/>
      <w:r w:rsidRPr="00CE2B5B">
        <w:rPr>
          <w:lang w:val="en-AU"/>
        </w:rPr>
        <w:t>cal_combination</w:t>
      </w:r>
      <w:proofErr w:type="spellEnd"/>
      <w:r w:rsidRPr="00CE2B5B">
        <w:rPr>
          <w:lang w:val="en-AU"/>
        </w:rPr>
        <w:t xml:space="preserve">, solves the number of solutions </w:t>
      </w:r>
      <w:r w:rsidR="00806FD3" w:rsidRPr="00CE2B5B">
        <w:rPr>
          <w:lang w:val="en-AU"/>
        </w:rPr>
        <w:t>by the number of coins used to make the solution</w:t>
      </w:r>
      <w:r w:rsidR="00280825">
        <w:rPr>
          <w:lang w:val="en-AU"/>
        </w:rPr>
        <w:t>s</w:t>
      </w:r>
      <w:r w:rsidR="00806FD3" w:rsidRPr="00CE2B5B">
        <w:rPr>
          <w:lang w:val="en-AU"/>
        </w:rPr>
        <w:t>.</w:t>
      </w:r>
    </w:p>
    <w:p w14:paraId="5B8EBCB0" w14:textId="269F579D" w:rsidR="00D301BD" w:rsidRPr="00CE2B5B" w:rsidRDefault="009377BA" w:rsidP="00153A5F">
      <w:pPr>
        <w:jc w:val="both"/>
        <w:rPr>
          <w:lang w:val="en-AU"/>
        </w:rPr>
      </w:pPr>
      <w:r w:rsidRPr="00CE2B5B">
        <w:rPr>
          <w:lang w:val="en-AU"/>
        </w:rPr>
        <w:lastRenderedPageBreak/>
        <w:t xml:space="preserve">Figure </w:t>
      </w:r>
      <w:r w:rsidR="006A2094" w:rsidRPr="00CE2B5B">
        <w:rPr>
          <w:lang w:val="en-AU"/>
        </w:rPr>
        <w:t>2</w:t>
      </w:r>
      <w:r w:rsidRPr="00CE2B5B">
        <w:rPr>
          <w:lang w:val="en-AU"/>
        </w:rPr>
        <w:t xml:space="preserve">. Pseudocode for </w:t>
      </w:r>
      <w:proofErr w:type="spellStart"/>
      <w:r w:rsidRPr="00CE2B5B">
        <w:rPr>
          <w:lang w:val="en-AU"/>
        </w:rPr>
        <w:t>cal_combination</w:t>
      </w:r>
      <w:proofErr w:type="spellEnd"/>
    </w:p>
    <w:p w14:paraId="6F61A9B3" w14:textId="05AE28A1" w:rsidR="00F57395" w:rsidRPr="00CE2B5B" w:rsidRDefault="00F57395" w:rsidP="00153A5F">
      <w:pPr>
        <w:jc w:val="both"/>
        <w:rPr>
          <w:lang w:val="en-AU"/>
        </w:rPr>
      </w:pPr>
      <w:r w:rsidRPr="00CE2B5B">
        <w:rPr>
          <w:noProof/>
          <w:lang w:val="en-AU"/>
        </w:rPr>
        <mc:AlternateContent>
          <mc:Choice Requires="wps">
            <w:drawing>
              <wp:inline distT="0" distB="0" distL="0" distR="0" wp14:anchorId="05596E2D" wp14:editId="49E95FE6">
                <wp:extent cx="5848350" cy="7162800"/>
                <wp:effectExtent l="76200" t="76200" r="95250" b="114300"/>
                <wp:docPr id="1" name="Rectangle: Single Corner Snipped 1"/>
                <wp:cNvGraphicFramePr/>
                <a:graphic xmlns:a="http://schemas.openxmlformats.org/drawingml/2006/main">
                  <a:graphicData uri="http://schemas.microsoft.com/office/word/2010/wordprocessingShape">
                    <wps:wsp>
                      <wps:cNvSpPr/>
                      <wps:spPr>
                        <a:xfrm>
                          <a:off x="0" y="0"/>
                          <a:ext cx="5848350" cy="7162800"/>
                        </a:xfrm>
                        <a:prstGeom prst="snip1Rect">
                          <a:avLst/>
                        </a:prstGeom>
                        <a:solidFill>
                          <a:schemeClr val="accent1">
                            <a:lumMod val="40000"/>
                            <a:lumOff val="60000"/>
                          </a:schemeClr>
                        </a:solidFill>
                        <a:ln/>
                        <a:effectLst>
                          <a:glow rad="63500">
                            <a:schemeClr val="accent1">
                              <a:satMod val="175000"/>
                              <a:alpha val="40000"/>
                            </a:schemeClr>
                          </a:glow>
                          <a:outerShdw blurRad="57150" dist="19050" dir="5400000" algn="ctr" rotWithShape="0">
                            <a:srgbClr val="000000">
                              <a:alpha val="63000"/>
                            </a:srgbClr>
                          </a:outerShdw>
                        </a:effectLst>
                      </wps:spPr>
                      <wps:style>
                        <a:lnRef idx="0">
                          <a:schemeClr val="accent1"/>
                        </a:lnRef>
                        <a:fillRef idx="3">
                          <a:schemeClr val="accent1"/>
                        </a:fillRef>
                        <a:effectRef idx="3">
                          <a:schemeClr val="accent1"/>
                        </a:effectRef>
                        <a:fontRef idx="minor">
                          <a:schemeClr val="lt1"/>
                        </a:fontRef>
                      </wps:style>
                      <wps:txbx>
                        <w:txbxContent>
                          <w:p w14:paraId="74DD7A7E" w14:textId="2E8D1850" w:rsidR="00E8517E" w:rsidRPr="00280825" w:rsidRDefault="00E8517E" w:rsidP="00B80A43">
                            <w:pPr>
                              <w:spacing w:line="240" w:lineRule="auto"/>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Algorithm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cal_</w:t>
                            </w:r>
                            <w:proofErr w:type="gram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combination</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integer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remaining</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integer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position</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integer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restricted</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coins</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integer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coins</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7D8F1B" w14:textId="3F123E7C" w:rsidR="00E8517E" w:rsidRPr="00280825" w:rsidRDefault="00E8517E" w:rsidP="00B80A43">
                            <w:pPr>
                              <w:spacing w:line="240" w:lineRule="auto"/>
                              <w:ind w:left="70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coins</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oins</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restricted </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coins</w:t>
                            </w:r>
                            <w:proofErr w:type="spellEnd"/>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p>
                          <w:p w14:paraId="2F159518" w14:textId="07BDC971" w:rsidR="00E8517E" w:rsidRPr="00280825" w:rsidRDefault="00E8517E" w:rsidP="00B80A43">
                            <w:pPr>
                              <w:spacing w:line="240" w:lineRule="auto"/>
                              <w:ind w:firstLine="70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 base cases and one utility condition</w:t>
                            </w:r>
                          </w:p>
                          <w:p w14:paraId="2F9F0C2F" w14:textId="43BC586A" w:rsidR="00E8517E" w:rsidRPr="00280825" w:rsidRDefault="00E8517E" w:rsidP="00B80A43">
                            <w:pPr>
                              <w:spacing w:line="240" w:lineRule="auto"/>
                              <w:ind w:left="70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coins</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true) and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remaining</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not in coin</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denomination list) then return 0 //not a prime number or 1 - not a solution</w:t>
                            </w:r>
                          </w:p>
                          <w:p w14:paraId="559BA95A" w14:textId="1A68A1BC" w:rsidR="00E8517E" w:rsidRPr="00280825" w:rsidRDefault="00E8517E" w:rsidP="00B80A43">
                            <w:pPr>
                              <w:spacing w:line="240" w:lineRule="auto"/>
                              <w:ind w:left="70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coins</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true) and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remaining</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in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denomination</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 then (add 1 to the dictionary containing the number of solution by the number of coins used) and (return 1) //one of the solutions</w:t>
                            </w:r>
                          </w:p>
                          <w:p w14:paraId="6965E161" w14:textId="2454A747" w:rsidR="00E8517E" w:rsidRPr="00280825" w:rsidRDefault="00E8517E" w:rsidP="00B80A43">
                            <w:pPr>
                              <w:spacing w:line="240" w:lineRule="auto"/>
                              <w:ind w:left="70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coins</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false) and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remaining</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not in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denomination</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 then (add 1 to the dictionary containing the number of solution by the number of coins used) //utility condition to keep a track of the solutions for the different number of coins </w:t>
                            </w:r>
                          </w:p>
                          <w:p w14:paraId="04FAB13F" w14:textId="3854F4A0" w:rsidR="00E8517E" w:rsidRPr="00280825" w:rsidRDefault="00E8517E" w:rsidP="00B80A43">
                            <w:pPr>
                              <w:spacing w:line="240" w:lineRule="auto"/>
                              <w:ind w:left="70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integer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combinations</w:t>
                            </w:r>
                            <w:proofErr w:type="spellEnd"/>
                          </w:p>
                          <w:p w14:paraId="56BAEC3B" w14:textId="059CFABB" w:rsidR="00E8517E" w:rsidRPr="00280825" w:rsidRDefault="00E8517E" w:rsidP="00B80A43">
                            <w:pPr>
                              <w:spacing w:line="240" w:lineRule="auto"/>
                              <w:ind w:left="70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index &lt;-</w:t>
                            </w:r>
                            <w:r w:rsidRPr="004836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position</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the size of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denomination</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w:t>
                            </w:r>
                          </w:p>
                          <w:p w14:paraId="3B8B17CC" w14:textId="2C180073" w:rsidR="00E8517E" w:rsidRPr="00280825" w:rsidRDefault="00E8517E" w:rsidP="00B80A43">
                            <w:pPr>
                              <w:spacing w:line="240" w:lineRule="auto"/>
                              <w:ind w:left="1410"/>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difference =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remaining</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denomination</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list[index]</w:t>
                            </w:r>
                          </w:p>
                          <w:p w14:paraId="52C86F4B" w14:textId="40A0FBBF" w:rsidR="00E8517E" w:rsidRPr="00280825" w:rsidRDefault="00E8517E" w:rsidP="00B80A43">
                            <w:pPr>
                              <w:spacing w:line="240" w:lineRule="auto"/>
                              <w:ind w:left="1410"/>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difference &gt;=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denomination</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list[index] then </w:t>
                            </w:r>
                          </w:p>
                          <w:p w14:paraId="6A9B850F" w14:textId="6BC6B188" w:rsidR="00E8517E" w:rsidRPr="00280825" w:rsidRDefault="00E8517E" w:rsidP="0048367E">
                            <w:pPr>
                              <w:spacing w:line="240" w:lineRule="auto"/>
                              <w:ind w:left="1476" w:firstLine="648"/>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coins</w:t>
                            </w:r>
                            <w:proofErr w:type="spellEnd"/>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B61DA0" w14:textId="04A5C313" w:rsidR="00E8517E" w:rsidRPr="00280825" w:rsidRDefault="00E8517E" w:rsidP="0048367E">
                            <w:pPr>
                              <w:spacing w:line="240" w:lineRule="auto"/>
                              <w:ind w:left="2124" w:firstLine="6"/>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cal_</w:t>
                            </w:r>
                            <w:proofErr w:type="gram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combination</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difference, index,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restricted</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coins</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coins</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add the result to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combinations</w:t>
                            </w:r>
                            <w:proofErr w:type="spellEnd"/>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//recursive call</w:t>
                            </w:r>
                          </w:p>
                          <w:p w14:paraId="4E4C22D0" w14:textId="011C4ED1" w:rsidR="00E8517E" w:rsidRPr="00280825" w:rsidRDefault="00E8517E" w:rsidP="00B80A43">
                            <w:pPr>
                              <w:spacing w:line="240" w:lineRule="auto"/>
                              <w:ind w:left="1410"/>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 return 0</w:t>
                            </w:r>
                          </w:p>
                          <w:p w14:paraId="252CADBB" w14:textId="7B6F17C4" w:rsidR="00E8517E" w:rsidRDefault="00E8517E" w:rsidP="0048367E">
                            <w:pPr>
                              <w:spacing w:line="240" w:lineRule="auto"/>
                              <w:ind w:left="1407" w:firstLine="3"/>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coins</w:t>
                            </w:r>
                            <w:proofErr w:type="spellEnd"/>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2491FE" w14:textId="269109AB" w:rsidR="00E8517E" w:rsidRPr="00280825" w:rsidRDefault="00E8517E" w:rsidP="0048367E">
                            <w:pPr>
                              <w:spacing w:line="240" w:lineRule="auto"/>
                              <w:ind w:left="70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return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combinations</w:t>
                            </w:r>
                            <w:proofErr w:type="spellEnd"/>
                          </w:p>
                          <w:p w14:paraId="5A6B81F8" w14:textId="2B9B554F" w:rsidR="00E8517E" w:rsidRPr="00280825" w:rsidRDefault="00E8517E" w:rsidP="00B80A43">
                            <w:pPr>
                              <w:spacing w:line="240" w:lineRule="auto"/>
                              <w:ind w:left="70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074FD3" w14:textId="77777777" w:rsidR="00E8517E" w:rsidRPr="00A473D0" w:rsidRDefault="00E8517E" w:rsidP="00B80A43">
                            <w:pPr>
                              <w:spacing w:line="240" w:lineRule="auto"/>
                              <w:ind w:left="705"/>
                              <w:rPr>
                                <w:color w:val="000000" w:themeColor="text1"/>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94C74A" w14:textId="77777777" w:rsidR="00E8517E" w:rsidRPr="00A473D0" w:rsidRDefault="00E8517E" w:rsidP="00B80A43">
                            <w:pPr>
                              <w:spacing w:line="240" w:lineRule="auto"/>
                              <w:jc w:val="center"/>
                              <w:rPr>
                                <w:color w:val="000000" w:themeColor="text1"/>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5596E2D" id="Rectangle: Single Corner Snipped 1" o:spid="_x0000_s1073" style="width:460.5pt;height:564pt;visibility:visible;mso-wrap-style:square;mso-left-percent:-10001;mso-top-percent:-10001;mso-position-horizontal:absolute;mso-position-horizontal-relative:char;mso-position-vertical:absolute;mso-position-vertical-relative:line;mso-left-percent:-10001;mso-top-percent:-10001;v-text-anchor:top" coordsize="5848350,7162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" adj="-11796480,,5400" path="m,l4873606,r974744,974744l5848350,7162800,,7162800,,xe" fillcolor="#fbcb9a [1300]" stroked="f">
                <v:stroke joinstyle="miter"/>
                <v:shadow on="t" color="black" opacity="41287f" offset="0,1.5pt"/>
                <v:formulas/>
                <v:path arrowok="t" o:connecttype="custom" o:connectlocs="0,0;4873606,0;5848350,974744;5848350,7162800;0,7162800;0,0" o:connectangles="0,0,0,0,0,0" textboxrect="0,0,5848350,7162800"/>
                <v:textbox>
                  <w:txbxContent>
                    <w:p w14:paraId="74DD7A7E" w14:textId="2E8D1850" w:rsidR="00E8517E" w:rsidRPr="00280825" w:rsidRDefault="00E8517E" w:rsidP="00B80A43">
                      <w:pPr>
                        <w:spacing w:line="240" w:lineRule="auto"/>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Algorithm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cal_</w:t>
                      </w:r>
                      <w:proofErr w:type="gram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combination</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integer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remaining</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integer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position</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integer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restricted</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coins</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integer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coins</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7D8F1B" w14:textId="3F123E7C" w:rsidR="00E8517E" w:rsidRPr="00280825" w:rsidRDefault="00E8517E" w:rsidP="00B80A43">
                      <w:pPr>
                        <w:spacing w:line="240" w:lineRule="auto"/>
                        <w:ind w:left="70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coins</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oins</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restricted </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coins</w:t>
                      </w:r>
                      <w:proofErr w:type="spellEnd"/>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p>
                    <w:p w14:paraId="2F159518" w14:textId="07BDC971" w:rsidR="00E8517E" w:rsidRPr="00280825" w:rsidRDefault="00E8517E" w:rsidP="00B80A43">
                      <w:pPr>
                        <w:spacing w:line="240" w:lineRule="auto"/>
                        <w:ind w:firstLine="70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 base cases and one utility condition</w:t>
                      </w:r>
                    </w:p>
                    <w:p w14:paraId="2F9F0C2F" w14:textId="43BC586A" w:rsidR="00E8517E" w:rsidRPr="00280825" w:rsidRDefault="00E8517E" w:rsidP="00B80A43">
                      <w:pPr>
                        <w:spacing w:line="240" w:lineRule="auto"/>
                        <w:ind w:left="70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coins</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true) and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remaining</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not in coin</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denomination list) then return 0 //not a prime number or 1 - not a solution</w:t>
                      </w:r>
                    </w:p>
                    <w:p w14:paraId="559BA95A" w14:textId="1A68A1BC" w:rsidR="00E8517E" w:rsidRPr="00280825" w:rsidRDefault="00E8517E" w:rsidP="00B80A43">
                      <w:pPr>
                        <w:spacing w:line="240" w:lineRule="auto"/>
                        <w:ind w:left="70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coins</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true) and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remaining</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in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denomination</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 then (add 1 to the dictionary containing the number of solution by the number of coins used) and (return 1) //one of the solutions</w:t>
                      </w:r>
                    </w:p>
                    <w:p w14:paraId="6965E161" w14:textId="2454A747" w:rsidR="00E8517E" w:rsidRPr="00280825" w:rsidRDefault="00E8517E" w:rsidP="00B80A43">
                      <w:pPr>
                        <w:spacing w:line="240" w:lineRule="auto"/>
                        <w:ind w:left="70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coins</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false) and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remaining</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not in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denomination</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 then (add 1 to the dictionary containing the number of solution by the number of coins used) //utility condition to keep a track of the solutions for the different number of coins </w:t>
                      </w:r>
                    </w:p>
                    <w:p w14:paraId="04FAB13F" w14:textId="3854F4A0" w:rsidR="00E8517E" w:rsidRPr="00280825" w:rsidRDefault="00E8517E" w:rsidP="00B80A43">
                      <w:pPr>
                        <w:spacing w:line="240" w:lineRule="auto"/>
                        <w:ind w:left="70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integer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combinations</w:t>
                      </w:r>
                      <w:proofErr w:type="spellEnd"/>
                    </w:p>
                    <w:p w14:paraId="56BAEC3B" w14:textId="059CFABB" w:rsidR="00E8517E" w:rsidRPr="00280825" w:rsidRDefault="00E8517E" w:rsidP="00B80A43">
                      <w:pPr>
                        <w:spacing w:line="240" w:lineRule="auto"/>
                        <w:ind w:left="70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index &lt;-</w:t>
                      </w:r>
                      <w:r w:rsidRPr="0048367E">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position</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the size of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denomination</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w:t>
                      </w:r>
                    </w:p>
                    <w:p w14:paraId="3B8B17CC" w14:textId="2C180073" w:rsidR="00E8517E" w:rsidRPr="00280825" w:rsidRDefault="00E8517E" w:rsidP="00B80A43">
                      <w:pPr>
                        <w:spacing w:line="240" w:lineRule="auto"/>
                        <w:ind w:left="1410"/>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difference =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remaining</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denomination</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list[index]</w:t>
                      </w:r>
                    </w:p>
                    <w:p w14:paraId="52C86F4B" w14:textId="40A0FBBF" w:rsidR="00E8517E" w:rsidRPr="00280825" w:rsidRDefault="00E8517E" w:rsidP="00B80A43">
                      <w:pPr>
                        <w:spacing w:line="240" w:lineRule="auto"/>
                        <w:ind w:left="1410"/>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difference &gt;=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denomination</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list[index] then </w:t>
                      </w:r>
                    </w:p>
                    <w:p w14:paraId="6A9B850F" w14:textId="6BC6B188" w:rsidR="00E8517E" w:rsidRPr="00280825" w:rsidRDefault="00E8517E" w:rsidP="0048367E">
                      <w:pPr>
                        <w:spacing w:line="240" w:lineRule="auto"/>
                        <w:ind w:left="1476" w:firstLine="648"/>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coins</w:t>
                      </w:r>
                      <w:proofErr w:type="spellEnd"/>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B61DA0" w14:textId="04A5C313" w:rsidR="00E8517E" w:rsidRPr="00280825" w:rsidRDefault="00E8517E" w:rsidP="0048367E">
                      <w:pPr>
                        <w:spacing w:line="240" w:lineRule="auto"/>
                        <w:ind w:left="2124" w:firstLine="6"/>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cal_</w:t>
                      </w:r>
                      <w:proofErr w:type="gram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combination</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difference, index,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restricted</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coins</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coins</w:t>
                      </w:r>
                      <w:proofErr w:type="spellEnd"/>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add the result to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combinations</w:t>
                      </w:r>
                      <w:proofErr w:type="spellEnd"/>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//recursive call</w:t>
                      </w:r>
                    </w:p>
                    <w:p w14:paraId="4E4C22D0" w14:textId="011C4ED1" w:rsidR="00E8517E" w:rsidRPr="00280825" w:rsidRDefault="00E8517E" w:rsidP="00B80A43">
                      <w:pPr>
                        <w:spacing w:line="240" w:lineRule="auto"/>
                        <w:ind w:left="1410"/>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 return 0</w:t>
                      </w:r>
                    </w:p>
                    <w:p w14:paraId="252CADBB" w14:textId="7B6F17C4" w:rsidR="00E8517E" w:rsidRDefault="00E8517E" w:rsidP="0048367E">
                      <w:pPr>
                        <w:spacing w:line="240" w:lineRule="auto"/>
                        <w:ind w:left="1407" w:firstLine="3"/>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coins</w:t>
                      </w:r>
                      <w:proofErr w:type="spellEnd"/>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2491FE" w14:textId="269109AB" w:rsidR="00E8517E" w:rsidRPr="00280825" w:rsidRDefault="00E8517E" w:rsidP="0048367E">
                      <w:pPr>
                        <w:spacing w:line="240" w:lineRule="auto"/>
                        <w:ind w:left="70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return </w:t>
                      </w:r>
                      <w:proofErr w:type="spellStart"/>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28082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combinations</w:t>
                      </w:r>
                      <w:proofErr w:type="spellEnd"/>
                    </w:p>
                    <w:p w14:paraId="5A6B81F8" w14:textId="2B9B554F" w:rsidR="00E8517E" w:rsidRPr="00280825" w:rsidRDefault="00E8517E" w:rsidP="00B80A43">
                      <w:pPr>
                        <w:spacing w:line="240" w:lineRule="auto"/>
                        <w:ind w:left="705"/>
                        <w:rPr>
                          <w:color w:val="000000" w:themeColor="text1"/>
                          <w:sz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074FD3" w14:textId="77777777" w:rsidR="00E8517E" w:rsidRPr="00A473D0" w:rsidRDefault="00E8517E" w:rsidP="00B80A43">
                      <w:pPr>
                        <w:spacing w:line="240" w:lineRule="auto"/>
                        <w:ind w:left="705"/>
                        <w:rPr>
                          <w:color w:val="000000" w:themeColor="text1"/>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94C74A" w14:textId="77777777" w:rsidR="00E8517E" w:rsidRPr="00A473D0" w:rsidRDefault="00E8517E" w:rsidP="00B80A43">
                      <w:pPr>
                        <w:spacing w:line="240" w:lineRule="auto"/>
                        <w:jc w:val="center"/>
                        <w:rPr>
                          <w:color w:val="000000" w:themeColor="text1"/>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anchorlock/>
              </v:shape>
            </w:pict>
          </mc:Fallback>
        </mc:AlternateContent>
      </w:r>
    </w:p>
    <w:p w14:paraId="39C4290C" w14:textId="5E4A7038" w:rsidR="003D57BC" w:rsidRPr="00CE2B5B" w:rsidRDefault="003D57BC" w:rsidP="00153A5F">
      <w:pPr>
        <w:pStyle w:val="Heading1"/>
        <w:jc w:val="both"/>
        <w:rPr>
          <w:lang w:val="en-AU"/>
        </w:rPr>
      </w:pPr>
      <w:r w:rsidRPr="00CE2B5B">
        <w:rPr>
          <w:lang w:val="en-AU"/>
        </w:rPr>
        <w:lastRenderedPageBreak/>
        <w:t>Result</w:t>
      </w:r>
      <w:r w:rsidR="00F156F0" w:rsidRPr="00CE2B5B">
        <w:rPr>
          <w:lang w:val="en-AU"/>
        </w:rPr>
        <w:t>s</w:t>
      </w:r>
      <w:r w:rsidRPr="00CE2B5B">
        <w:rPr>
          <w:lang w:val="en-AU"/>
        </w:rPr>
        <w:t xml:space="preserve"> and Algorithm Analysis</w:t>
      </w:r>
    </w:p>
    <w:p w14:paraId="2DE563D3" w14:textId="68BFFF90" w:rsidR="003D57BC" w:rsidRPr="00CE2B5B" w:rsidRDefault="003D57BC" w:rsidP="00153A5F">
      <w:pPr>
        <w:pStyle w:val="Heading2"/>
        <w:jc w:val="both"/>
        <w:rPr>
          <w:lang w:val="en-AU"/>
        </w:rPr>
      </w:pPr>
      <w:r w:rsidRPr="00CE2B5B">
        <w:rPr>
          <w:lang w:val="en-AU"/>
        </w:rPr>
        <w:t>Result</w:t>
      </w:r>
      <w:r w:rsidR="00F156F0" w:rsidRPr="00CE2B5B">
        <w:rPr>
          <w:lang w:val="en-AU"/>
        </w:rPr>
        <w:t>s</w:t>
      </w:r>
      <w:r w:rsidRPr="00CE2B5B">
        <w:rPr>
          <w:lang w:val="en-AU"/>
        </w:rPr>
        <w:t xml:space="preserve"> of the problem</w:t>
      </w:r>
    </w:p>
    <w:p w14:paraId="17E1FD3F" w14:textId="209E86C3" w:rsidR="005377B4" w:rsidRPr="00CE2B5B" w:rsidRDefault="00BA4038" w:rsidP="00153A5F">
      <w:pPr>
        <w:jc w:val="both"/>
        <w:rPr>
          <w:lang w:val="en-AU"/>
        </w:rPr>
      </w:pPr>
      <w:r w:rsidRPr="00CE2B5B">
        <w:rPr>
          <w:lang w:val="en-AU"/>
        </w:rPr>
        <w:t xml:space="preserve">Where the number of total solutions </w:t>
      </w:r>
      <w:r w:rsidR="006518E0" w:rsidRPr="00CE2B5B">
        <w:rPr>
          <w:lang w:val="en-AU"/>
        </w:rPr>
        <w:t>is</w:t>
      </w:r>
      <w:r w:rsidR="005377B4" w:rsidRPr="00CE2B5B">
        <w:rPr>
          <w:lang w:val="en-AU"/>
        </w:rPr>
        <w:t xml:space="preserve"> required, the modified </w:t>
      </w:r>
      <w:r w:rsidR="0085452C">
        <w:rPr>
          <w:lang w:val="en-AU"/>
        </w:rPr>
        <w:t>dynamic programming</w:t>
      </w:r>
      <w:r w:rsidR="005377B4" w:rsidRPr="00CE2B5B">
        <w:rPr>
          <w:lang w:val="en-AU"/>
        </w:rPr>
        <w:t xml:space="preserve"> algorithm</w:t>
      </w:r>
      <w:r w:rsidR="0048367E">
        <w:rPr>
          <w:lang w:val="en-AU"/>
        </w:rPr>
        <w:t xml:space="preserve"> is</w:t>
      </w:r>
      <w:r w:rsidR="005377B4" w:rsidRPr="00CE2B5B">
        <w:rPr>
          <w:lang w:val="en-AU"/>
        </w:rPr>
        <w:t xml:space="preserve"> used while the backtracking and pruning algorithm </w:t>
      </w:r>
      <w:r w:rsidR="0048367E">
        <w:rPr>
          <w:lang w:val="en-AU"/>
        </w:rPr>
        <w:t>i</w:t>
      </w:r>
      <w:r w:rsidR="005377B4" w:rsidRPr="00CE2B5B">
        <w:rPr>
          <w:lang w:val="en-AU"/>
        </w:rPr>
        <w:t xml:space="preserve">s used for all other cases. </w:t>
      </w:r>
    </w:p>
    <w:p w14:paraId="5351E339" w14:textId="69E3035A" w:rsidR="007B3FAB" w:rsidRPr="00CE2B5B" w:rsidRDefault="00BA4038" w:rsidP="00153A5F">
      <w:pPr>
        <w:jc w:val="both"/>
        <w:rPr>
          <w:lang w:val="en-AU"/>
        </w:rPr>
      </w:pPr>
      <w:r w:rsidRPr="00CE2B5B">
        <w:rPr>
          <w:lang w:val="en-AU"/>
        </w:rPr>
        <w:t>It was noted that Python programs takes some time even for a basic p</w:t>
      </w:r>
      <w:r w:rsidR="0085452C">
        <w:rPr>
          <w:lang w:val="en-AU"/>
        </w:rPr>
        <w:t>rogram</w:t>
      </w:r>
      <w:r w:rsidRPr="00CE2B5B">
        <w:rPr>
          <w:lang w:val="en-AU"/>
        </w:rPr>
        <w:t xml:space="preserve"> </w:t>
      </w:r>
      <w:r w:rsidR="0048367E">
        <w:rPr>
          <w:lang w:val="en-AU"/>
        </w:rPr>
        <w:t xml:space="preserve">on my computer </w:t>
      </w:r>
      <w:r w:rsidRPr="00CE2B5B">
        <w:rPr>
          <w:lang w:val="en-AU"/>
        </w:rPr>
        <w:t xml:space="preserve">(i.e. time taken to print out </w:t>
      </w:r>
      <w:r w:rsidR="0048367E">
        <w:rPr>
          <w:lang w:val="en-AU"/>
        </w:rPr>
        <w:t>“</w:t>
      </w:r>
      <w:r w:rsidRPr="00CE2B5B">
        <w:rPr>
          <w:lang w:val="en-AU"/>
        </w:rPr>
        <w:t>Hello World</w:t>
      </w:r>
      <w:r w:rsidR="0048367E">
        <w:rPr>
          <w:lang w:val="en-AU"/>
        </w:rPr>
        <w:t>”</w:t>
      </w:r>
      <w:r w:rsidRPr="00CE2B5B">
        <w:rPr>
          <w:lang w:val="en-AU"/>
        </w:rPr>
        <w:t xml:space="preserve">). </w:t>
      </w:r>
      <w:r w:rsidR="00400BB6" w:rsidRPr="00CE2B5B">
        <w:rPr>
          <w:lang w:val="en-AU"/>
        </w:rPr>
        <w:t>The</w:t>
      </w:r>
      <w:r w:rsidRPr="00CE2B5B">
        <w:rPr>
          <w:lang w:val="en-AU"/>
        </w:rPr>
        <w:t xml:space="preserve"> time taken for the</w:t>
      </w:r>
      <w:r w:rsidR="00400BB6" w:rsidRPr="00CE2B5B">
        <w:rPr>
          <w:lang w:val="en-AU"/>
        </w:rPr>
        <w:t xml:space="preserve"> results below extracted </w:t>
      </w:r>
      <w:r w:rsidRPr="00CE2B5B">
        <w:rPr>
          <w:lang w:val="en-AU"/>
        </w:rPr>
        <w:t>the time taken for a basic program.</w:t>
      </w:r>
      <w:r w:rsidR="005377B4" w:rsidRPr="00CE2B5B">
        <w:rPr>
          <w:lang w:val="en-AU"/>
        </w:rPr>
        <w:t xml:space="preserve"> All time taken was calculated based on the average of the three experiments.</w:t>
      </w:r>
    </w:p>
    <w:p w14:paraId="5B5C5EA2" w14:textId="102714DF" w:rsidR="007B3FAB" w:rsidRPr="00CE2B5B" w:rsidRDefault="007B3FAB" w:rsidP="00153A5F">
      <w:pPr>
        <w:jc w:val="both"/>
        <w:rPr>
          <w:lang w:val="en-AU"/>
        </w:rPr>
      </w:pPr>
      <w:r w:rsidRPr="00CE2B5B">
        <w:rPr>
          <w:lang w:val="en-AU"/>
        </w:rPr>
        <w:t xml:space="preserve">Table </w:t>
      </w:r>
      <w:r w:rsidR="008B59AA" w:rsidRPr="00CE2B5B">
        <w:rPr>
          <w:lang w:val="en-AU"/>
        </w:rPr>
        <w:t>3</w:t>
      </w:r>
      <w:r w:rsidRPr="00CE2B5B">
        <w:rPr>
          <w:lang w:val="en-AU"/>
        </w:rPr>
        <w:t xml:space="preserve">. </w:t>
      </w:r>
      <w:r w:rsidR="00400BB6" w:rsidRPr="00CE2B5B">
        <w:rPr>
          <w:lang w:val="en-AU"/>
        </w:rPr>
        <w:t>Results for Python implementation</w:t>
      </w:r>
    </w:p>
    <w:tbl>
      <w:tblPr>
        <w:tblStyle w:val="GridTable4-Accent1"/>
        <w:tblW w:w="0" w:type="auto"/>
        <w:tblLook w:val="04A0" w:firstRow="1" w:lastRow="0" w:firstColumn="1" w:lastColumn="0" w:noHBand="0" w:noVBand="1"/>
      </w:tblPr>
      <w:tblGrid>
        <w:gridCol w:w="1558"/>
        <w:gridCol w:w="1558"/>
        <w:gridCol w:w="1558"/>
        <w:gridCol w:w="1558"/>
        <w:gridCol w:w="1559"/>
        <w:gridCol w:w="1559"/>
      </w:tblGrid>
      <w:tr w:rsidR="007B3FAB" w:rsidRPr="00CE2B5B" w14:paraId="10279D10" w14:textId="77777777" w:rsidTr="007B3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2DAAACB" w14:textId="0FF3533A" w:rsidR="007B3FAB" w:rsidRPr="00CE2B5B" w:rsidRDefault="007B3FAB" w:rsidP="00153A5F">
            <w:pPr>
              <w:jc w:val="both"/>
              <w:rPr>
                <w:lang w:val="en-AU"/>
              </w:rPr>
            </w:pPr>
            <w:r w:rsidRPr="00CE2B5B">
              <w:rPr>
                <w:lang w:val="en-AU"/>
              </w:rPr>
              <w:t>Input</w:t>
            </w:r>
          </w:p>
        </w:tc>
        <w:tc>
          <w:tcPr>
            <w:tcW w:w="1558" w:type="dxa"/>
          </w:tcPr>
          <w:p w14:paraId="09D70770" w14:textId="014ED312" w:rsidR="007B3FAB" w:rsidRPr="00CE2B5B" w:rsidRDefault="007B3FAB" w:rsidP="00153A5F">
            <w:pPr>
              <w:jc w:val="both"/>
              <w:cnfStyle w:val="100000000000" w:firstRow="1" w:lastRow="0" w:firstColumn="0" w:lastColumn="0" w:oddVBand="0" w:evenVBand="0" w:oddHBand="0" w:evenHBand="0" w:firstRowFirstColumn="0" w:firstRowLastColumn="0" w:lastRowFirstColumn="0" w:lastRowLastColumn="0"/>
              <w:rPr>
                <w:lang w:val="en-AU"/>
              </w:rPr>
            </w:pPr>
            <w:r w:rsidRPr="00CE2B5B">
              <w:rPr>
                <w:lang w:val="en-AU"/>
              </w:rPr>
              <w:t>Output</w:t>
            </w:r>
          </w:p>
        </w:tc>
        <w:tc>
          <w:tcPr>
            <w:tcW w:w="1558" w:type="dxa"/>
          </w:tcPr>
          <w:p w14:paraId="1945176D" w14:textId="4FC5DC11" w:rsidR="007B3FAB" w:rsidRPr="00CE2B5B" w:rsidRDefault="00EF5E4C" w:rsidP="00153A5F">
            <w:pPr>
              <w:jc w:val="both"/>
              <w:cnfStyle w:val="100000000000" w:firstRow="1" w:lastRow="0" w:firstColumn="0" w:lastColumn="0" w:oddVBand="0" w:evenVBand="0" w:oddHBand="0" w:evenHBand="0" w:firstRowFirstColumn="0" w:firstRowLastColumn="0" w:lastRowFirstColumn="0" w:lastRowLastColumn="0"/>
              <w:rPr>
                <w:lang w:val="en-AU"/>
              </w:rPr>
            </w:pPr>
            <w:r>
              <w:rPr>
                <w:lang w:val="en-AU"/>
              </w:rPr>
              <w:t xml:space="preserve">Ave. </w:t>
            </w:r>
            <w:r w:rsidR="007B3FAB" w:rsidRPr="00CE2B5B">
              <w:rPr>
                <w:lang w:val="en-AU"/>
              </w:rPr>
              <w:t>CPU Time (Secs)</w:t>
            </w:r>
          </w:p>
        </w:tc>
        <w:tc>
          <w:tcPr>
            <w:tcW w:w="1558" w:type="dxa"/>
          </w:tcPr>
          <w:p w14:paraId="0AA06BDF" w14:textId="529AD800" w:rsidR="007B3FAB" w:rsidRPr="00CE2B5B" w:rsidRDefault="007B3FAB" w:rsidP="00153A5F">
            <w:pPr>
              <w:jc w:val="both"/>
              <w:cnfStyle w:val="100000000000" w:firstRow="1" w:lastRow="0" w:firstColumn="0" w:lastColumn="0" w:oddVBand="0" w:evenVBand="0" w:oddHBand="0" w:evenHBand="0" w:firstRowFirstColumn="0" w:firstRowLastColumn="0" w:lastRowFirstColumn="0" w:lastRowLastColumn="0"/>
              <w:rPr>
                <w:lang w:val="en-AU"/>
              </w:rPr>
            </w:pPr>
            <w:r w:rsidRPr="00CE2B5B">
              <w:rPr>
                <w:lang w:val="en-AU"/>
              </w:rPr>
              <w:t>Input</w:t>
            </w:r>
          </w:p>
        </w:tc>
        <w:tc>
          <w:tcPr>
            <w:tcW w:w="1559" w:type="dxa"/>
          </w:tcPr>
          <w:p w14:paraId="4756F120" w14:textId="195D5C1B" w:rsidR="007B3FAB" w:rsidRPr="00CE2B5B" w:rsidRDefault="007B3FAB" w:rsidP="00153A5F">
            <w:pPr>
              <w:jc w:val="both"/>
              <w:cnfStyle w:val="100000000000" w:firstRow="1" w:lastRow="0" w:firstColumn="0" w:lastColumn="0" w:oddVBand="0" w:evenVBand="0" w:oddHBand="0" w:evenHBand="0" w:firstRowFirstColumn="0" w:firstRowLastColumn="0" w:lastRowFirstColumn="0" w:lastRowLastColumn="0"/>
              <w:rPr>
                <w:lang w:val="en-AU"/>
              </w:rPr>
            </w:pPr>
            <w:r w:rsidRPr="00CE2B5B">
              <w:rPr>
                <w:lang w:val="en-AU"/>
              </w:rPr>
              <w:t>Output</w:t>
            </w:r>
          </w:p>
        </w:tc>
        <w:tc>
          <w:tcPr>
            <w:tcW w:w="1559" w:type="dxa"/>
          </w:tcPr>
          <w:p w14:paraId="6D6D2B6B" w14:textId="5A9E5B0B" w:rsidR="007B3FAB" w:rsidRPr="00CE2B5B" w:rsidRDefault="00EF5E4C" w:rsidP="00153A5F">
            <w:pPr>
              <w:jc w:val="both"/>
              <w:cnfStyle w:val="100000000000" w:firstRow="1" w:lastRow="0" w:firstColumn="0" w:lastColumn="0" w:oddVBand="0" w:evenVBand="0" w:oddHBand="0" w:evenHBand="0" w:firstRowFirstColumn="0" w:firstRowLastColumn="0" w:lastRowFirstColumn="0" w:lastRowLastColumn="0"/>
              <w:rPr>
                <w:lang w:val="en-AU"/>
              </w:rPr>
            </w:pPr>
            <w:r>
              <w:rPr>
                <w:lang w:val="en-AU"/>
              </w:rPr>
              <w:t xml:space="preserve">Ave. </w:t>
            </w:r>
            <w:r w:rsidR="007B3FAB" w:rsidRPr="00CE2B5B">
              <w:rPr>
                <w:lang w:val="en-AU"/>
              </w:rPr>
              <w:t>CPU Time (Secs)</w:t>
            </w:r>
          </w:p>
        </w:tc>
      </w:tr>
      <w:tr w:rsidR="007B3FAB" w:rsidRPr="00CE2B5B" w14:paraId="648E886B" w14:textId="77777777" w:rsidTr="007B3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5AC12595" w14:textId="2C5B97FB" w:rsidR="007B3FAB" w:rsidRPr="00CE2B5B" w:rsidRDefault="007A3147" w:rsidP="00153A5F">
            <w:pPr>
              <w:jc w:val="both"/>
              <w:rPr>
                <w:lang w:val="en-AU"/>
              </w:rPr>
            </w:pPr>
            <w:r w:rsidRPr="00CE2B5B">
              <w:rPr>
                <w:lang w:val="en-AU"/>
              </w:rPr>
              <w:t>5</w:t>
            </w:r>
          </w:p>
        </w:tc>
        <w:tc>
          <w:tcPr>
            <w:tcW w:w="1558" w:type="dxa"/>
          </w:tcPr>
          <w:p w14:paraId="3ECBBCDD" w14:textId="338FCCDB" w:rsidR="007B3FAB" w:rsidRPr="00CE2B5B" w:rsidRDefault="007A3147" w:rsidP="00153A5F">
            <w:pPr>
              <w:jc w:val="both"/>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6</w:t>
            </w:r>
          </w:p>
        </w:tc>
        <w:tc>
          <w:tcPr>
            <w:tcW w:w="1558" w:type="dxa"/>
          </w:tcPr>
          <w:p w14:paraId="29194E2B" w14:textId="0A7712AD" w:rsidR="007B3FAB" w:rsidRPr="00CE2B5B" w:rsidRDefault="00400BB6" w:rsidP="00153A5F">
            <w:pPr>
              <w:jc w:val="both"/>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0.000000</w:t>
            </w:r>
          </w:p>
        </w:tc>
        <w:tc>
          <w:tcPr>
            <w:tcW w:w="1558" w:type="dxa"/>
          </w:tcPr>
          <w:p w14:paraId="4AD87FF8" w14:textId="52E077AC" w:rsidR="007B3FAB" w:rsidRPr="00CE2B5B" w:rsidRDefault="007A3147" w:rsidP="00153A5F">
            <w:pPr>
              <w:jc w:val="both"/>
              <w:cnfStyle w:val="000000100000" w:firstRow="0" w:lastRow="0" w:firstColumn="0" w:lastColumn="0" w:oddVBand="0" w:evenVBand="0" w:oddHBand="1" w:evenHBand="0" w:firstRowFirstColumn="0" w:firstRowLastColumn="0" w:lastRowFirstColumn="0" w:lastRowLastColumn="0"/>
              <w:rPr>
                <w:b/>
                <w:lang w:val="en-AU"/>
              </w:rPr>
            </w:pPr>
            <w:r w:rsidRPr="00CE2B5B">
              <w:rPr>
                <w:b/>
                <w:lang w:val="en-AU"/>
              </w:rPr>
              <w:t>20 10 15</w:t>
            </w:r>
          </w:p>
        </w:tc>
        <w:tc>
          <w:tcPr>
            <w:tcW w:w="1559" w:type="dxa"/>
          </w:tcPr>
          <w:p w14:paraId="6EB21758" w14:textId="0309839B" w:rsidR="007B3FAB" w:rsidRPr="00CE2B5B" w:rsidRDefault="007A3147" w:rsidP="00153A5F">
            <w:pPr>
              <w:jc w:val="both"/>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57</w:t>
            </w:r>
          </w:p>
        </w:tc>
        <w:tc>
          <w:tcPr>
            <w:tcW w:w="1559" w:type="dxa"/>
          </w:tcPr>
          <w:p w14:paraId="41368B65" w14:textId="7F7E2C31" w:rsidR="007B3FAB" w:rsidRPr="00CE2B5B" w:rsidRDefault="00400BB6" w:rsidP="00153A5F">
            <w:pPr>
              <w:jc w:val="both"/>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0.000000</w:t>
            </w:r>
          </w:p>
        </w:tc>
      </w:tr>
      <w:tr w:rsidR="007B3FAB" w:rsidRPr="00CE2B5B" w14:paraId="0C4D3615" w14:textId="77777777" w:rsidTr="007B3FAB">
        <w:tc>
          <w:tcPr>
            <w:cnfStyle w:val="001000000000" w:firstRow="0" w:lastRow="0" w:firstColumn="1" w:lastColumn="0" w:oddVBand="0" w:evenVBand="0" w:oddHBand="0" w:evenHBand="0" w:firstRowFirstColumn="0" w:firstRowLastColumn="0" w:lastRowFirstColumn="0" w:lastRowLastColumn="0"/>
            <w:tcW w:w="1558" w:type="dxa"/>
          </w:tcPr>
          <w:p w14:paraId="4B144BD5" w14:textId="21377946" w:rsidR="007B3FAB" w:rsidRPr="00CE2B5B" w:rsidRDefault="007A3147" w:rsidP="00153A5F">
            <w:pPr>
              <w:jc w:val="both"/>
              <w:rPr>
                <w:lang w:val="en-AU"/>
              </w:rPr>
            </w:pPr>
            <w:r w:rsidRPr="00CE2B5B">
              <w:rPr>
                <w:lang w:val="en-AU"/>
              </w:rPr>
              <w:t>6 2 5</w:t>
            </w:r>
          </w:p>
        </w:tc>
        <w:tc>
          <w:tcPr>
            <w:tcW w:w="1558" w:type="dxa"/>
          </w:tcPr>
          <w:p w14:paraId="64AE17D9" w14:textId="2EB2A994" w:rsidR="007B3FAB" w:rsidRPr="00CE2B5B" w:rsidRDefault="007A3147" w:rsidP="00153A5F">
            <w:pPr>
              <w:jc w:val="both"/>
              <w:cnfStyle w:val="000000000000" w:firstRow="0" w:lastRow="0" w:firstColumn="0" w:lastColumn="0" w:oddVBand="0" w:evenVBand="0" w:oddHBand="0" w:evenHBand="0" w:firstRowFirstColumn="0" w:firstRowLastColumn="0" w:lastRowFirstColumn="0" w:lastRowLastColumn="0"/>
              <w:rPr>
                <w:lang w:val="en-AU"/>
              </w:rPr>
            </w:pPr>
            <w:r w:rsidRPr="00CE2B5B">
              <w:rPr>
                <w:lang w:val="en-AU"/>
              </w:rPr>
              <w:t>7</w:t>
            </w:r>
          </w:p>
        </w:tc>
        <w:tc>
          <w:tcPr>
            <w:tcW w:w="1558" w:type="dxa"/>
          </w:tcPr>
          <w:p w14:paraId="05D5C823" w14:textId="00A45EE8" w:rsidR="007B3FAB" w:rsidRPr="00CE2B5B" w:rsidRDefault="00400BB6" w:rsidP="00153A5F">
            <w:pPr>
              <w:jc w:val="both"/>
              <w:cnfStyle w:val="000000000000" w:firstRow="0" w:lastRow="0" w:firstColumn="0" w:lastColumn="0" w:oddVBand="0" w:evenVBand="0" w:oddHBand="0" w:evenHBand="0" w:firstRowFirstColumn="0" w:firstRowLastColumn="0" w:lastRowFirstColumn="0" w:lastRowLastColumn="0"/>
              <w:rPr>
                <w:lang w:val="en-AU"/>
              </w:rPr>
            </w:pPr>
            <w:r w:rsidRPr="00CE2B5B">
              <w:rPr>
                <w:lang w:val="en-AU"/>
              </w:rPr>
              <w:t>0.000000</w:t>
            </w:r>
          </w:p>
        </w:tc>
        <w:tc>
          <w:tcPr>
            <w:tcW w:w="1558" w:type="dxa"/>
          </w:tcPr>
          <w:p w14:paraId="756B9432" w14:textId="5759CC87" w:rsidR="007B3FAB" w:rsidRPr="00CE2B5B" w:rsidRDefault="007A3147" w:rsidP="00153A5F">
            <w:pPr>
              <w:jc w:val="both"/>
              <w:cnfStyle w:val="000000000000" w:firstRow="0" w:lastRow="0" w:firstColumn="0" w:lastColumn="0" w:oddVBand="0" w:evenVBand="0" w:oddHBand="0" w:evenHBand="0" w:firstRowFirstColumn="0" w:firstRowLastColumn="0" w:lastRowFirstColumn="0" w:lastRowLastColumn="0"/>
              <w:rPr>
                <w:b/>
                <w:lang w:val="en-AU"/>
              </w:rPr>
            </w:pPr>
            <w:r w:rsidRPr="00CE2B5B">
              <w:rPr>
                <w:b/>
                <w:lang w:val="en-AU"/>
              </w:rPr>
              <w:t>100 5 10</w:t>
            </w:r>
          </w:p>
        </w:tc>
        <w:tc>
          <w:tcPr>
            <w:tcW w:w="1559" w:type="dxa"/>
          </w:tcPr>
          <w:p w14:paraId="3B2125D2" w14:textId="79A1A768" w:rsidR="007B3FAB" w:rsidRPr="00CE2B5B" w:rsidRDefault="007A3147" w:rsidP="00153A5F">
            <w:pPr>
              <w:jc w:val="both"/>
              <w:cnfStyle w:val="000000000000" w:firstRow="0" w:lastRow="0" w:firstColumn="0" w:lastColumn="0" w:oddVBand="0" w:evenVBand="0" w:oddHBand="0" w:evenHBand="0" w:firstRowFirstColumn="0" w:firstRowLastColumn="0" w:lastRowFirstColumn="0" w:lastRowLastColumn="0"/>
              <w:rPr>
                <w:lang w:val="en-AU"/>
              </w:rPr>
            </w:pPr>
            <w:r w:rsidRPr="00CE2B5B">
              <w:rPr>
                <w:lang w:val="en-AU"/>
              </w:rPr>
              <w:t>14839</w:t>
            </w:r>
          </w:p>
        </w:tc>
        <w:tc>
          <w:tcPr>
            <w:tcW w:w="1559" w:type="dxa"/>
          </w:tcPr>
          <w:p w14:paraId="01B4B33F" w14:textId="13A234DA" w:rsidR="007B3FAB" w:rsidRPr="00CE2B5B" w:rsidRDefault="00BA4038" w:rsidP="00153A5F">
            <w:pPr>
              <w:jc w:val="both"/>
              <w:cnfStyle w:val="000000000000" w:firstRow="0" w:lastRow="0" w:firstColumn="0" w:lastColumn="0" w:oddVBand="0" w:evenVBand="0" w:oddHBand="0" w:evenHBand="0" w:firstRowFirstColumn="0" w:firstRowLastColumn="0" w:lastRowFirstColumn="0" w:lastRowLastColumn="0"/>
              <w:rPr>
                <w:lang w:val="en-AU"/>
              </w:rPr>
            </w:pPr>
            <w:r w:rsidRPr="00CE2B5B">
              <w:rPr>
                <w:lang w:val="en-AU"/>
              </w:rPr>
              <w:t>0.088542</w:t>
            </w:r>
          </w:p>
        </w:tc>
      </w:tr>
      <w:tr w:rsidR="007B3FAB" w:rsidRPr="00CE2B5B" w14:paraId="27E9E4DA" w14:textId="77777777" w:rsidTr="007B3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09206DF8" w14:textId="483F0786" w:rsidR="007B3FAB" w:rsidRPr="00CE2B5B" w:rsidRDefault="007A3147" w:rsidP="00153A5F">
            <w:pPr>
              <w:jc w:val="both"/>
              <w:rPr>
                <w:lang w:val="en-AU"/>
              </w:rPr>
            </w:pPr>
            <w:r w:rsidRPr="00CE2B5B">
              <w:rPr>
                <w:lang w:val="en-AU"/>
              </w:rPr>
              <w:t>6 1 6</w:t>
            </w:r>
          </w:p>
        </w:tc>
        <w:tc>
          <w:tcPr>
            <w:tcW w:w="1558" w:type="dxa"/>
          </w:tcPr>
          <w:p w14:paraId="3C277F41" w14:textId="17205933" w:rsidR="007B3FAB" w:rsidRPr="00CE2B5B" w:rsidRDefault="007A3147" w:rsidP="00153A5F">
            <w:pPr>
              <w:jc w:val="both"/>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9</w:t>
            </w:r>
          </w:p>
        </w:tc>
        <w:tc>
          <w:tcPr>
            <w:tcW w:w="1558" w:type="dxa"/>
          </w:tcPr>
          <w:p w14:paraId="5249A5B9" w14:textId="7C48CADA" w:rsidR="007B3FAB" w:rsidRPr="00CE2B5B" w:rsidRDefault="00400BB6" w:rsidP="00153A5F">
            <w:pPr>
              <w:jc w:val="both"/>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0.000000</w:t>
            </w:r>
          </w:p>
        </w:tc>
        <w:tc>
          <w:tcPr>
            <w:tcW w:w="1558" w:type="dxa"/>
          </w:tcPr>
          <w:p w14:paraId="6E679D98" w14:textId="372A0ADE" w:rsidR="007B3FAB" w:rsidRPr="00CE2B5B" w:rsidRDefault="007A3147" w:rsidP="00153A5F">
            <w:pPr>
              <w:jc w:val="both"/>
              <w:cnfStyle w:val="000000100000" w:firstRow="0" w:lastRow="0" w:firstColumn="0" w:lastColumn="0" w:oddVBand="0" w:evenVBand="0" w:oddHBand="1" w:evenHBand="0" w:firstRowFirstColumn="0" w:firstRowLastColumn="0" w:lastRowFirstColumn="0" w:lastRowLastColumn="0"/>
              <w:rPr>
                <w:b/>
                <w:lang w:val="en-AU"/>
              </w:rPr>
            </w:pPr>
            <w:r w:rsidRPr="00CE2B5B">
              <w:rPr>
                <w:b/>
                <w:lang w:val="en-AU"/>
              </w:rPr>
              <w:t>100 8 25</w:t>
            </w:r>
          </w:p>
        </w:tc>
        <w:tc>
          <w:tcPr>
            <w:tcW w:w="1559" w:type="dxa"/>
          </w:tcPr>
          <w:p w14:paraId="1815C5EF" w14:textId="087F74EF" w:rsidR="007B3FAB" w:rsidRPr="00CE2B5B" w:rsidRDefault="007A3147" w:rsidP="00153A5F">
            <w:pPr>
              <w:jc w:val="both"/>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278083</w:t>
            </w:r>
          </w:p>
        </w:tc>
        <w:tc>
          <w:tcPr>
            <w:tcW w:w="1559" w:type="dxa"/>
          </w:tcPr>
          <w:p w14:paraId="16572317" w14:textId="05B2278D" w:rsidR="007B3FAB" w:rsidRPr="00CE2B5B" w:rsidRDefault="00BA4038" w:rsidP="00153A5F">
            <w:pPr>
              <w:jc w:val="both"/>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1.869792</w:t>
            </w:r>
          </w:p>
        </w:tc>
      </w:tr>
      <w:tr w:rsidR="007B3FAB" w:rsidRPr="00CE2B5B" w14:paraId="32524CA7" w14:textId="77777777" w:rsidTr="007B3FAB">
        <w:tc>
          <w:tcPr>
            <w:cnfStyle w:val="001000000000" w:firstRow="0" w:lastRow="0" w:firstColumn="1" w:lastColumn="0" w:oddVBand="0" w:evenVBand="0" w:oddHBand="0" w:evenHBand="0" w:firstRowFirstColumn="0" w:firstRowLastColumn="0" w:lastRowFirstColumn="0" w:lastRowLastColumn="0"/>
            <w:tcW w:w="1558" w:type="dxa"/>
          </w:tcPr>
          <w:p w14:paraId="52FD3B36" w14:textId="07F5016B" w:rsidR="007B3FAB" w:rsidRPr="00CE2B5B" w:rsidRDefault="007A3147" w:rsidP="00153A5F">
            <w:pPr>
              <w:jc w:val="both"/>
              <w:rPr>
                <w:lang w:val="en-AU"/>
              </w:rPr>
            </w:pPr>
            <w:r w:rsidRPr="00CE2B5B">
              <w:rPr>
                <w:lang w:val="en-AU"/>
              </w:rPr>
              <w:t>8 3</w:t>
            </w:r>
          </w:p>
        </w:tc>
        <w:tc>
          <w:tcPr>
            <w:tcW w:w="1558" w:type="dxa"/>
          </w:tcPr>
          <w:p w14:paraId="57D57369" w14:textId="4F0AC97A" w:rsidR="007B3FAB" w:rsidRPr="00CE2B5B" w:rsidRDefault="007A3147" w:rsidP="00153A5F">
            <w:pPr>
              <w:jc w:val="both"/>
              <w:cnfStyle w:val="000000000000" w:firstRow="0" w:lastRow="0" w:firstColumn="0" w:lastColumn="0" w:oddVBand="0" w:evenVBand="0" w:oddHBand="0" w:evenHBand="0" w:firstRowFirstColumn="0" w:firstRowLastColumn="0" w:lastRowFirstColumn="0" w:lastRowLastColumn="0"/>
              <w:rPr>
                <w:lang w:val="en-AU"/>
              </w:rPr>
            </w:pPr>
            <w:r w:rsidRPr="00CE2B5B">
              <w:rPr>
                <w:lang w:val="en-AU"/>
              </w:rPr>
              <w:t>2</w:t>
            </w:r>
          </w:p>
        </w:tc>
        <w:tc>
          <w:tcPr>
            <w:tcW w:w="1558" w:type="dxa"/>
          </w:tcPr>
          <w:p w14:paraId="32B97975" w14:textId="2110C21D" w:rsidR="007B3FAB" w:rsidRPr="00CE2B5B" w:rsidRDefault="00400BB6" w:rsidP="00153A5F">
            <w:pPr>
              <w:jc w:val="both"/>
              <w:cnfStyle w:val="000000000000" w:firstRow="0" w:lastRow="0" w:firstColumn="0" w:lastColumn="0" w:oddVBand="0" w:evenVBand="0" w:oddHBand="0" w:evenHBand="0" w:firstRowFirstColumn="0" w:firstRowLastColumn="0" w:lastRowFirstColumn="0" w:lastRowLastColumn="0"/>
              <w:rPr>
                <w:lang w:val="en-AU"/>
              </w:rPr>
            </w:pPr>
            <w:r w:rsidRPr="00CE2B5B">
              <w:rPr>
                <w:lang w:val="en-AU"/>
              </w:rPr>
              <w:t>0.000000</w:t>
            </w:r>
          </w:p>
        </w:tc>
        <w:tc>
          <w:tcPr>
            <w:tcW w:w="1558" w:type="dxa"/>
          </w:tcPr>
          <w:p w14:paraId="10755014" w14:textId="1F07233C" w:rsidR="007B3FAB" w:rsidRPr="00CE2B5B" w:rsidRDefault="007A3147" w:rsidP="00153A5F">
            <w:pPr>
              <w:jc w:val="both"/>
              <w:cnfStyle w:val="000000000000" w:firstRow="0" w:lastRow="0" w:firstColumn="0" w:lastColumn="0" w:oddVBand="0" w:evenVBand="0" w:oddHBand="0" w:evenHBand="0" w:firstRowFirstColumn="0" w:firstRowLastColumn="0" w:lastRowFirstColumn="0" w:lastRowLastColumn="0"/>
              <w:rPr>
                <w:b/>
                <w:lang w:val="en-AU"/>
              </w:rPr>
            </w:pPr>
            <w:r w:rsidRPr="00CE2B5B">
              <w:rPr>
                <w:b/>
                <w:lang w:val="en-AU"/>
              </w:rPr>
              <w:t>300 12</w:t>
            </w:r>
          </w:p>
        </w:tc>
        <w:tc>
          <w:tcPr>
            <w:tcW w:w="1559" w:type="dxa"/>
          </w:tcPr>
          <w:p w14:paraId="7F8DC92F" w14:textId="0A0BA8F7" w:rsidR="007B3FAB" w:rsidRPr="00CE2B5B" w:rsidRDefault="007A3147" w:rsidP="00153A5F">
            <w:pPr>
              <w:jc w:val="both"/>
              <w:cnfStyle w:val="000000000000" w:firstRow="0" w:lastRow="0" w:firstColumn="0" w:lastColumn="0" w:oddVBand="0" w:evenVBand="0" w:oddHBand="0" w:evenHBand="0" w:firstRowFirstColumn="0" w:firstRowLastColumn="0" w:lastRowFirstColumn="0" w:lastRowLastColumn="0"/>
              <w:rPr>
                <w:lang w:val="en-AU"/>
              </w:rPr>
            </w:pPr>
            <w:r w:rsidRPr="00CE2B5B">
              <w:rPr>
                <w:lang w:val="en-AU"/>
              </w:rPr>
              <w:t>4307252</w:t>
            </w:r>
          </w:p>
        </w:tc>
        <w:tc>
          <w:tcPr>
            <w:tcW w:w="1559" w:type="dxa"/>
          </w:tcPr>
          <w:p w14:paraId="7D6BF992" w14:textId="70422BC6" w:rsidR="007B3FAB" w:rsidRPr="00CE2B5B" w:rsidRDefault="00BA4038" w:rsidP="00153A5F">
            <w:pPr>
              <w:jc w:val="both"/>
              <w:cnfStyle w:val="000000000000" w:firstRow="0" w:lastRow="0" w:firstColumn="0" w:lastColumn="0" w:oddVBand="0" w:evenVBand="0" w:oddHBand="0" w:evenHBand="0" w:firstRowFirstColumn="0" w:firstRowLastColumn="0" w:lastRowFirstColumn="0" w:lastRowLastColumn="0"/>
              <w:rPr>
                <w:lang w:val="en-AU"/>
              </w:rPr>
            </w:pPr>
            <w:r w:rsidRPr="00CE2B5B">
              <w:rPr>
                <w:lang w:val="en-AU"/>
              </w:rPr>
              <w:t>72.968750</w:t>
            </w:r>
          </w:p>
        </w:tc>
      </w:tr>
      <w:tr w:rsidR="007B3FAB" w:rsidRPr="00CE2B5B" w14:paraId="638CAC7D" w14:textId="77777777" w:rsidTr="007B3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A536AD4" w14:textId="1538F47F" w:rsidR="007B3FAB" w:rsidRPr="00CE2B5B" w:rsidRDefault="007A3147" w:rsidP="00153A5F">
            <w:pPr>
              <w:jc w:val="both"/>
              <w:rPr>
                <w:lang w:val="en-AU"/>
              </w:rPr>
            </w:pPr>
            <w:r w:rsidRPr="00CE2B5B">
              <w:rPr>
                <w:lang w:val="en-AU"/>
              </w:rPr>
              <w:t>8 2 5</w:t>
            </w:r>
          </w:p>
        </w:tc>
        <w:tc>
          <w:tcPr>
            <w:tcW w:w="1558" w:type="dxa"/>
          </w:tcPr>
          <w:p w14:paraId="0D35F76C" w14:textId="10344E1D" w:rsidR="007B3FAB" w:rsidRPr="00CE2B5B" w:rsidRDefault="007A3147" w:rsidP="00153A5F">
            <w:pPr>
              <w:jc w:val="both"/>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10</w:t>
            </w:r>
          </w:p>
        </w:tc>
        <w:tc>
          <w:tcPr>
            <w:tcW w:w="1558" w:type="dxa"/>
          </w:tcPr>
          <w:p w14:paraId="6A61AABF" w14:textId="6E9C2633" w:rsidR="007B3FAB" w:rsidRPr="00CE2B5B" w:rsidRDefault="00400BB6" w:rsidP="00153A5F">
            <w:pPr>
              <w:jc w:val="both"/>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0.000000</w:t>
            </w:r>
          </w:p>
        </w:tc>
        <w:tc>
          <w:tcPr>
            <w:tcW w:w="1558" w:type="dxa"/>
          </w:tcPr>
          <w:p w14:paraId="3FE04A49" w14:textId="4D544016" w:rsidR="007B3FAB" w:rsidRPr="00CE2B5B" w:rsidRDefault="007A3147" w:rsidP="00153A5F">
            <w:pPr>
              <w:jc w:val="both"/>
              <w:cnfStyle w:val="000000100000" w:firstRow="0" w:lastRow="0" w:firstColumn="0" w:lastColumn="0" w:oddVBand="0" w:evenVBand="0" w:oddHBand="1" w:evenHBand="0" w:firstRowFirstColumn="0" w:firstRowLastColumn="0" w:lastRowFirstColumn="0" w:lastRowLastColumn="0"/>
              <w:rPr>
                <w:b/>
                <w:lang w:val="en-AU"/>
              </w:rPr>
            </w:pPr>
            <w:r w:rsidRPr="00CE2B5B">
              <w:rPr>
                <w:b/>
                <w:lang w:val="en-AU"/>
              </w:rPr>
              <w:t>300 10 15</w:t>
            </w:r>
          </w:p>
        </w:tc>
        <w:tc>
          <w:tcPr>
            <w:tcW w:w="1559" w:type="dxa"/>
          </w:tcPr>
          <w:p w14:paraId="1A8EB7C0" w14:textId="31412CAC" w:rsidR="007B3FAB" w:rsidRPr="00CE2B5B" w:rsidRDefault="007A3147" w:rsidP="00153A5F">
            <w:pPr>
              <w:jc w:val="both"/>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32100326</w:t>
            </w:r>
          </w:p>
        </w:tc>
        <w:tc>
          <w:tcPr>
            <w:tcW w:w="1559" w:type="dxa"/>
          </w:tcPr>
          <w:p w14:paraId="702C036F" w14:textId="57167C08" w:rsidR="007B3FAB" w:rsidRPr="00CE2B5B" w:rsidRDefault="005377B4" w:rsidP="00153A5F">
            <w:pPr>
              <w:jc w:val="both"/>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443.703125</w:t>
            </w:r>
          </w:p>
        </w:tc>
      </w:tr>
    </w:tbl>
    <w:p w14:paraId="4C04FFA6" w14:textId="77777777" w:rsidR="007B3FAB" w:rsidRPr="00CE2B5B" w:rsidRDefault="007B3FAB" w:rsidP="00153A5F">
      <w:pPr>
        <w:jc w:val="both"/>
        <w:rPr>
          <w:lang w:val="en-AU"/>
        </w:rPr>
      </w:pPr>
    </w:p>
    <w:p w14:paraId="46C2772C" w14:textId="7458DB4D" w:rsidR="00F156F0" w:rsidRPr="00CE2B5B" w:rsidRDefault="006518E0" w:rsidP="00153A5F">
      <w:pPr>
        <w:jc w:val="both"/>
        <w:rPr>
          <w:lang w:val="en-AU"/>
        </w:rPr>
      </w:pPr>
      <w:r w:rsidRPr="00CE2B5B">
        <w:rPr>
          <w:lang w:val="en-AU"/>
        </w:rPr>
        <w:t>T</w:t>
      </w:r>
      <w:r w:rsidR="00F156F0" w:rsidRPr="00CE2B5B">
        <w:rPr>
          <w:lang w:val="en-AU"/>
        </w:rPr>
        <w:t xml:space="preserve">he results of Value 5 without </w:t>
      </w:r>
      <w:r w:rsidRPr="00CE2B5B">
        <w:rPr>
          <w:lang w:val="en-AU"/>
        </w:rPr>
        <w:t xml:space="preserve">constraints and Value 6 with Minimum coin 1 and Maximum coin 6 use the </w:t>
      </w:r>
      <w:r w:rsidR="00E67E14">
        <w:rPr>
          <w:lang w:val="en-AU"/>
        </w:rPr>
        <w:t>d</w:t>
      </w:r>
      <w:r w:rsidR="0085452C">
        <w:rPr>
          <w:lang w:val="en-AU"/>
        </w:rPr>
        <w:t>ynamic programming</w:t>
      </w:r>
      <w:r w:rsidRPr="00CE2B5B">
        <w:rPr>
          <w:lang w:val="en-AU"/>
        </w:rPr>
        <w:t xml:space="preserve"> algorithm. The result from the matrix then adds 1 to account for the gold coin solution, hence, 5+1</w:t>
      </w:r>
      <w:r w:rsidR="00E061E6">
        <w:rPr>
          <w:lang w:val="en-AU"/>
        </w:rPr>
        <w:t>=6</w:t>
      </w:r>
      <w:r w:rsidRPr="00CE2B5B">
        <w:rPr>
          <w:lang w:val="en-AU"/>
        </w:rPr>
        <w:t xml:space="preserve"> and 8+1</w:t>
      </w:r>
      <w:r w:rsidR="00E061E6">
        <w:rPr>
          <w:lang w:val="en-AU"/>
        </w:rPr>
        <w:t>=9</w:t>
      </w:r>
      <w:r w:rsidRPr="00CE2B5B">
        <w:rPr>
          <w:lang w:val="en-AU"/>
        </w:rPr>
        <w:t>, respectively.</w:t>
      </w:r>
    </w:p>
    <w:p w14:paraId="1903B6EE" w14:textId="67BE0044" w:rsidR="006518E0" w:rsidRPr="00CE2B5B" w:rsidRDefault="006518E0" w:rsidP="00153A5F">
      <w:pPr>
        <w:jc w:val="both"/>
        <w:rPr>
          <w:lang w:val="en-AU"/>
        </w:rPr>
      </w:pPr>
      <w:r w:rsidRPr="00CE2B5B">
        <w:rPr>
          <w:lang w:val="en-AU"/>
        </w:rPr>
        <w:t>Table 4. Value 5 without constrain</w:t>
      </w:r>
      <w:r w:rsidR="0085452C">
        <w:rPr>
          <w:lang w:val="en-AU"/>
        </w:rPr>
        <w:t>t</w:t>
      </w:r>
      <w:r w:rsidRPr="00CE2B5B">
        <w:rPr>
          <w:lang w:val="en-AU"/>
        </w:rPr>
        <w:t>s</w:t>
      </w:r>
    </w:p>
    <w:tbl>
      <w:tblPr>
        <w:tblStyle w:val="GridTable4-Accent1"/>
        <w:tblW w:w="0" w:type="auto"/>
        <w:tblLook w:val="04A0" w:firstRow="1" w:lastRow="0" w:firstColumn="1" w:lastColumn="0" w:noHBand="0" w:noVBand="1"/>
      </w:tblPr>
      <w:tblGrid>
        <w:gridCol w:w="1335"/>
        <w:gridCol w:w="1335"/>
        <w:gridCol w:w="1336"/>
        <w:gridCol w:w="1336"/>
        <w:gridCol w:w="1336"/>
        <w:gridCol w:w="1336"/>
        <w:gridCol w:w="1336"/>
      </w:tblGrid>
      <w:tr w:rsidR="006518E0" w:rsidRPr="00CE2B5B" w14:paraId="1F056496" w14:textId="77777777" w:rsidTr="00625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45C6AAF6" w14:textId="77777777" w:rsidR="006518E0" w:rsidRPr="00CE2B5B" w:rsidRDefault="006518E0" w:rsidP="00625F5A">
            <w:pPr>
              <w:jc w:val="center"/>
              <w:rPr>
                <w:lang w:val="en-AU"/>
              </w:rPr>
            </w:pPr>
          </w:p>
        </w:tc>
        <w:tc>
          <w:tcPr>
            <w:tcW w:w="1335" w:type="dxa"/>
            <w:vAlign w:val="center"/>
          </w:tcPr>
          <w:p w14:paraId="719982CB" w14:textId="77777777" w:rsidR="006518E0" w:rsidRPr="00CE2B5B" w:rsidRDefault="006518E0" w:rsidP="00625F5A">
            <w:pPr>
              <w:jc w:val="center"/>
              <w:cnfStyle w:val="100000000000" w:firstRow="1" w:lastRow="0" w:firstColumn="0" w:lastColumn="0" w:oddVBand="0" w:evenVBand="0" w:oddHBand="0" w:evenHBand="0" w:firstRowFirstColumn="0" w:firstRowLastColumn="0" w:lastRowFirstColumn="0" w:lastRowLastColumn="0"/>
              <w:rPr>
                <w:lang w:val="en-AU"/>
              </w:rPr>
            </w:pPr>
            <w:r w:rsidRPr="00CE2B5B">
              <w:rPr>
                <w:lang w:val="en-AU"/>
              </w:rPr>
              <w:t>0</w:t>
            </w:r>
          </w:p>
        </w:tc>
        <w:tc>
          <w:tcPr>
            <w:tcW w:w="1336" w:type="dxa"/>
            <w:vAlign w:val="center"/>
          </w:tcPr>
          <w:p w14:paraId="293BA760" w14:textId="77777777" w:rsidR="006518E0" w:rsidRPr="00CE2B5B" w:rsidRDefault="006518E0" w:rsidP="00625F5A">
            <w:pPr>
              <w:jc w:val="center"/>
              <w:cnfStyle w:val="100000000000" w:firstRow="1" w:lastRow="0" w:firstColumn="0" w:lastColumn="0" w:oddVBand="0" w:evenVBand="0" w:oddHBand="0" w:evenHBand="0" w:firstRowFirstColumn="0" w:firstRowLastColumn="0" w:lastRowFirstColumn="0" w:lastRowLastColumn="0"/>
              <w:rPr>
                <w:lang w:val="en-AU"/>
              </w:rPr>
            </w:pPr>
            <w:r w:rsidRPr="00CE2B5B">
              <w:rPr>
                <w:lang w:val="en-AU"/>
              </w:rPr>
              <w:t>1</w:t>
            </w:r>
          </w:p>
        </w:tc>
        <w:tc>
          <w:tcPr>
            <w:tcW w:w="1336" w:type="dxa"/>
            <w:vAlign w:val="center"/>
          </w:tcPr>
          <w:p w14:paraId="7090CAA4" w14:textId="77777777" w:rsidR="006518E0" w:rsidRPr="00CE2B5B" w:rsidRDefault="006518E0" w:rsidP="00625F5A">
            <w:pPr>
              <w:jc w:val="center"/>
              <w:cnfStyle w:val="100000000000" w:firstRow="1" w:lastRow="0" w:firstColumn="0" w:lastColumn="0" w:oddVBand="0" w:evenVBand="0" w:oddHBand="0" w:evenHBand="0" w:firstRowFirstColumn="0" w:firstRowLastColumn="0" w:lastRowFirstColumn="0" w:lastRowLastColumn="0"/>
              <w:rPr>
                <w:lang w:val="en-AU"/>
              </w:rPr>
            </w:pPr>
            <w:r w:rsidRPr="00CE2B5B">
              <w:rPr>
                <w:lang w:val="en-AU"/>
              </w:rPr>
              <w:t>2</w:t>
            </w:r>
          </w:p>
        </w:tc>
        <w:tc>
          <w:tcPr>
            <w:tcW w:w="1336" w:type="dxa"/>
            <w:vAlign w:val="center"/>
          </w:tcPr>
          <w:p w14:paraId="7DBADB54" w14:textId="77777777" w:rsidR="006518E0" w:rsidRPr="00CE2B5B" w:rsidRDefault="006518E0" w:rsidP="00625F5A">
            <w:pPr>
              <w:jc w:val="center"/>
              <w:cnfStyle w:val="100000000000" w:firstRow="1" w:lastRow="0" w:firstColumn="0" w:lastColumn="0" w:oddVBand="0" w:evenVBand="0" w:oddHBand="0" w:evenHBand="0" w:firstRowFirstColumn="0" w:firstRowLastColumn="0" w:lastRowFirstColumn="0" w:lastRowLastColumn="0"/>
              <w:rPr>
                <w:lang w:val="en-AU"/>
              </w:rPr>
            </w:pPr>
            <w:r w:rsidRPr="00CE2B5B">
              <w:rPr>
                <w:lang w:val="en-AU"/>
              </w:rPr>
              <w:t>3</w:t>
            </w:r>
          </w:p>
        </w:tc>
        <w:tc>
          <w:tcPr>
            <w:tcW w:w="1336" w:type="dxa"/>
            <w:vAlign w:val="center"/>
          </w:tcPr>
          <w:p w14:paraId="047D1922" w14:textId="77777777" w:rsidR="006518E0" w:rsidRPr="00CE2B5B" w:rsidRDefault="006518E0" w:rsidP="00625F5A">
            <w:pPr>
              <w:jc w:val="center"/>
              <w:cnfStyle w:val="100000000000" w:firstRow="1" w:lastRow="0" w:firstColumn="0" w:lastColumn="0" w:oddVBand="0" w:evenVBand="0" w:oddHBand="0" w:evenHBand="0" w:firstRowFirstColumn="0" w:firstRowLastColumn="0" w:lastRowFirstColumn="0" w:lastRowLastColumn="0"/>
              <w:rPr>
                <w:lang w:val="en-AU"/>
              </w:rPr>
            </w:pPr>
            <w:r w:rsidRPr="00CE2B5B">
              <w:rPr>
                <w:lang w:val="en-AU"/>
              </w:rPr>
              <w:t>4</w:t>
            </w:r>
          </w:p>
        </w:tc>
        <w:tc>
          <w:tcPr>
            <w:tcW w:w="1336" w:type="dxa"/>
            <w:vAlign w:val="center"/>
          </w:tcPr>
          <w:p w14:paraId="4E39EB51" w14:textId="1567B069" w:rsidR="006518E0" w:rsidRPr="00CE2B5B" w:rsidRDefault="006518E0" w:rsidP="00625F5A">
            <w:pPr>
              <w:jc w:val="center"/>
              <w:cnfStyle w:val="100000000000" w:firstRow="1" w:lastRow="0" w:firstColumn="0" w:lastColumn="0" w:oddVBand="0" w:evenVBand="0" w:oddHBand="0" w:evenHBand="0" w:firstRowFirstColumn="0" w:firstRowLastColumn="0" w:lastRowFirstColumn="0" w:lastRowLastColumn="0"/>
              <w:rPr>
                <w:lang w:val="en-AU"/>
              </w:rPr>
            </w:pPr>
            <w:r w:rsidRPr="00CE2B5B">
              <w:rPr>
                <w:lang w:val="en-AU"/>
              </w:rPr>
              <w:t>5</w:t>
            </w:r>
          </w:p>
        </w:tc>
      </w:tr>
      <w:tr w:rsidR="006518E0" w:rsidRPr="00CE2B5B" w14:paraId="562ECEBF" w14:textId="77777777" w:rsidTr="00625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2CF08005" w14:textId="77777777" w:rsidR="006518E0" w:rsidRPr="00CE2B5B" w:rsidRDefault="006518E0" w:rsidP="00625F5A">
            <w:pPr>
              <w:jc w:val="center"/>
              <w:rPr>
                <w:lang w:val="en-AU"/>
              </w:rPr>
            </w:pPr>
            <w:r w:rsidRPr="00CE2B5B">
              <w:rPr>
                <w:lang w:val="en-AU"/>
              </w:rPr>
              <w:t>3</w:t>
            </w:r>
          </w:p>
        </w:tc>
        <w:tc>
          <w:tcPr>
            <w:tcW w:w="1335" w:type="dxa"/>
            <w:vAlign w:val="center"/>
          </w:tcPr>
          <w:p w14:paraId="216C1C21" w14:textId="77777777" w:rsidR="006518E0" w:rsidRPr="00CE2B5B" w:rsidRDefault="006518E0" w:rsidP="00625F5A">
            <w:pPr>
              <w:jc w:val="center"/>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1</w:t>
            </w:r>
          </w:p>
        </w:tc>
        <w:tc>
          <w:tcPr>
            <w:tcW w:w="1336" w:type="dxa"/>
            <w:vAlign w:val="center"/>
          </w:tcPr>
          <w:p w14:paraId="4B7FEF6F" w14:textId="77777777" w:rsidR="006518E0" w:rsidRPr="00CE2B5B" w:rsidRDefault="006518E0" w:rsidP="00625F5A">
            <w:pPr>
              <w:jc w:val="center"/>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1</w:t>
            </w:r>
          </w:p>
        </w:tc>
        <w:tc>
          <w:tcPr>
            <w:tcW w:w="1336" w:type="dxa"/>
            <w:vAlign w:val="center"/>
          </w:tcPr>
          <w:p w14:paraId="0611602D" w14:textId="77777777" w:rsidR="006518E0" w:rsidRPr="00CE2B5B" w:rsidRDefault="006518E0" w:rsidP="00625F5A">
            <w:pPr>
              <w:jc w:val="center"/>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2</w:t>
            </w:r>
          </w:p>
        </w:tc>
        <w:tc>
          <w:tcPr>
            <w:tcW w:w="1336" w:type="dxa"/>
            <w:vAlign w:val="center"/>
          </w:tcPr>
          <w:p w14:paraId="63A35292" w14:textId="77777777" w:rsidR="006518E0" w:rsidRPr="00CE2B5B" w:rsidRDefault="006518E0" w:rsidP="00625F5A">
            <w:pPr>
              <w:jc w:val="center"/>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3</w:t>
            </w:r>
          </w:p>
        </w:tc>
        <w:tc>
          <w:tcPr>
            <w:tcW w:w="1336" w:type="dxa"/>
            <w:vAlign w:val="center"/>
          </w:tcPr>
          <w:p w14:paraId="0BA39C09" w14:textId="77777777" w:rsidR="006518E0" w:rsidRPr="00CE2B5B" w:rsidRDefault="006518E0" w:rsidP="00625F5A">
            <w:pPr>
              <w:jc w:val="center"/>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4</w:t>
            </w:r>
          </w:p>
        </w:tc>
        <w:tc>
          <w:tcPr>
            <w:tcW w:w="1336" w:type="dxa"/>
            <w:vAlign w:val="center"/>
          </w:tcPr>
          <w:p w14:paraId="1EA5B573" w14:textId="4DB056EA" w:rsidR="006518E0" w:rsidRPr="00CE2B5B" w:rsidRDefault="006518E0" w:rsidP="00625F5A">
            <w:pPr>
              <w:jc w:val="center"/>
              <w:cnfStyle w:val="000000100000" w:firstRow="0" w:lastRow="0" w:firstColumn="0" w:lastColumn="0" w:oddVBand="0" w:evenVBand="0" w:oddHBand="1" w:evenHBand="0" w:firstRowFirstColumn="0" w:firstRowLastColumn="0" w:lastRowFirstColumn="0" w:lastRowLastColumn="0"/>
              <w:rPr>
                <w:lang w:val="en-AU"/>
              </w:rPr>
            </w:pPr>
            <w:r w:rsidRPr="00CE2B5B">
              <w:rPr>
                <w:noProof/>
                <w:lang w:val="en-AU"/>
              </w:rPr>
              <mc:AlternateContent>
                <mc:Choice Requires="wps">
                  <w:drawing>
                    <wp:anchor distT="0" distB="0" distL="114300" distR="114300" simplePos="0" relativeHeight="251692032" behindDoc="0" locked="0" layoutInCell="1" allowOverlap="1" wp14:anchorId="69EADB08" wp14:editId="12E64286">
                      <wp:simplePos x="0" y="0"/>
                      <wp:positionH relativeFrom="column">
                        <wp:posOffset>114300</wp:posOffset>
                      </wp:positionH>
                      <wp:positionV relativeFrom="paragraph">
                        <wp:posOffset>0</wp:posOffset>
                      </wp:positionV>
                      <wp:extent cx="485775" cy="238125"/>
                      <wp:effectExtent l="76200" t="76200" r="47625" b="104775"/>
                      <wp:wrapNone/>
                      <wp:docPr id="319" name="Oval 319"/>
                      <wp:cNvGraphicFramePr/>
                      <a:graphic xmlns:a="http://schemas.openxmlformats.org/drawingml/2006/main">
                        <a:graphicData uri="http://schemas.microsoft.com/office/word/2010/wordprocessingShape">
                          <wps:wsp>
                            <wps:cNvSpPr/>
                            <wps:spPr>
                              <a:xfrm>
                                <a:off x="0" y="0"/>
                                <a:ext cx="485775" cy="238125"/>
                              </a:xfrm>
                              <a:prstGeom prst="ellipse">
                                <a:avLst/>
                              </a:prstGeom>
                              <a:noFill/>
                              <a:ln>
                                <a:solidFill>
                                  <a:schemeClr val="accent2"/>
                                </a:solidFill>
                              </a:ln>
                              <a:effectLst>
                                <a:glow rad="63500">
                                  <a:schemeClr val="accent1">
                                    <a:satMod val="175000"/>
                                    <a:alpha val="40000"/>
                                  </a:schemeClr>
                                </a:glow>
                              </a:effectLst>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1501D8" id="Oval 319" o:spid="_x0000_s1026" style="position:absolute;margin-left:9pt;margin-top:0;width:38.25pt;height:18.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" filled="f" strokecolor="#9f2936 [3205]"/>
                  </w:pict>
                </mc:Fallback>
              </mc:AlternateContent>
            </w:r>
            <w:r w:rsidRPr="00CE2B5B">
              <w:rPr>
                <w:lang w:val="en-AU"/>
              </w:rPr>
              <w:t>5</w:t>
            </w:r>
          </w:p>
        </w:tc>
      </w:tr>
      <w:tr w:rsidR="006518E0" w:rsidRPr="00CE2B5B" w14:paraId="6768CD04" w14:textId="77777777" w:rsidTr="00625F5A">
        <w:tc>
          <w:tcPr>
            <w:cnfStyle w:val="001000000000" w:firstRow="0" w:lastRow="0" w:firstColumn="1" w:lastColumn="0" w:oddVBand="0" w:evenVBand="0" w:oddHBand="0" w:evenHBand="0" w:firstRowFirstColumn="0" w:firstRowLastColumn="0" w:lastRowFirstColumn="0" w:lastRowLastColumn="0"/>
            <w:tcW w:w="1335" w:type="dxa"/>
            <w:vAlign w:val="center"/>
          </w:tcPr>
          <w:p w14:paraId="5CBE6AA6" w14:textId="77777777" w:rsidR="006518E0" w:rsidRPr="00CE2B5B" w:rsidRDefault="006518E0" w:rsidP="00625F5A">
            <w:pPr>
              <w:jc w:val="center"/>
              <w:rPr>
                <w:lang w:val="en-AU"/>
              </w:rPr>
            </w:pPr>
            <w:r w:rsidRPr="00CE2B5B">
              <w:rPr>
                <w:lang w:val="en-AU"/>
              </w:rPr>
              <w:t>2</w:t>
            </w:r>
          </w:p>
        </w:tc>
        <w:tc>
          <w:tcPr>
            <w:tcW w:w="1335" w:type="dxa"/>
            <w:vAlign w:val="center"/>
          </w:tcPr>
          <w:p w14:paraId="100E466A" w14:textId="77777777" w:rsidR="006518E0" w:rsidRPr="00CE2B5B" w:rsidRDefault="006518E0" w:rsidP="00625F5A">
            <w:pPr>
              <w:jc w:val="center"/>
              <w:cnfStyle w:val="000000000000" w:firstRow="0" w:lastRow="0" w:firstColumn="0" w:lastColumn="0" w:oddVBand="0" w:evenVBand="0" w:oddHBand="0" w:evenHBand="0" w:firstRowFirstColumn="0" w:firstRowLastColumn="0" w:lastRowFirstColumn="0" w:lastRowLastColumn="0"/>
              <w:rPr>
                <w:lang w:val="en-AU"/>
              </w:rPr>
            </w:pPr>
            <w:r w:rsidRPr="00CE2B5B">
              <w:rPr>
                <w:lang w:val="en-AU"/>
              </w:rPr>
              <w:t>1</w:t>
            </w:r>
          </w:p>
        </w:tc>
        <w:tc>
          <w:tcPr>
            <w:tcW w:w="1336" w:type="dxa"/>
            <w:vAlign w:val="center"/>
          </w:tcPr>
          <w:p w14:paraId="0EAFF766" w14:textId="73E93FFB" w:rsidR="006518E0" w:rsidRPr="00CE2B5B" w:rsidRDefault="006518E0" w:rsidP="00625F5A">
            <w:pPr>
              <w:jc w:val="center"/>
              <w:cnfStyle w:val="000000000000" w:firstRow="0" w:lastRow="0" w:firstColumn="0" w:lastColumn="0" w:oddVBand="0" w:evenVBand="0" w:oddHBand="0" w:evenHBand="0" w:firstRowFirstColumn="0" w:firstRowLastColumn="0" w:lastRowFirstColumn="0" w:lastRowLastColumn="0"/>
              <w:rPr>
                <w:lang w:val="en-AU"/>
              </w:rPr>
            </w:pPr>
            <w:r w:rsidRPr="00CE2B5B">
              <w:rPr>
                <w:lang w:val="en-AU"/>
              </w:rPr>
              <w:t>1</w:t>
            </w:r>
          </w:p>
        </w:tc>
        <w:tc>
          <w:tcPr>
            <w:tcW w:w="1336" w:type="dxa"/>
            <w:vAlign w:val="center"/>
          </w:tcPr>
          <w:p w14:paraId="0FB2C1F3" w14:textId="77777777" w:rsidR="006518E0" w:rsidRPr="00CE2B5B" w:rsidRDefault="006518E0" w:rsidP="00625F5A">
            <w:pPr>
              <w:jc w:val="center"/>
              <w:cnfStyle w:val="000000000000" w:firstRow="0" w:lastRow="0" w:firstColumn="0" w:lastColumn="0" w:oddVBand="0" w:evenVBand="0" w:oddHBand="0" w:evenHBand="0" w:firstRowFirstColumn="0" w:firstRowLastColumn="0" w:lastRowFirstColumn="0" w:lastRowLastColumn="0"/>
              <w:rPr>
                <w:lang w:val="en-AU"/>
              </w:rPr>
            </w:pPr>
            <w:r w:rsidRPr="00CE2B5B">
              <w:rPr>
                <w:lang w:val="en-AU"/>
              </w:rPr>
              <w:t>2</w:t>
            </w:r>
          </w:p>
        </w:tc>
        <w:tc>
          <w:tcPr>
            <w:tcW w:w="1336" w:type="dxa"/>
            <w:vAlign w:val="center"/>
          </w:tcPr>
          <w:p w14:paraId="57C73C1A" w14:textId="345B8B4E" w:rsidR="006518E0" w:rsidRPr="00CE2B5B" w:rsidRDefault="006518E0" w:rsidP="00625F5A">
            <w:pPr>
              <w:jc w:val="center"/>
              <w:cnfStyle w:val="000000000000" w:firstRow="0" w:lastRow="0" w:firstColumn="0" w:lastColumn="0" w:oddVBand="0" w:evenVBand="0" w:oddHBand="0" w:evenHBand="0" w:firstRowFirstColumn="0" w:firstRowLastColumn="0" w:lastRowFirstColumn="0" w:lastRowLastColumn="0"/>
              <w:rPr>
                <w:lang w:val="en-AU"/>
              </w:rPr>
            </w:pPr>
            <w:r w:rsidRPr="00CE2B5B">
              <w:rPr>
                <w:lang w:val="en-AU"/>
              </w:rPr>
              <w:t>2</w:t>
            </w:r>
          </w:p>
        </w:tc>
        <w:tc>
          <w:tcPr>
            <w:tcW w:w="1336" w:type="dxa"/>
            <w:vAlign w:val="center"/>
          </w:tcPr>
          <w:p w14:paraId="11598D76" w14:textId="77777777" w:rsidR="006518E0" w:rsidRPr="00CE2B5B" w:rsidRDefault="006518E0" w:rsidP="00625F5A">
            <w:pPr>
              <w:jc w:val="center"/>
              <w:cnfStyle w:val="000000000000" w:firstRow="0" w:lastRow="0" w:firstColumn="0" w:lastColumn="0" w:oddVBand="0" w:evenVBand="0" w:oddHBand="0" w:evenHBand="0" w:firstRowFirstColumn="0" w:firstRowLastColumn="0" w:lastRowFirstColumn="0" w:lastRowLastColumn="0"/>
              <w:rPr>
                <w:lang w:val="en-AU"/>
              </w:rPr>
            </w:pPr>
            <w:r w:rsidRPr="00CE2B5B">
              <w:rPr>
                <w:lang w:val="en-AU"/>
              </w:rPr>
              <w:t>3</w:t>
            </w:r>
          </w:p>
        </w:tc>
        <w:tc>
          <w:tcPr>
            <w:tcW w:w="1336" w:type="dxa"/>
            <w:vAlign w:val="center"/>
          </w:tcPr>
          <w:p w14:paraId="33949D71" w14:textId="36FC0DE5" w:rsidR="006518E0" w:rsidRPr="00CE2B5B" w:rsidRDefault="006518E0" w:rsidP="00625F5A">
            <w:pPr>
              <w:jc w:val="center"/>
              <w:cnfStyle w:val="000000000000" w:firstRow="0" w:lastRow="0" w:firstColumn="0" w:lastColumn="0" w:oddVBand="0" w:evenVBand="0" w:oddHBand="0" w:evenHBand="0" w:firstRowFirstColumn="0" w:firstRowLastColumn="0" w:lastRowFirstColumn="0" w:lastRowLastColumn="0"/>
              <w:rPr>
                <w:lang w:val="en-AU"/>
              </w:rPr>
            </w:pPr>
            <w:r w:rsidRPr="00CE2B5B">
              <w:rPr>
                <w:lang w:val="en-AU"/>
              </w:rPr>
              <w:t>3</w:t>
            </w:r>
          </w:p>
        </w:tc>
      </w:tr>
    </w:tbl>
    <w:p w14:paraId="7CB288E5" w14:textId="2F92A1B4" w:rsidR="006518E0" w:rsidRPr="00CE2B5B" w:rsidRDefault="006518E0" w:rsidP="00153A5F">
      <w:pPr>
        <w:jc w:val="both"/>
        <w:rPr>
          <w:lang w:val="en-AU"/>
        </w:rPr>
      </w:pPr>
    </w:p>
    <w:p w14:paraId="098EF70C" w14:textId="61FE6D61" w:rsidR="006518E0" w:rsidRPr="00CE2B5B" w:rsidRDefault="006518E0" w:rsidP="00153A5F">
      <w:pPr>
        <w:jc w:val="both"/>
        <w:rPr>
          <w:lang w:val="en-AU"/>
        </w:rPr>
      </w:pPr>
      <w:r w:rsidRPr="00CE2B5B">
        <w:rPr>
          <w:lang w:val="en-AU"/>
        </w:rPr>
        <w:t>Table 5. Value 6 with Minimum coin 1 and Maximum coin 6</w:t>
      </w:r>
    </w:p>
    <w:tbl>
      <w:tblPr>
        <w:tblStyle w:val="GridTable4-Accent1"/>
        <w:tblW w:w="0" w:type="auto"/>
        <w:tblLook w:val="04A0" w:firstRow="1" w:lastRow="0" w:firstColumn="1" w:lastColumn="0" w:noHBand="0" w:noVBand="1"/>
      </w:tblPr>
      <w:tblGrid>
        <w:gridCol w:w="1172"/>
        <w:gridCol w:w="1171"/>
        <w:gridCol w:w="1171"/>
        <w:gridCol w:w="1171"/>
        <w:gridCol w:w="1171"/>
        <w:gridCol w:w="1171"/>
        <w:gridCol w:w="1171"/>
        <w:gridCol w:w="1152"/>
      </w:tblGrid>
      <w:tr w:rsidR="006518E0" w:rsidRPr="00CE2B5B" w14:paraId="2A9850F5" w14:textId="692E9C8C" w:rsidTr="006518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447D0545" w14:textId="77777777" w:rsidR="006518E0" w:rsidRPr="00CE2B5B" w:rsidRDefault="006518E0" w:rsidP="00625F5A">
            <w:pPr>
              <w:jc w:val="center"/>
              <w:rPr>
                <w:lang w:val="en-AU"/>
              </w:rPr>
            </w:pPr>
          </w:p>
        </w:tc>
        <w:tc>
          <w:tcPr>
            <w:tcW w:w="1171" w:type="dxa"/>
            <w:vAlign w:val="center"/>
          </w:tcPr>
          <w:p w14:paraId="0B3FF9BE" w14:textId="77777777" w:rsidR="006518E0" w:rsidRPr="00CE2B5B" w:rsidRDefault="006518E0" w:rsidP="00625F5A">
            <w:pPr>
              <w:jc w:val="center"/>
              <w:cnfStyle w:val="100000000000" w:firstRow="1" w:lastRow="0" w:firstColumn="0" w:lastColumn="0" w:oddVBand="0" w:evenVBand="0" w:oddHBand="0" w:evenHBand="0" w:firstRowFirstColumn="0" w:firstRowLastColumn="0" w:lastRowFirstColumn="0" w:lastRowLastColumn="0"/>
              <w:rPr>
                <w:lang w:val="en-AU"/>
              </w:rPr>
            </w:pPr>
            <w:r w:rsidRPr="00CE2B5B">
              <w:rPr>
                <w:lang w:val="en-AU"/>
              </w:rPr>
              <w:t>0</w:t>
            </w:r>
          </w:p>
        </w:tc>
        <w:tc>
          <w:tcPr>
            <w:tcW w:w="1171" w:type="dxa"/>
            <w:vAlign w:val="center"/>
          </w:tcPr>
          <w:p w14:paraId="305CA10D" w14:textId="77777777" w:rsidR="006518E0" w:rsidRPr="00CE2B5B" w:rsidRDefault="006518E0" w:rsidP="00625F5A">
            <w:pPr>
              <w:jc w:val="center"/>
              <w:cnfStyle w:val="100000000000" w:firstRow="1" w:lastRow="0" w:firstColumn="0" w:lastColumn="0" w:oddVBand="0" w:evenVBand="0" w:oddHBand="0" w:evenHBand="0" w:firstRowFirstColumn="0" w:firstRowLastColumn="0" w:lastRowFirstColumn="0" w:lastRowLastColumn="0"/>
              <w:rPr>
                <w:lang w:val="en-AU"/>
              </w:rPr>
            </w:pPr>
            <w:r w:rsidRPr="00CE2B5B">
              <w:rPr>
                <w:lang w:val="en-AU"/>
              </w:rPr>
              <w:t>1</w:t>
            </w:r>
          </w:p>
        </w:tc>
        <w:tc>
          <w:tcPr>
            <w:tcW w:w="1171" w:type="dxa"/>
            <w:vAlign w:val="center"/>
          </w:tcPr>
          <w:p w14:paraId="6C9B3DF2" w14:textId="77777777" w:rsidR="006518E0" w:rsidRPr="00CE2B5B" w:rsidRDefault="006518E0" w:rsidP="00625F5A">
            <w:pPr>
              <w:jc w:val="center"/>
              <w:cnfStyle w:val="100000000000" w:firstRow="1" w:lastRow="0" w:firstColumn="0" w:lastColumn="0" w:oddVBand="0" w:evenVBand="0" w:oddHBand="0" w:evenHBand="0" w:firstRowFirstColumn="0" w:firstRowLastColumn="0" w:lastRowFirstColumn="0" w:lastRowLastColumn="0"/>
              <w:rPr>
                <w:lang w:val="en-AU"/>
              </w:rPr>
            </w:pPr>
            <w:r w:rsidRPr="00CE2B5B">
              <w:rPr>
                <w:lang w:val="en-AU"/>
              </w:rPr>
              <w:t>2</w:t>
            </w:r>
          </w:p>
        </w:tc>
        <w:tc>
          <w:tcPr>
            <w:tcW w:w="1171" w:type="dxa"/>
            <w:vAlign w:val="center"/>
          </w:tcPr>
          <w:p w14:paraId="1AA45F08" w14:textId="77777777" w:rsidR="006518E0" w:rsidRPr="00CE2B5B" w:rsidRDefault="006518E0" w:rsidP="00625F5A">
            <w:pPr>
              <w:jc w:val="center"/>
              <w:cnfStyle w:val="100000000000" w:firstRow="1" w:lastRow="0" w:firstColumn="0" w:lastColumn="0" w:oddVBand="0" w:evenVBand="0" w:oddHBand="0" w:evenHBand="0" w:firstRowFirstColumn="0" w:firstRowLastColumn="0" w:lastRowFirstColumn="0" w:lastRowLastColumn="0"/>
              <w:rPr>
                <w:lang w:val="en-AU"/>
              </w:rPr>
            </w:pPr>
            <w:r w:rsidRPr="00CE2B5B">
              <w:rPr>
                <w:lang w:val="en-AU"/>
              </w:rPr>
              <w:t>3</w:t>
            </w:r>
          </w:p>
        </w:tc>
        <w:tc>
          <w:tcPr>
            <w:tcW w:w="1171" w:type="dxa"/>
            <w:vAlign w:val="center"/>
          </w:tcPr>
          <w:p w14:paraId="2EDE81F6" w14:textId="77777777" w:rsidR="006518E0" w:rsidRPr="00CE2B5B" w:rsidRDefault="006518E0" w:rsidP="00625F5A">
            <w:pPr>
              <w:jc w:val="center"/>
              <w:cnfStyle w:val="100000000000" w:firstRow="1" w:lastRow="0" w:firstColumn="0" w:lastColumn="0" w:oddVBand="0" w:evenVBand="0" w:oddHBand="0" w:evenHBand="0" w:firstRowFirstColumn="0" w:firstRowLastColumn="0" w:lastRowFirstColumn="0" w:lastRowLastColumn="0"/>
              <w:rPr>
                <w:lang w:val="en-AU"/>
              </w:rPr>
            </w:pPr>
            <w:r w:rsidRPr="00CE2B5B">
              <w:rPr>
                <w:lang w:val="en-AU"/>
              </w:rPr>
              <w:t>4</w:t>
            </w:r>
          </w:p>
        </w:tc>
        <w:tc>
          <w:tcPr>
            <w:tcW w:w="1171" w:type="dxa"/>
            <w:vAlign w:val="center"/>
          </w:tcPr>
          <w:p w14:paraId="292C7BDB" w14:textId="1708ED5A" w:rsidR="006518E0" w:rsidRPr="00CE2B5B" w:rsidRDefault="006518E0" w:rsidP="00625F5A">
            <w:pPr>
              <w:jc w:val="center"/>
              <w:cnfStyle w:val="100000000000" w:firstRow="1" w:lastRow="0" w:firstColumn="0" w:lastColumn="0" w:oddVBand="0" w:evenVBand="0" w:oddHBand="0" w:evenHBand="0" w:firstRowFirstColumn="0" w:firstRowLastColumn="0" w:lastRowFirstColumn="0" w:lastRowLastColumn="0"/>
              <w:rPr>
                <w:lang w:val="en-AU"/>
              </w:rPr>
            </w:pPr>
            <w:r w:rsidRPr="00CE2B5B">
              <w:rPr>
                <w:lang w:val="en-AU"/>
              </w:rPr>
              <w:t>5</w:t>
            </w:r>
          </w:p>
        </w:tc>
        <w:tc>
          <w:tcPr>
            <w:tcW w:w="1152" w:type="dxa"/>
          </w:tcPr>
          <w:p w14:paraId="3C38A1AB" w14:textId="2446D8CC" w:rsidR="006518E0" w:rsidRPr="00CE2B5B" w:rsidRDefault="006518E0" w:rsidP="00625F5A">
            <w:pPr>
              <w:jc w:val="center"/>
              <w:cnfStyle w:val="100000000000" w:firstRow="1" w:lastRow="0" w:firstColumn="0" w:lastColumn="0" w:oddVBand="0" w:evenVBand="0" w:oddHBand="0" w:evenHBand="0" w:firstRowFirstColumn="0" w:firstRowLastColumn="0" w:lastRowFirstColumn="0" w:lastRowLastColumn="0"/>
              <w:rPr>
                <w:noProof/>
                <w:lang w:val="en-AU"/>
              </w:rPr>
            </w:pPr>
            <w:r w:rsidRPr="00CE2B5B">
              <w:rPr>
                <w:noProof/>
                <w:lang w:val="en-AU"/>
              </w:rPr>
              <w:t>6</w:t>
            </w:r>
          </w:p>
        </w:tc>
      </w:tr>
      <w:tr w:rsidR="006518E0" w:rsidRPr="00CE2B5B" w14:paraId="77AD1690" w14:textId="639EEBCB" w:rsidTr="00651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30669D06" w14:textId="36A0EA9B" w:rsidR="006518E0" w:rsidRPr="00CE2B5B" w:rsidRDefault="006518E0" w:rsidP="006518E0">
            <w:pPr>
              <w:jc w:val="center"/>
              <w:rPr>
                <w:lang w:val="en-AU"/>
              </w:rPr>
            </w:pPr>
            <w:r w:rsidRPr="00CE2B5B">
              <w:rPr>
                <w:lang w:val="en-AU"/>
              </w:rPr>
              <w:t>3</w:t>
            </w:r>
          </w:p>
        </w:tc>
        <w:tc>
          <w:tcPr>
            <w:tcW w:w="1171" w:type="dxa"/>
            <w:vAlign w:val="center"/>
          </w:tcPr>
          <w:p w14:paraId="6BA2B6BC" w14:textId="4CA45045" w:rsidR="006518E0" w:rsidRPr="00CE2B5B" w:rsidRDefault="006518E0" w:rsidP="006518E0">
            <w:pPr>
              <w:jc w:val="center"/>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1</w:t>
            </w:r>
          </w:p>
        </w:tc>
        <w:tc>
          <w:tcPr>
            <w:tcW w:w="1171" w:type="dxa"/>
            <w:vAlign w:val="center"/>
          </w:tcPr>
          <w:p w14:paraId="5C49360B" w14:textId="56A84673" w:rsidR="006518E0" w:rsidRPr="00CE2B5B" w:rsidRDefault="006518E0" w:rsidP="006518E0">
            <w:pPr>
              <w:jc w:val="center"/>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1</w:t>
            </w:r>
          </w:p>
        </w:tc>
        <w:tc>
          <w:tcPr>
            <w:tcW w:w="1171" w:type="dxa"/>
            <w:vAlign w:val="center"/>
          </w:tcPr>
          <w:p w14:paraId="7FAB25A0" w14:textId="10A38C63" w:rsidR="006518E0" w:rsidRPr="00CE2B5B" w:rsidRDefault="006518E0" w:rsidP="006518E0">
            <w:pPr>
              <w:jc w:val="center"/>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2</w:t>
            </w:r>
          </w:p>
        </w:tc>
        <w:tc>
          <w:tcPr>
            <w:tcW w:w="1171" w:type="dxa"/>
            <w:vAlign w:val="center"/>
          </w:tcPr>
          <w:p w14:paraId="63CF5EF6" w14:textId="6D4D66F0" w:rsidR="006518E0" w:rsidRPr="00CE2B5B" w:rsidRDefault="006518E0" w:rsidP="006518E0">
            <w:pPr>
              <w:jc w:val="center"/>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3</w:t>
            </w:r>
          </w:p>
        </w:tc>
        <w:tc>
          <w:tcPr>
            <w:tcW w:w="1171" w:type="dxa"/>
            <w:vAlign w:val="center"/>
          </w:tcPr>
          <w:p w14:paraId="257AFCAE" w14:textId="4D72EF23" w:rsidR="006518E0" w:rsidRPr="00CE2B5B" w:rsidRDefault="006518E0" w:rsidP="006518E0">
            <w:pPr>
              <w:jc w:val="center"/>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4</w:t>
            </w:r>
          </w:p>
        </w:tc>
        <w:tc>
          <w:tcPr>
            <w:tcW w:w="1171" w:type="dxa"/>
            <w:vAlign w:val="center"/>
          </w:tcPr>
          <w:p w14:paraId="7A3C559B" w14:textId="1A0F829B" w:rsidR="006518E0" w:rsidRPr="00CE2B5B" w:rsidRDefault="006518E0" w:rsidP="006518E0">
            <w:pPr>
              <w:jc w:val="center"/>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5</w:t>
            </w:r>
          </w:p>
        </w:tc>
        <w:tc>
          <w:tcPr>
            <w:tcW w:w="1152" w:type="dxa"/>
          </w:tcPr>
          <w:p w14:paraId="62C8C04F" w14:textId="6F5DDA6B" w:rsidR="006518E0" w:rsidRPr="00CE2B5B" w:rsidRDefault="006518E0" w:rsidP="006518E0">
            <w:pPr>
              <w:jc w:val="center"/>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7</w:t>
            </w:r>
          </w:p>
        </w:tc>
      </w:tr>
      <w:tr w:rsidR="006518E0" w:rsidRPr="00CE2B5B" w14:paraId="2CDBC83C" w14:textId="4A867050" w:rsidTr="006518E0">
        <w:tc>
          <w:tcPr>
            <w:cnfStyle w:val="001000000000" w:firstRow="0" w:lastRow="0" w:firstColumn="1" w:lastColumn="0" w:oddVBand="0" w:evenVBand="0" w:oddHBand="0" w:evenHBand="0" w:firstRowFirstColumn="0" w:firstRowLastColumn="0" w:lastRowFirstColumn="0" w:lastRowLastColumn="0"/>
            <w:tcW w:w="1172" w:type="dxa"/>
            <w:vAlign w:val="center"/>
          </w:tcPr>
          <w:p w14:paraId="46478ADF" w14:textId="15D2C8EC" w:rsidR="006518E0" w:rsidRPr="00CE2B5B" w:rsidRDefault="006518E0" w:rsidP="006518E0">
            <w:pPr>
              <w:jc w:val="center"/>
              <w:rPr>
                <w:lang w:val="en-AU"/>
              </w:rPr>
            </w:pPr>
            <w:r w:rsidRPr="00CE2B5B">
              <w:rPr>
                <w:lang w:val="en-AU"/>
              </w:rPr>
              <w:t>5</w:t>
            </w:r>
          </w:p>
        </w:tc>
        <w:tc>
          <w:tcPr>
            <w:tcW w:w="1171" w:type="dxa"/>
            <w:vAlign w:val="center"/>
          </w:tcPr>
          <w:p w14:paraId="41A770E4" w14:textId="609E9F81" w:rsidR="006518E0" w:rsidRPr="00CE2B5B" w:rsidRDefault="006518E0" w:rsidP="006518E0">
            <w:pPr>
              <w:jc w:val="center"/>
              <w:cnfStyle w:val="000000000000" w:firstRow="0" w:lastRow="0" w:firstColumn="0" w:lastColumn="0" w:oddVBand="0" w:evenVBand="0" w:oddHBand="0" w:evenHBand="0" w:firstRowFirstColumn="0" w:firstRowLastColumn="0" w:lastRowFirstColumn="0" w:lastRowLastColumn="0"/>
              <w:rPr>
                <w:lang w:val="en-AU"/>
              </w:rPr>
            </w:pPr>
            <w:r w:rsidRPr="00CE2B5B">
              <w:rPr>
                <w:lang w:val="en-AU"/>
              </w:rPr>
              <w:t>1</w:t>
            </w:r>
          </w:p>
        </w:tc>
        <w:tc>
          <w:tcPr>
            <w:tcW w:w="1171" w:type="dxa"/>
            <w:vAlign w:val="center"/>
          </w:tcPr>
          <w:p w14:paraId="4FA2B989" w14:textId="405A0A21" w:rsidR="006518E0" w:rsidRPr="00CE2B5B" w:rsidRDefault="006518E0" w:rsidP="006518E0">
            <w:pPr>
              <w:jc w:val="center"/>
              <w:cnfStyle w:val="000000000000" w:firstRow="0" w:lastRow="0" w:firstColumn="0" w:lastColumn="0" w:oddVBand="0" w:evenVBand="0" w:oddHBand="0" w:evenHBand="0" w:firstRowFirstColumn="0" w:firstRowLastColumn="0" w:lastRowFirstColumn="0" w:lastRowLastColumn="0"/>
              <w:rPr>
                <w:lang w:val="en-AU"/>
              </w:rPr>
            </w:pPr>
            <w:r w:rsidRPr="00CE2B5B">
              <w:rPr>
                <w:lang w:val="en-AU"/>
              </w:rPr>
              <w:t>1</w:t>
            </w:r>
          </w:p>
        </w:tc>
        <w:tc>
          <w:tcPr>
            <w:tcW w:w="1171" w:type="dxa"/>
            <w:vAlign w:val="center"/>
          </w:tcPr>
          <w:p w14:paraId="30B4AD63" w14:textId="59436DE7" w:rsidR="006518E0" w:rsidRPr="00CE2B5B" w:rsidRDefault="006518E0" w:rsidP="006518E0">
            <w:pPr>
              <w:jc w:val="center"/>
              <w:cnfStyle w:val="000000000000" w:firstRow="0" w:lastRow="0" w:firstColumn="0" w:lastColumn="0" w:oddVBand="0" w:evenVBand="0" w:oddHBand="0" w:evenHBand="0" w:firstRowFirstColumn="0" w:firstRowLastColumn="0" w:lastRowFirstColumn="0" w:lastRowLastColumn="0"/>
              <w:rPr>
                <w:lang w:val="en-AU"/>
              </w:rPr>
            </w:pPr>
            <w:r w:rsidRPr="00CE2B5B">
              <w:rPr>
                <w:lang w:val="en-AU"/>
              </w:rPr>
              <w:t>2</w:t>
            </w:r>
          </w:p>
        </w:tc>
        <w:tc>
          <w:tcPr>
            <w:tcW w:w="1171" w:type="dxa"/>
            <w:vAlign w:val="center"/>
          </w:tcPr>
          <w:p w14:paraId="1E6C8908" w14:textId="0ADC0F90" w:rsidR="006518E0" w:rsidRPr="00CE2B5B" w:rsidRDefault="006518E0" w:rsidP="006518E0">
            <w:pPr>
              <w:jc w:val="center"/>
              <w:cnfStyle w:val="000000000000" w:firstRow="0" w:lastRow="0" w:firstColumn="0" w:lastColumn="0" w:oddVBand="0" w:evenVBand="0" w:oddHBand="0" w:evenHBand="0" w:firstRowFirstColumn="0" w:firstRowLastColumn="0" w:lastRowFirstColumn="0" w:lastRowLastColumn="0"/>
              <w:rPr>
                <w:lang w:val="en-AU"/>
              </w:rPr>
            </w:pPr>
            <w:r w:rsidRPr="00CE2B5B">
              <w:rPr>
                <w:lang w:val="en-AU"/>
              </w:rPr>
              <w:t>3</w:t>
            </w:r>
          </w:p>
        </w:tc>
        <w:tc>
          <w:tcPr>
            <w:tcW w:w="1171" w:type="dxa"/>
            <w:vAlign w:val="center"/>
          </w:tcPr>
          <w:p w14:paraId="44D1B81F" w14:textId="374DB638" w:rsidR="006518E0" w:rsidRPr="00CE2B5B" w:rsidRDefault="006518E0" w:rsidP="006518E0">
            <w:pPr>
              <w:jc w:val="center"/>
              <w:cnfStyle w:val="000000000000" w:firstRow="0" w:lastRow="0" w:firstColumn="0" w:lastColumn="0" w:oddVBand="0" w:evenVBand="0" w:oddHBand="0" w:evenHBand="0" w:firstRowFirstColumn="0" w:firstRowLastColumn="0" w:lastRowFirstColumn="0" w:lastRowLastColumn="0"/>
              <w:rPr>
                <w:lang w:val="en-AU"/>
              </w:rPr>
            </w:pPr>
            <w:r w:rsidRPr="00CE2B5B">
              <w:rPr>
                <w:lang w:val="en-AU"/>
              </w:rPr>
              <w:t>4</w:t>
            </w:r>
          </w:p>
        </w:tc>
        <w:tc>
          <w:tcPr>
            <w:tcW w:w="1171" w:type="dxa"/>
            <w:vAlign w:val="center"/>
          </w:tcPr>
          <w:p w14:paraId="3C914A4A" w14:textId="4A035CC2" w:rsidR="006518E0" w:rsidRPr="00CE2B5B" w:rsidRDefault="006518E0" w:rsidP="006518E0">
            <w:pPr>
              <w:jc w:val="center"/>
              <w:cnfStyle w:val="000000000000" w:firstRow="0" w:lastRow="0" w:firstColumn="0" w:lastColumn="0" w:oddVBand="0" w:evenVBand="0" w:oddHBand="0" w:evenHBand="0" w:firstRowFirstColumn="0" w:firstRowLastColumn="0" w:lastRowFirstColumn="0" w:lastRowLastColumn="0"/>
              <w:rPr>
                <w:lang w:val="en-AU"/>
              </w:rPr>
            </w:pPr>
            <w:r w:rsidRPr="00CE2B5B">
              <w:rPr>
                <w:lang w:val="en-AU"/>
              </w:rPr>
              <w:t>6</w:t>
            </w:r>
          </w:p>
        </w:tc>
        <w:tc>
          <w:tcPr>
            <w:tcW w:w="1152" w:type="dxa"/>
          </w:tcPr>
          <w:p w14:paraId="228F9032" w14:textId="45C11F06" w:rsidR="006518E0" w:rsidRPr="00CE2B5B" w:rsidRDefault="006518E0" w:rsidP="006518E0">
            <w:pPr>
              <w:jc w:val="center"/>
              <w:cnfStyle w:val="000000000000" w:firstRow="0" w:lastRow="0" w:firstColumn="0" w:lastColumn="0" w:oddVBand="0" w:evenVBand="0" w:oddHBand="0" w:evenHBand="0" w:firstRowFirstColumn="0" w:firstRowLastColumn="0" w:lastRowFirstColumn="0" w:lastRowLastColumn="0"/>
              <w:rPr>
                <w:lang w:val="en-AU"/>
              </w:rPr>
            </w:pPr>
            <w:r w:rsidRPr="00CE2B5B">
              <w:rPr>
                <w:noProof/>
                <w:lang w:val="en-AU"/>
              </w:rPr>
              <mc:AlternateContent>
                <mc:Choice Requires="wps">
                  <w:drawing>
                    <wp:anchor distT="0" distB="0" distL="114300" distR="114300" simplePos="0" relativeHeight="251689984" behindDoc="0" locked="0" layoutInCell="1" allowOverlap="1" wp14:anchorId="4B1394BF" wp14:editId="6B1360B3">
                      <wp:simplePos x="0" y="0"/>
                      <wp:positionH relativeFrom="column">
                        <wp:posOffset>39370</wp:posOffset>
                      </wp:positionH>
                      <wp:positionV relativeFrom="paragraph">
                        <wp:posOffset>-23495</wp:posOffset>
                      </wp:positionV>
                      <wp:extent cx="485775" cy="238125"/>
                      <wp:effectExtent l="76200" t="76200" r="47625" b="104775"/>
                      <wp:wrapNone/>
                      <wp:docPr id="317" name="Oval 317"/>
                      <wp:cNvGraphicFramePr/>
                      <a:graphic xmlns:a="http://schemas.openxmlformats.org/drawingml/2006/main">
                        <a:graphicData uri="http://schemas.microsoft.com/office/word/2010/wordprocessingShape">
                          <wps:wsp>
                            <wps:cNvSpPr/>
                            <wps:spPr>
                              <a:xfrm>
                                <a:off x="0" y="0"/>
                                <a:ext cx="485775" cy="238125"/>
                              </a:xfrm>
                              <a:prstGeom prst="ellipse">
                                <a:avLst/>
                              </a:prstGeom>
                              <a:noFill/>
                              <a:ln>
                                <a:solidFill>
                                  <a:schemeClr val="accent2"/>
                                </a:solidFill>
                              </a:ln>
                              <a:effectLst>
                                <a:glow rad="63500">
                                  <a:schemeClr val="accent1">
                                    <a:satMod val="175000"/>
                                    <a:alpha val="40000"/>
                                  </a:schemeClr>
                                </a:glow>
                              </a:effectLst>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4FC7C4" id="Oval 317" o:spid="_x0000_s1026" style="position:absolute;margin-left:3.1pt;margin-top:-1.85pt;width:38.25pt;height:18.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" filled="f" strokecolor="#9f2936 [3205]"/>
                  </w:pict>
                </mc:Fallback>
              </mc:AlternateContent>
            </w:r>
            <w:r w:rsidRPr="00CE2B5B">
              <w:rPr>
                <w:lang w:val="en-AU"/>
              </w:rPr>
              <w:t>8</w:t>
            </w:r>
          </w:p>
        </w:tc>
      </w:tr>
    </w:tbl>
    <w:p w14:paraId="7183DC6F" w14:textId="77777777" w:rsidR="006518E0" w:rsidRPr="00CE2B5B" w:rsidRDefault="006518E0" w:rsidP="00153A5F">
      <w:pPr>
        <w:jc w:val="both"/>
        <w:rPr>
          <w:lang w:val="en-AU"/>
        </w:rPr>
      </w:pPr>
    </w:p>
    <w:p w14:paraId="601C3BE5" w14:textId="35383368" w:rsidR="006518E0" w:rsidRDefault="006518E0" w:rsidP="006518E0">
      <w:pPr>
        <w:jc w:val="both"/>
        <w:rPr>
          <w:lang w:val="en-AU"/>
        </w:rPr>
      </w:pPr>
      <w:r w:rsidRPr="00CE2B5B">
        <w:rPr>
          <w:lang w:val="en-AU"/>
        </w:rPr>
        <w:t>All other problems use the backtracking and pruning algorithm. For example, the results of Value 6, Minimum coin 2, and Maximum coin 5 are composed of:</w:t>
      </w:r>
    </w:p>
    <w:p w14:paraId="4818F5CC" w14:textId="77777777" w:rsidR="00684825" w:rsidRPr="00CE2B5B" w:rsidRDefault="00684825" w:rsidP="006518E0">
      <w:pPr>
        <w:jc w:val="both"/>
        <w:rPr>
          <w:lang w:val="en-AU"/>
        </w:rPr>
      </w:pPr>
    </w:p>
    <w:p w14:paraId="3632B78E" w14:textId="1CC3B702" w:rsidR="006518E0" w:rsidRPr="00CE2B5B" w:rsidRDefault="006518E0" w:rsidP="006518E0">
      <w:pPr>
        <w:jc w:val="both"/>
        <w:rPr>
          <w:lang w:val="en-AU"/>
        </w:rPr>
      </w:pPr>
      <w:r w:rsidRPr="00CE2B5B">
        <w:rPr>
          <w:lang w:val="en-AU"/>
        </w:rPr>
        <w:lastRenderedPageBreak/>
        <w:t>Table 6. Example results</w:t>
      </w:r>
      <w:r w:rsidR="00BC5273" w:rsidRPr="00CE2B5B">
        <w:rPr>
          <w:lang w:val="en-AU"/>
        </w:rPr>
        <w:t xml:space="preserve"> from the backtracking and pruning algorithm</w:t>
      </w:r>
    </w:p>
    <w:tbl>
      <w:tblPr>
        <w:tblStyle w:val="GridTable4-Accent1"/>
        <w:tblW w:w="0" w:type="auto"/>
        <w:tblLook w:val="04E0" w:firstRow="1" w:lastRow="1" w:firstColumn="1" w:lastColumn="0" w:noHBand="0" w:noVBand="1"/>
      </w:tblPr>
      <w:tblGrid>
        <w:gridCol w:w="1972"/>
        <w:gridCol w:w="1851"/>
        <w:gridCol w:w="5527"/>
      </w:tblGrid>
      <w:tr w:rsidR="006518E0" w:rsidRPr="00CE2B5B" w14:paraId="7428BE9C" w14:textId="77777777" w:rsidTr="00625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2" w:type="dxa"/>
            <w:vAlign w:val="center"/>
          </w:tcPr>
          <w:p w14:paraId="52B8839F" w14:textId="77777777" w:rsidR="006518E0" w:rsidRPr="00CE2B5B" w:rsidRDefault="006518E0" w:rsidP="00625F5A">
            <w:pPr>
              <w:jc w:val="center"/>
              <w:rPr>
                <w:lang w:val="en-AU"/>
              </w:rPr>
            </w:pPr>
            <w:r w:rsidRPr="00CE2B5B">
              <w:rPr>
                <w:lang w:val="en-AU"/>
              </w:rPr>
              <w:t>The number of coins used</w:t>
            </w:r>
          </w:p>
        </w:tc>
        <w:tc>
          <w:tcPr>
            <w:tcW w:w="1851" w:type="dxa"/>
          </w:tcPr>
          <w:p w14:paraId="0B9E5E14" w14:textId="77777777" w:rsidR="006518E0" w:rsidRPr="00CE2B5B" w:rsidRDefault="006518E0" w:rsidP="00625F5A">
            <w:pPr>
              <w:jc w:val="center"/>
              <w:cnfStyle w:val="100000000000" w:firstRow="1" w:lastRow="0" w:firstColumn="0" w:lastColumn="0" w:oddVBand="0" w:evenVBand="0" w:oddHBand="0" w:evenHBand="0" w:firstRowFirstColumn="0" w:firstRowLastColumn="0" w:lastRowFirstColumn="0" w:lastRowLastColumn="0"/>
              <w:rPr>
                <w:lang w:val="en-AU"/>
              </w:rPr>
            </w:pPr>
            <w:r w:rsidRPr="00CE2B5B">
              <w:rPr>
                <w:lang w:val="en-AU"/>
              </w:rPr>
              <w:t>The number of solutions</w:t>
            </w:r>
          </w:p>
        </w:tc>
        <w:tc>
          <w:tcPr>
            <w:tcW w:w="5527" w:type="dxa"/>
            <w:vAlign w:val="center"/>
          </w:tcPr>
          <w:p w14:paraId="558BEDA5" w14:textId="77777777" w:rsidR="006518E0" w:rsidRPr="00CE2B5B" w:rsidRDefault="006518E0" w:rsidP="00625F5A">
            <w:pPr>
              <w:jc w:val="center"/>
              <w:cnfStyle w:val="100000000000" w:firstRow="1" w:lastRow="0" w:firstColumn="0" w:lastColumn="0" w:oddVBand="0" w:evenVBand="0" w:oddHBand="0" w:evenHBand="0" w:firstRowFirstColumn="0" w:firstRowLastColumn="0" w:lastRowFirstColumn="0" w:lastRowLastColumn="0"/>
              <w:rPr>
                <w:lang w:val="en-AU"/>
              </w:rPr>
            </w:pPr>
            <w:r w:rsidRPr="00CE2B5B">
              <w:rPr>
                <w:lang w:val="en-AU"/>
              </w:rPr>
              <w:t>The solutions meeting constraints</w:t>
            </w:r>
          </w:p>
        </w:tc>
      </w:tr>
      <w:tr w:rsidR="006518E0" w:rsidRPr="00CE2B5B" w14:paraId="39960FCD" w14:textId="77777777" w:rsidTr="00625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2" w:type="dxa"/>
            <w:vAlign w:val="center"/>
          </w:tcPr>
          <w:p w14:paraId="5A25678C" w14:textId="77777777" w:rsidR="006518E0" w:rsidRPr="00CE2B5B" w:rsidRDefault="006518E0" w:rsidP="00625F5A">
            <w:pPr>
              <w:jc w:val="center"/>
              <w:rPr>
                <w:lang w:val="en-AU"/>
              </w:rPr>
            </w:pPr>
            <w:r w:rsidRPr="00CE2B5B">
              <w:rPr>
                <w:lang w:val="en-AU"/>
              </w:rPr>
              <w:t>2</w:t>
            </w:r>
          </w:p>
        </w:tc>
        <w:tc>
          <w:tcPr>
            <w:tcW w:w="1851" w:type="dxa"/>
          </w:tcPr>
          <w:p w14:paraId="68024FE1" w14:textId="77777777" w:rsidR="006518E0" w:rsidRPr="00CE2B5B" w:rsidRDefault="006518E0" w:rsidP="00625F5A">
            <w:pPr>
              <w:jc w:val="center"/>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2</w:t>
            </w:r>
          </w:p>
        </w:tc>
        <w:tc>
          <w:tcPr>
            <w:tcW w:w="5527" w:type="dxa"/>
            <w:vAlign w:val="center"/>
          </w:tcPr>
          <w:p w14:paraId="3BBF6BC4" w14:textId="77777777" w:rsidR="006518E0" w:rsidRPr="00CE2B5B" w:rsidRDefault="006518E0" w:rsidP="00625F5A">
            <w:pPr>
              <w:jc w:val="center"/>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[5,1], [3,3]</w:t>
            </w:r>
          </w:p>
        </w:tc>
      </w:tr>
      <w:tr w:rsidR="006518E0" w:rsidRPr="00CE2B5B" w14:paraId="3D4DD217" w14:textId="77777777" w:rsidTr="00625F5A">
        <w:tc>
          <w:tcPr>
            <w:cnfStyle w:val="001000000000" w:firstRow="0" w:lastRow="0" w:firstColumn="1" w:lastColumn="0" w:oddVBand="0" w:evenVBand="0" w:oddHBand="0" w:evenHBand="0" w:firstRowFirstColumn="0" w:firstRowLastColumn="0" w:lastRowFirstColumn="0" w:lastRowLastColumn="0"/>
            <w:tcW w:w="1972" w:type="dxa"/>
            <w:vAlign w:val="center"/>
          </w:tcPr>
          <w:p w14:paraId="4CE8FDE5" w14:textId="77777777" w:rsidR="006518E0" w:rsidRPr="00CE2B5B" w:rsidRDefault="006518E0" w:rsidP="00625F5A">
            <w:pPr>
              <w:jc w:val="center"/>
              <w:rPr>
                <w:lang w:val="en-AU"/>
              </w:rPr>
            </w:pPr>
            <w:r w:rsidRPr="00CE2B5B">
              <w:rPr>
                <w:lang w:val="en-AU"/>
              </w:rPr>
              <w:t>3</w:t>
            </w:r>
          </w:p>
        </w:tc>
        <w:tc>
          <w:tcPr>
            <w:tcW w:w="1851" w:type="dxa"/>
          </w:tcPr>
          <w:p w14:paraId="21610C8A" w14:textId="77777777" w:rsidR="006518E0" w:rsidRPr="00CE2B5B" w:rsidRDefault="006518E0" w:rsidP="00625F5A">
            <w:pPr>
              <w:jc w:val="center"/>
              <w:cnfStyle w:val="000000000000" w:firstRow="0" w:lastRow="0" w:firstColumn="0" w:lastColumn="0" w:oddVBand="0" w:evenVBand="0" w:oddHBand="0" w:evenHBand="0" w:firstRowFirstColumn="0" w:firstRowLastColumn="0" w:lastRowFirstColumn="0" w:lastRowLastColumn="0"/>
              <w:rPr>
                <w:lang w:val="en-AU"/>
              </w:rPr>
            </w:pPr>
            <w:r w:rsidRPr="00CE2B5B">
              <w:rPr>
                <w:lang w:val="en-AU"/>
              </w:rPr>
              <w:t>2</w:t>
            </w:r>
          </w:p>
        </w:tc>
        <w:tc>
          <w:tcPr>
            <w:tcW w:w="5527" w:type="dxa"/>
            <w:vAlign w:val="center"/>
          </w:tcPr>
          <w:p w14:paraId="232AD583" w14:textId="77777777" w:rsidR="006518E0" w:rsidRPr="00CE2B5B" w:rsidRDefault="006518E0" w:rsidP="00625F5A">
            <w:pPr>
              <w:jc w:val="center"/>
              <w:cnfStyle w:val="000000000000" w:firstRow="0" w:lastRow="0" w:firstColumn="0" w:lastColumn="0" w:oddVBand="0" w:evenVBand="0" w:oddHBand="0" w:evenHBand="0" w:firstRowFirstColumn="0" w:firstRowLastColumn="0" w:lastRowFirstColumn="0" w:lastRowLastColumn="0"/>
              <w:rPr>
                <w:lang w:val="en-AU"/>
              </w:rPr>
            </w:pPr>
            <w:r w:rsidRPr="00CE2B5B">
              <w:rPr>
                <w:lang w:val="en-AU"/>
              </w:rPr>
              <w:t>[2,2,2], [3,2,1]</w:t>
            </w:r>
          </w:p>
        </w:tc>
      </w:tr>
      <w:tr w:rsidR="006518E0" w:rsidRPr="00CE2B5B" w14:paraId="02A44D75" w14:textId="77777777" w:rsidTr="00625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2" w:type="dxa"/>
            <w:vAlign w:val="center"/>
          </w:tcPr>
          <w:p w14:paraId="6D818B7A" w14:textId="77777777" w:rsidR="006518E0" w:rsidRPr="00CE2B5B" w:rsidRDefault="006518E0" w:rsidP="00625F5A">
            <w:pPr>
              <w:jc w:val="center"/>
              <w:rPr>
                <w:lang w:val="en-AU"/>
              </w:rPr>
            </w:pPr>
            <w:r w:rsidRPr="00CE2B5B">
              <w:rPr>
                <w:lang w:val="en-AU"/>
              </w:rPr>
              <w:t>4</w:t>
            </w:r>
          </w:p>
        </w:tc>
        <w:tc>
          <w:tcPr>
            <w:tcW w:w="1851" w:type="dxa"/>
          </w:tcPr>
          <w:p w14:paraId="1DD0C055" w14:textId="77777777" w:rsidR="006518E0" w:rsidRPr="00CE2B5B" w:rsidRDefault="006518E0" w:rsidP="00625F5A">
            <w:pPr>
              <w:jc w:val="center"/>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2</w:t>
            </w:r>
          </w:p>
        </w:tc>
        <w:tc>
          <w:tcPr>
            <w:tcW w:w="5527" w:type="dxa"/>
            <w:vAlign w:val="center"/>
          </w:tcPr>
          <w:p w14:paraId="6C6F3DD7" w14:textId="77777777" w:rsidR="006518E0" w:rsidRPr="00CE2B5B" w:rsidRDefault="006518E0" w:rsidP="00625F5A">
            <w:pPr>
              <w:jc w:val="center"/>
              <w:cnfStyle w:val="000000100000" w:firstRow="0" w:lastRow="0" w:firstColumn="0" w:lastColumn="0" w:oddVBand="0" w:evenVBand="0" w:oddHBand="1" w:evenHBand="0" w:firstRowFirstColumn="0" w:firstRowLastColumn="0" w:lastRowFirstColumn="0" w:lastRowLastColumn="0"/>
              <w:rPr>
                <w:lang w:val="en-AU"/>
              </w:rPr>
            </w:pPr>
            <w:r w:rsidRPr="00CE2B5B">
              <w:rPr>
                <w:lang w:val="en-AU"/>
              </w:rPr>
              <w:t>[2,2,1,1], [3,1,1,1]</w:t>
            </w:r>
          </w:p>
        </w:tc>
      </w:tr>
      <w:tr w:rsidR="006518E0" w:rsidRPr="00CE2B5B" w14:paraId="529D90FB" w14:textId="77777777" w:rsidTr="00625F5A">
        <w:tc>
          <w:tcPr>
            <w:cnfStyle w:val="001000000000" w:firstRow="0" w:lastRow="0" w:firstColumn="1" w:lastColumn="0" w:oddVBand="0" w:evenVBand="0" w:oddHBand="0" w:evenHBand="0" w:firstRowFirstColumn="0" w:firstRowLastColumn="0" w:lastRowFirstColumn="0" w:lastRowLastColumn="0"/>
            <w:tcW w:w="1972" w:type="dxa"/>
            <w:vAlign w:val="center"/>
          </w:tcPr>
          <w:p w14:paraId="743C27CA" w14:textId="77777777" w:rsidR="006518E0" w:rsidRPr="00CE2B5B" w:rsidRDefault="006518E0" w:rsidP="00625F5A">
            <w:pPr>
              <w:jc w:val="center"/>
              <w:rPr>
                <w:lang w:val="en-AU"/>
              </w:rPr>
            </w:pPr>
            <w:r w:rsidRPr="00CE2B5B">
              <w:rPr>
                <w:lang w:val="en-AU"/>
              </w:rPr>
              <w:t>5</w:t>
            </w:r>
          </w:p>
        </w:tc>
        <w:tc>
          <w:tcPr>
            <w:tcW w:w="1851" w:type="dxa"/>
          </w:tcPr>
          <w:p w14:paraId="42CF699F" w14:textId="77777777" w:rsidR="006518E0" w:rsidRPr="00CE2B5B" w:rsidRDefault="006518E0" w:rsidP="00625F5A">
            <w:pPr>
              <w:jc w:val="center"/>
              <w:cnfStyle w:val="000000000000" w:firstRow="0" w:lastRow="0" w:firstColumn="0" w:lastColumn="0" w:oddVBand="0" w:evenVBand="0" w:oddHBand="0" w:evenHBand="0" w:firstRowFirstColumn="0" w:firstRowLastColumn="0" w:lastRowFirstColumn="0" w:lastRowLastColumn="0"/>
              <w:rPr>
                <w:lang w:val="en-AU"/>
              </w:rPr>
            </w:pPr>
            <w:r w:rsidRPr="00CE2B5B">
              <w:rPr>
                <w:lang w:val="en-AU"/>
              </w:rPr>
              <w:t>1</w:t>
            </w:r>
          </w:p>
        </w:tc>
        <w:tc>
          <w:tcPr>
            <w:tcW w:w="5527" w:type="dxa"/>
            <w:vAlign w:val="center"/>
          </w:tcPr>
          <w:p w14:paraId="2A13BF45" w14:textId="77777777" w:rsidR="006518E0" w:rsidRPr="00CE2B5B" w:rsidRDefault="006518E0" w:rsidP="00625F5A">
            <w:pPr>
              <w:jc w:val="center"/>
              <w:cnfStyle w:val="000000000000" w:firstRow="0" w:lastRow="0" w:firstColumn="0" w:lastColumn="0" w:oddVBand="0" w:evenVBand="0" w:oddHBand="0" w:evenHBand="0" w:firstRowFirstColumn="0" w:firstRowLastColumn="0" w:lastRowFirstColumn="0" w:lastRowLastColumn="0"/>
              <w:rPr>
                <w:lang w:val="en-AU"/>
              </w:rPr>
            </w:pPr>
            <w:r w:rsidRPr="00CE2B5B">
              <w:rPr>
                <w:lang w:val="en-AU"/>
              </w:rPr>
              <w:t>[2,1,1,1,1]</w:t>
            </w:r>
          </w:p>
        </w:tc>
      </w:tr>
      <w:tr w:rsidR="006518E0" w:rsidRPr="00CE2B5B" w14:paraId="27FBAEB8" w14:textId="77777777" w:rsidTr="00625F5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2" w:type="dxa"/>
            <w:vAlign w:val="center"/>
          </w:tcPr>
          <w:p w14:paraId="01CFE200" w14:textId="77777777" w:rsidR="006518E0" w:rsidRPr="00CE2B5B" w:rsidRDefault="006518E0" w:rsidP="00625F5A">
            <w:pPr>
              <w:jc w:val="center"/>
              <w:rPr>
                <w:lang w:val="en-AU"/>
              </w:rPr>
            </w:pPr>
            <w:r w:rsidRPr="00CE2B5B">
              <w:rPr>
                <w:lang w:val="en-AU"/>
              </w:rPr>
              <w:t>Total</w:t>
            </w:r>
          </w:p>
        </w:tc>
        <w:tc>
          <w:tcPr>
            <w:tcW w:w="1851" w:type="dxa"/>
          </w:tcPr>
          <w:p w14:paraId="1F1DD44C" w14:textId="77777777" w:rsidR="006518E0" w:rsidRPr="00CE2B5B" w:rsidRDefault="006518E0" w:rsidP="00625F5A">
            <w:pPr>
              <w:jc w:val="center"/>
              <w:cnfStyle w:val="010000000000" w:firstRow="0" w:lastRow="1" w:firstColumn="0" w:lastColumn="0" w:oddVBand="0" w:evenVBand="0" w:oddHBand="0" w:evenHBand="0" w:firstRowFirstColumn="0" w:firstRowLastColumn="0" w:lastRowFirstColumn="0" w:lastRowLastColumn="0"/>
              <w:rPr>
                <w:lang w:val="en-AU"/>
              </w:rPr>
            </w:pPr>
            <w:r w:rsidRPr="00CE2B5B">
              <w:rPr>
                <w:lang w:val="en-AU"/>
              </w:rPr>
              <w:t>7</w:t>
            </w:r>
          </w:p>
        </w:tc>
        <w:tc>
          <w:tcPr>
            <w:tcW w:w="5527" w:type="dxa"/>
            <w:vAlign w:val="center"/>
          </w:tcPr>
          <w:p w14:paraId="5666273A" w14:textId="77777777" w:rsidR="006518E0" w:rsidRPr="00CE2B5B" w:rsidRDefault="006518E0" w:rsidP="00625F5A">
            <w:pPr>
              <w:jc w:val="center"/>
              <w:cnfStyle w:val="010000000000" w:firstRow="0" w:lastRow="1" w:firstColumn="0" w:lastColumn="0" w:oddVBand="0" w:evenVBand="0" w:oddHBand="0" w:evenHBand="0" w:firstRowFirstColumn="0" w:firstRowLastColumn="0" w:lastRowFirstColumn="0" w:lastRowLastColumn="0"/>
              <w:rPr>
                <w:lang w:val="en-AU"/>
              </w:rPr>
            </w:pPr>
          </w:p>
        </w:tc>
      </w:tr>
    </w:tbl>
    <w:p w14:paraId="7D6A89BA" w14:textId="77777777" w:rsidR="006518E0" w:rsidRPr="00CE2B5B" w:rsidRDefault="006518E0" w:rsidP="006518E0">
      <w:pPr>
        <w:jc w:val="both"/>
        <w:rPr>
          <w:lang w:val="en-AU"/>
        </w:rPr>
      </w:pPr>
    </w:p>
    <w:p w14:paraId="7B32B04F" w14:textId="04D453C7" w:rsidR="006518E0" w:rsidRPr="00CE2B5B" w:rsidRDefault="006518E0" w:rsidP="006518E0">
      <w:pPr>
        <w:jc w:val="both"/>
        <w:rPr>
          <w:lang w:val="en-AU"/>
        </w:rPr>
      </w:pPr>
      <w:r w:rsidRPr="00CE2B5B">
        <w:rPr>
          <w:lang w:val="en-AU"/>
        </w:rPr>
        <w:t>These results are obtained by running the algorithm with the maximum number of coins and storing all possible results in the dictionary form: {(2,2), (3,2), (4,2), (5,1)}. Then the values with the relevant keys were summed up (2+2+2+1) to provide the number of solutions.</w:t>
      </w:r>
    </w:p>
    <w:p w14:paraId="2F1552F5" w14:textId="77777777" w:rsidR="006518E0" w:rsidRPr="00CE2B5B" w:rsidRDefault="006518E0" w:rsidP="00153A5F">
      <w:pPr>
        <w:jc w:val="both"/>
        <w:rPr>
          <w:lang w:val="en-AU"/>
        </w:rPr>
      </w:pPr>
    </w:p>
    <w:p w14:paraId="2CFEB9CC" w14:textId="432AA12C" w:rsidR="0001686A" w:rsidRPr="00CE2B5B" w:rsidRDefault="0001686A" w:rsidP="00153A5F">
      <w:pPr>
        <w:pStyle w:val="Heading2"/>
        <w:jc w:val="both"/>
        <w:rPr>
          <w:lang w:val="en-AU"/>
        </w:rPr>
      </w:pPr>
      <w:r w:rsidRPr="00CE2B5B">
        <w:rPr>
          <w:lang w:val="en-AU"/>
        </w:rPr>
        <w:t>Performance analysis</w:t>
      </w:r>
    </w:p>
    <w:p w14:paraId="585C5900" w14:textId="5F36F067" w:rsidR="00153A5F" w:rsidRPr="00CE2B5B" w:rsidRDefault="00E67E14" w:rsidP="00153A5F">
      <w:pPr>
        <w:jc w:val="both"/>
        <w:rPr>
          <w:lang w:val="en-AU"/>
        </w:rPr>
      </w:pPr>
      <w:r>
        <w:rPr>
          <w:lang w:val="en-AU"/>
        </w:rPr>
        <w:t xml:space="preserve">The backtracking and pruning algorithm </w:t>
      </w:r>
      <w:proofErr w:type="gramStart"/>
      <w:r>
        <w:rPr>
          <w:lang w:val="en-AU"/>
        </w:rPr>
        <w:t>has</w:t>
      </w:r>
      <w:proofErr w:type="gramEnd"/>
      <w:r>
        <w:rPr>
          <w:lang w:val="en-AU"/>
        </w:rPr>
        <w:t xml:space="preserve"> the completeness because it searches for all solutions.</w:t>
      </w:r>
      <w:r w:rsidR="00BC5273" w:rsidRPr="00CE2B5B">
        <w:rPr>
          <w:lang w:val="en-AU"/>
        </w:rPr>
        <w:t xml:space="preserve"> </w:t>
      </w:r>
      <w:r w:rsidR="00153A5F" w:rsidRPr="00CE2B5B">
        <w:rPr>
          <w:lang w:val="en-AU"/>
        </w:rPr>
        <w:t>The results with</w:t>
      </w:r>
      <w:r w:rsidR="008B59AA" w:rsidRPr="00CE2B5B">
        <w:rPr>
          <w:lang w:val="en-AU"/>
        </w:rPr>
        <w:t xml:space="preserve"> the backtracking and pruning algorithm </w:t>
      </w:r>
      <w:r>
        <w:rPr>
          <w:lang w:val="en-AU"/>
        </w:rPr>
        <w:t xml:space="preserve">implemented in Python </w:t>
      </w:r>
      <w:r w:rsidR="008B59AA" w:rsidRPr="00CE2B5B">
        <w:rPr>
          <w:lang w:val="en-AU"/>
        </w:rPr>
        <w:t xml:space="preserve">are better than the benchmark results for Python implementation on the assignment instruction. </w:t>
      </w:r>
      <w:r w:rsidR="00153A5F" w:rsidRPr="00CE2B5B">
        <w:rPr>
          <w:lang w:val="en-AU"/>
        </w:rPr>
        <w:t xml:space="preserve">For example, CPU Time for Value 300, Minimum coin 10, and Maximum coin 15 </w:t>
      </w:r>
      <w:r w:rsidR="008B59AA" w:rsidRPr="00CE2B5B">
        <w:rPr>
          <w:lang w:val="en-AU"/>
        </w:rPr>
        <w:t>is</w:t>
      </w:r>
      <w:r w:rsidR="00153A5F" w:rsidRPr="00CE2B5B">
        <w:rPr>
          <w:lang w:val="en-AU"/>
        </w:rPr>
        <w:t xml:space="preserve"> measured </w:t>
      </w:r>
      <w:r w:rsidR="008B59AA" w:rsidRPr="00CE2B5B">
        <w:rPr>
          <w:lang w:val="en-AU"/>
        </w:rPr>
        <w:t>as</w:t>
      </w:r>
      <w:r w:rsidR="00153A5F" w:rsidRPr="00CE2B5B">
        <w:rPr>
          <w:lang w:val="en-AU"/>
        </w:rPr>
        <w:t xml:space="preserve"> 443.703125</w:t>
      </w:r>
      <w:r w:rsidR="008B59AA" w:rsidRPr="00CE2B5B">
        <w:rPr>
          <w:lang w:val="en-AU"/>
        </w:rPr>
        <w:t xml:space="preserve"> </w:t>
      </w:r>
      <w:r w:rsidR="00F156F0" w:rsidRPr="00CE2B5B">
        <w:rPr>
          <w:lang w:val="en-AU"/>
        </w:rPr>
        <w:t xml:space="preserve">seconds </w:t>
      </w:r>
      <w:r w:rsidR="008B59AA" w:rsidRPr="00CE2B5B">
        <w:rPr>
          <w:lang w:val="en-AU"/>
        </w:rPr>
        <w:t>(benchmark: 3992.311160</w:t>
      </w:r>
      <w:r w:rsidR="00F156F0" w:rsidRPr="00CE2B5B">
        <w:rPr>
          <w:lang w:val="en-AU"/>
        </w:rPr>
        <w:t xml:space="preserve"> seconds</w:t>
      </w:r>
      <w:r w:rsidR="008B59AA" w:rsidRPr="00CE2B5B">
        <w:rPr>
          <w:lang w:val="en-AU"/>
        </w:rPr>
        <w:t>)</w:t>
      </w:r>
      <w:r w:rsidR="00153A5F" w:rsidRPr="00CE2B5B">
        <w:rPr>
          <w:lang w:val="en-AU"/>
        </w:rPr>
        <w:t>.</w:t>
      </w:r>
    </w:p>
    <w:p w14:paraId="713E52DC" w14:textId="13F01311" w:rsidR="008B59AA" w:rsidRPr="00CE2B5B" w:rsidRDefault="00C828A6" w:rsidP="00153A5F">
      <w:pPr>
        <w:jc w:val="both"/>
        <w:rPr>
          <w:lang w:val="en-AU"/>
        </w:rPr>
      </w:pPr>
      <w:r>
        <w:rPr>
          <w:lang w:val="en-AU"/>
        </w:rPr>
        <w:t xml:space="preserve">As seen in Pseudo code, searching, comparisons, assignments, recursion calls, subtractions and additions occur each call, thus, it is assumed that these operations are constant, </w:t>
      </w:r>
      <m:oMath>
        <m:r>
          <w:rPr>
            <w:rFonts w:ascii="Cambria Math" w:hAnsi="Cambria Math"/>
            <w:lang w:val="en-AU"/>
          </w:rPr>
          <m:t>O(</m:t>
        </m:r>
        <m:r>
          <w:rPr>
            <w:rFonts w:ascii="Cambria Math" w:hAnsi="Cambria Math"/>
            <w:lang w:val="en-AU"/>
          </w:rPr>
          <m:t>1</m:t>
        </m:r>
        <m:r>
          <w:rPr>
            <w:rFonts w:ascii="Cambria Math" w:hAnsi="Cambria Math"/>
            <w:lang w:val="en-AU"/>
          </w:rPr>
          <m:t>)</m:t>
        </m:r>
        <m:r>
          <w:rPr>
            <w:rFonts w:ascii="Cambria Math" w:hAnsi="Cambria Math"/>
            <w:lang w:val="en-AU"/>
          </w:rPr>
          <m:t xml:space="preserve"> or O</m:t>
        </m:r>
        <m:d>
          <m:dPr>
            <m:ctrlPr>
              <w:rPr>
                <w:rFonts w:ascii="Cambria Math" w:hAnsi="Cambria Math"/>
                <w:i/>
                <w:lang w:val="en-AU"/>
              </w:rPr>
            </m:ctrlPr>
          </m:dPr>
          <m:e>
            <m:r>
              <w:rPr>
                <w:rFonts w:ascii="Cambria Math" w:hAnsi="Cambria Math"/>
                <w:lang w:val="en-AU"/>
              </w:rPr>
              <m:t>c</m:t>
            </m:r>
          </m:e>
        </m:d>
      </m:oMath>
      <w:r>
        <w:rPr>
          <w:lang w:val="en-AU"/>
        </w:rPr>
        <w:t>. For simplicity, I will use a constant 1 to represent these repetitive operations. T</w:t>
      </w:r>
      <w:r w:rsidR="008B59AA" w:rsidRPr="00CE2B5B">
        <w:rPr>
          <w:lang w:val="en-AU"/>
        </w:rPr>
        <w:t>ime complexity of th</w:t>
      </w:r>
      <w:r w:rsidR="00E67E14">
        <w:rPr>
          <w:lang w:val="en-AU"/>
        </w:rPr>
        <w:t>e backtracking and pruning</w:t>
      </w:r>
      <w:r w:rsidR="008B59AA" w:rsidRPr="00CE2B5B">
        <w:rPr>
          <w:lang w:val="en-AU"/>
        </w:rPr>
        <w:t xml:space="preserve"> algorithm </w:t>
      </w:r>
      <w:r w:rsidR="00E67E14">
        <w:rPr>
          <w:lang w:val="en-AU"/>
        </w:rPr>
        <w:t xml:space="preserve">for the worst case </w:t>
      </w:r>
      <w:r w:rsidR="008B59AA" w:rsidRPr="00CE2B5B">
        <w:rPr>
          <w:lang w:val="en-AU"/>
        </w:rPr>
        <w:t>is as follow:</w:t>
      </w:r>
    </w:p>
    <w:p w14:paraId="6684F228" w14:textId="3E1C05EB" w:rsidR="008B59AA" w:rsidRPr="00E67E14" w:rsidRDefault="00BC5273" w:rsidP="00153A5F">
      <w:pPr>
        <w:jc w:val="both"/>
        <w:rPr>
          <w:lang w:val="en-AU"/>
        </w:rPr>
      </w:pPr>
      <m:oMathPara>
        <m:oMath>
          <m:r>
            <w:rPr>
              <w:rFonts w:ascii="Cambria Math" w:hAnsi="Cambria Math"/>
              <w:lang w:val="en-AU"/>
            </w:rPr>
            <m:t>T</m:t>
          </m:r>
          <m:d>
            <m:dPr>
              <m:ctrlPr>
                <w:rPr>
                  <w:rFonts w:ascii="Cambria Math" w:hAnsi="Cambria Math"/>
                  <w:i/>
                  <w:lang w:val="en-AU"/>
                </w:rPr>
              </m:ctrlPr>
            </m:dPr>
            <m:e>
              <m:r>
                <w:rPr>
                  <w:rFonts w:ascii="Cambria Math" w:hAnsi="Cambria Math"/>
                  <w:lang w:val="en-AU"/>
                </w:rPr>
                <m:t>n</m:t>
              </m:r>
            </m:e>
          </m:d>
          <m:r>
            <w:rPr>
              <w:rFonts w:ascii="Cambria Math" w:hAnsi="Cambria Math"/>
              <w:lang w:val="en-AU"/>
            </w:rPr>
            <m:t>=2*</m:t>
          </m:r>
          <m:d>
            <m:dPr>
              <m:ctrlPr>
                <w:rPr>
                  <w:rFonts w:ascii="Cambria Math" w:hAnsi="Cambria Math"/>
                  <w:i/>
                  <w:lang w:val="en-AU"/>
                </w:rPr>
              </m:ctrlPr>
            </m:dPr>
            <m:e>
              <m:r>
                <w:rPr>
                  <w:rFonts w:ascii="Cambria Math" w:hAnsi="Cambria Math"/>
                  <w:lang w:val="en-AU"/>
                </w:rPr>
                <m:t>T</m:t>
              </m:r>
              <m:d>
                <m:dPr>
                  <m:ctrlPr>
                    <w:rPr>
                      <w:rFonts w:ascii="Cambria Math" w:hAnsi="Cambria Math"/>
                      <w:i/>
                      <w:lang w:val="en-AU"/>
                    </w:rPr>
                  </m:ctrlPr>
                </m:dPr>
                <m:e>
                  <m:r>
                    <w:rPr>
                      <w:rFonts w:ascii="Cambria Math" w:hAnsi="Cambria Math"/>
                      <w:lang w:val="en-AU"/>
                    </w:rPr>
                    <m:t>n-c</m:t>
                  </m:r>
                </m:e>
              </m:d>
            </m:e>
          </m:d>
          <m:r>
            <w:rPr>
              <w:rFonts w:ascii="Cambria Math" w:hAnsi="Cambria Math"/>
              <w:lang w:val="en-AU"/>
            </w:rPr>
            <m:t>+1 (or O</m:t>
          </m:r>
          <m:d>
            <m:dPr>
              <m:ctrlPr>
                <w:rPr>
                  <w:rFonts w:ascii="Cambria Math" w:hAnsi="Cambria Math"/>
                  <w:i/>
                  <w:lang w:val="en-AU"/>
                </w:rPr>
              </m:ctrlPr>
            </m:dPr>
            <m:e>
              <m:r>
                <w:rPr>
                  <w:rFonts w:ascii="Cambria Math" w:hAnsi="Cambria Math"/>
                  <w:lang w:val="en-AU"/>
                </w:rPr>
                <m:t>c</m:t>
              </m:r>
            </m:e>
          </m:d>
          <m:r>
            <w:rPr>
              <w:rFonts w:ascii="Cambria Math" w:hAnsi="Cambria Math"/>
              <w:lang w:val="en-AU"/>
            </w:rPr>
            <m:t>)</m:t>
          </m:r>
        </m:oMath>
      </m:oMathPara>
    </w:p>
    <w:p w14:paraId="0E62FA77" w14:textId="2C2E6679" w:rsidR="00EF5E4C" w:rsidRPr="00EF5E4C" w:rsidRDefault="00E67E14" w:rsidP="00153A5F">
      <w:pPr>
        <w:jc w:val="both"/>
        <w:rPr>
          <w:lang w:val="en-AU"/>
        </w:rPr>
      </w:pPr>
      <m:oMathPara>
        <m:oMath>
          <m:r>
            <w:rPr>
              <w:rFonts w:ascii="Cambria Math" w:hAnsi="Cambria Math"/>
              <w:lang w:val="en-AU"/>
            </w:rPr>
            <m:t>where T</m:t>
          </m:r>
          <m:d>
            <m:dPr>
              <m:ctrlPr>
                <w:rPr>
                  <w:rFonts w:ascii="Cambria Math" w:hAnsi="Cambria Math"/>
                  <w:i/>
                  <w:lang w:val="en-AU"/>
                </w:rPr>
              </m:ctrlPr>
            </m:dPr>
            <m:e>
              <m:r>
                <w:rPr>
                  <w:rFonts w:ascii="Cambria Math" w:hAnsi="Cambria Math"/>
                  <w:lang w:val="en-AU"/>
                </w:rPr>
                <m:t>0</m:t>
              </m:r>
            </m:e>
          </m:d>
          <m:r>
            <w:rPr>
              <w:rFonts w:ascii="Cambria Math" w:hAnsi="Cambria Math"/>
              <w:lang w:val="en-AU"/>
            </w:rPr>
            <m:t xml:space="preserve">= 0,  </m:t>
          </m:r>
        </m:oMath>
      </m:oMathPara>
    </w:p>
    <w:p w14:paraId="000B08B1" w14:textId="64DF5F15" w:rsidR="00EF5E4C" w:rsidRPr="00EF5E4C" w:rsidRDefault="00EF5E4C" w:rsidP="00153A5F">
      <w:pPr>
        <w:jc w:val="both"/>
        <w:rPr>
          <w:lang w:val="en-AU"/>
        </w:rPr>
      </w:pPr>
      <m:oMathPara>
        <m:oMath>
          <m:r>
            <w:rPr>
              <w:rFonts w:ascii="Cambria Math" w:hAnsi="Cambria Math"/>
              <w:lang w:val="en-AU"/>
            </w:rPr>
            <m:t xml:space="preserve">m is the size of coin denomination list,  n is the target value to make up, </m:t>
          </m:r>
        </m:oMath>
      </m:oMathPara>
    </w:p>
    <w:p w14:paraId="6716F9E1" w14:textId="77777777" w:rsidR="00EF5E4C" w:rsidRPr="00EF5E4C" w:rsidRDefault="00EF5E4C" w:rsidP="00153A5F">
      <w:pPr>
        <w:jc w:val="both"/>
        <w:rPr>
          <w:lang w:val="en-AU"/>
        </w:rPr>
      </w:pPr>
      <m:oMathPara>
        <m:oMath>
          <m:r>
            <w:rPr>
              <w:rFonts w:ascii="Cambria Math" w:hAnsi="Cambria Math"/>
              <w:lang w:val="en-AU"/>
            </w:rPr>
            <m:t xml:space="preserve">and c is the difference between n and the specific coin denomination </m:t>
          </m:r>
        </m:oMath>
      </m:oMathPara>
    </w:p>
    <w:p w14:paraId="18EA1EC9" w14:textId="541BD27A" w:rsidR="00E67E14" w:rsidRPr="00684825" w:rsidRDefault="00EF5E4C" w:rsidP="00153A5F">
      <w:pPr>
        <w:jc w:val="both"/>
        <w:rPr>
          <w:lang w:val="en-AU"/>
        </w:rPr>
      </w:pPr>
      <m:oMathPara>
        <m:oMath>
          <m:r>
            <w:rPr>
              <w:rFonts w:ascii="Cambria Math" w:hAnsi="Cambria Math"/>
              <w:lang w:val="en-AU"/>
            </w:rPr>
            <m:t>(i.e. prime number smaller than n).</m:t>
          </m:r>
        </m:oMath>
      </m:oMathPara>
    </w:p>
    <w:p w14:paraId="4A6669E9" w14:textId="34B86476" w:rsidR="00684825" w:rsidRPr="00CE2B5B" w:rsidRDefault="00684825" w:rsidP="00153A5F">
      <w:pPr>
        <w:jc w:val="both"/>
        <w:rPr>
          <w:lang w:val="en-AU"/>
        </w:rPr>
      </w:pPr>
      <w:r>
        <w:rPr>
          <w:lang w:val="en-AU"/>
        </w:rPr>
        <w:t>To make this more general and address the worst</w:t>
      </w:r>
      <w:r w:rsidR="00E8517E">
        <w:rPr>
          <w:lang w:val="en-AU"/>
        </w:rPr>
        <w:t>-</w:t>
      </w:r>
      <w:r>
        <w:rPr>
          <w:lang w:val="en-AU"/>
        </w:rPr>
        <w:t>case problem,</w:t>
      </w:r>
    </w:p>
    <w:p w14:paraId="68B7FCC5" w14:textId="48DDEFF2" w:rsidR="00EF5E4C" w:rsidRPr="00EF5E4C" w:rsidRDefault="00EF5E4C" w:rsidP="00153A5F">
      <w:pPr>
        <w:jc w:val="both"/>
        <w:rPr>
          <w:lang w:val="en-AU"/>
        </w:rPr>
      </w:pPr>
      <m:oMathPara>
        <m:oMath>
          <m:r>
            <w:rPr>
              <w:rFonts w:ascii="Cambria Math" w:hAnsi="Cambria Math"/>
              <w:lang w:val="en-AU"/>
            </w:rPr>
            <m:t>T</m:t>
          </m:r>
          <m:d>
            <m:dPr>
              <m:ctrlPr>
                <w:rPr>
                  <w:rFonts w:ascii="Cambria Math" w:hAnsi="Cambria Math"/>
                  <w:i/>
                  <w:lang w:val="en-AU"/>
                </w:rPr>
              </m:ctrlPr>
            </m:dPr>
            <m:e>
              <m:r>
                <w:rPr>
                  <w:rFonts w:ascii="Cambria Math" w:hAnsi="Cambria Math"/>
                  <w:lang w:val="en-AU"/>
                </w:rPr>
                <m:t>n</m:t>
              </m:r>
            </m:e>
          </m:d>
          <m:r>
            <w:rPr>
              <w:rFonts w:ascii="Cambria Math" w:hAnsi="Cambria Math"/>
              <w:lang w:val="en-AU"/>
            </w:rPr>
            <m:t>=2*</m:t>
          </m:r>
          <m:d>
            <m:dPr>
              <m:ctrlPr>
                <w:rPr>
                  <w:rFonts w:ascii="Cambria Math" w:hAnsi="Cambria Math"/>
                  <w:i/>
                  <w:lang w:val="en-AU"/>
                </w:rPr>
              </m:ctrlPr>
            </m:dPr>
            <m:e>
              <m:r>
                <w:rPr>
                  <w:rFonts w:ascii="Cambria Math" w:hAnsi="Cambria Math"/>
                  <w:lang w:val="en-AU"/>
                </w:rPr>
                <m:t>T</m:t>
              </m:r>
              <m:d>
                <m:dPr>
                  <m:ctrlPr>
                    <w:rPr>
                      <w:rFonts w:ascii="Cambria Math" w:hAnsi="Cambria Math"/>
                      <w:i/>
                      <w:lang w:val="en-AU"/>
                    </w:rPr>
                  </m:ctrlPr>
                </m:dPr>
                <m:e>
                  <m:r>
                    <w:rPr>
                      <w:rFonts w:ascii="Cambria Math" w:hAnsi="Cambria Math"/>
                      <w:lang w:val="en-AU"/>
                    </w:rPr>
                    <m:t>n-1</m:t>
                  </m:r>
                </m:e>
              </m:d>
            </m:e>
          </m:d>
          <m:r>
            <w:rPr>
              <w:rFonts w:ascii="Cambria Math" w:hAnsi="Cambria Math"/>
              <w:lang w:val="en-AU"/>
            </w:rPr>
            <m:t>+1</m:t>
          </m:r>
        </m:oMath>
      </m:oMathPara>
    </w:p>
    <w:p w14:paraId="054B02D1" w14:textId="1156CE26" w:rsidR="00EF5E4C" w:rsidRPr="00EF5E4C" w:rsidRDefault="00EF5E4C" w:rsidP="00153A5F">
      <w:pPr>
        <w:jc w:val="both"/>
        <w:rPr>
          <w:lang w:val="en-AU"/>
        </w:rPr>
      </w:pPr>
      <m:oMathPara>
        <m:oMath>
          <m:r>
            <w:rPr>
              <w:rFonts w:ascii="Cambria Math" w:hAnsi="Cambria Math"/>
              <w:lang w:val="en-AU"/>
            </w:rPr>
            <m:t>T</m:t>
          </m:r>
          <m:d>
            <m:dPr>
              <m:ctrlPr>
                <w:rPr>
                  <w:rFonts w:ascii="Cambria Math" w:hAnsi="Cambria Math"/>
                  <w:i/>
                  <w:lang w:val="en-AU"/>
                </w:rPr>
              </m:ctrlPr>
            </m:dPr>
            <m:e>
              <m:r>
                <w:rPr>
                  <w:rFonts w:ascii="Cambria Math" w:hAnsi="Cambria Math"/>
                  <w:lang w:val="en-AU"/>
                </w:rPr>
                <m:t>n</m:t>
              </m:r>
            </m:e>
          </m:d>
          <m:r>
            <w:rPr>
              <w:rFonts w:ascii="Cambria Math" w:hAnsi="Cambria Math"/>
              <w:lang w:val="en-AU"/>
            </w:rPr>
            <m:t>=2*</m:t>
          </m:r>
          <m:d>
            <m:dPr>
              <m:ctrlPr>
                <w:rPr>
                  <w:rFonts w:ascii="Cambria Math" w:hAnsi="Cambria Math"/>
                  <w:i/>
                  <w:lang w:val="en-AU"/>
                </w:rPr>
              </m:ctrlPr>
            </m:dPr>
            <m:e>
              <m:r>
                <w:rPr>
                  <w:rFonts w:ascii="Cambria Math" w:hAnsi="Cambria Math"/>
                  <w:lang w:val="en-AU"/>
                </w:rPr>
                <m:t>2T</m:t>
              </m:r>
              <m:d>
                <m:dPr>
                  <m:ctrlPr>
                    <w:rPr>
                      <w:rFonts w:ascii="Cambria Math" w:hAnsi="Cambria Math"/>
                      <w:i/>
                      <w:lang w:val="en-AU"/>
                    </w:rPr>
                  </m:ctrlPr>
                </m:dPr>
                <m:e>
                  <m:r>
                    <w:rPr>
                      <w:rFonts w:ascii="Cambria Math" w:hAnsi="Cambria Math"/>
                      <w:lang w:val="en-AU"/>
                    </w:rPr>
                    <m:t>n-2</m:t>
                  </m:r>
                </m:e>
              </m:d>
              <m:r>
                <w:rPr>
                  <w:rFonts w:ascii="Cambria Math" w:hAnsi="Cambria Math"/>
                  <w:lang w:val="en-AU"/>
                </w:rPr>
                <m:t>+1</m:t>
              </m:r>
            </m:e>
          </m:d>
          <m:r>
            <w:rPr>
              <w:rFonts w:ascii="Cambria Math" w:hAnsi="Cambria Math"/>
              <w:lang w:val="en-AU"/>
            </w:rPr>
            <m:t xml:space="preserve">+1= </m:t>
          </m:r>
          <m:sSup>
            <m:sSupPr>
              <m:ctrlPr>
                <w:rPr>
                  <w:rFonts w:ascii="Cambria Math" w:hAnsi="Cambria Math"/>
                  <w:i/>
                  <w:lang w:val="en-AU"/>
                </w:rPr>
              </m:ctrlPr>
            </m:sSupPr>
            <m:e>
              <m:r>
                <w:rPr>
                  <w:rFonts w:ascii="Cambria Math" w:hAnsi="Cambria Math"/>
                  <w:lang w:val="en-AU"/>
                </w:rPr>
                <m:t>2</m:t>
              </m:r>
            </m:e>
            <m:sup>
              <m:r>
                <w:rPr>
                  <w:rFonts w:ascii="Cambria Math" w:hAnsi="Cambria Math"/>
                  <w:lang w:val="en-AU"/>
                </w:rPr>
                <m:t>2</m:t>
              </m:r>
            </m:sup>
          </m:sSup>
          <m:r>
            <w:rPr>
              <w:rFonts w:ascii="Cambria Math" w:hAnsi="Cambria Math"/>
              <w:lang w:val="en-AU"/>
            </w:rPr>
            <m:t>T</m:t>
          </m:r>
          <m:d>
            <m:dPr>
              <m:ctrlPr>
                <w:rPr>
                  <w:rFonts w:ascii="Cambria Math" w:hAnsi="Cambria Math"/>
                  <w:i/>
                  <w:lang w:val="en-AU"/>
                </w:rPr>
              </m:ctrlPr>
            </m:dPr>
            <m:e>
              <m:r>
                <w:rPr>
                  <w:rFonts w:ascii="Cambria Math" w:hAnsi="Cambria Math"/>
                  <w:lang w:val="en-AU"/>
                </w:rPr>
                <m:t>n-2</m:t>
              </m:r>
            </m:e>
          </m:d>
          <m:r>
            <w:rPr>
              <w:rFonts w:ascii="Cambria Math" w:hAnsi="Cambria Math"/>
              <w:lang w:val="en-AU"/>
            </w:rPr>
            <m:t>+2+1</m:t>
          </m:r>
        </m:oMath>
      </m:oMathPara>
    </w:p>
    <w:p w14:paraId="70283C6A" w14:textId="03162F5E" w:rsidR="00EF5E4C" w:rsidRPr="001D5735" w:rsidRDefault="00EF5E4C" w:rsidP="00153A5F">
      <w:pPr>
        <w:jc w:val="both"/>
        <w:rPr>
          <w:lang w:val="en-AU"/>
        </w:rPr>
      </w:pPr>
      <m:oMathPara>
        <m:oMath>
          <m:r>
            <w:rPr>
              <w:rFonts w:ascii="Cambria Math" w:hAnsi="Cambria Math"/>
              <w:lang w:val="en-AU"/>
            </w:rPr>
            <w:lastRenderedPageBreak/>
            <m:t>T</m:t>
          </m:r>
          <m:d>
            <m:dPr>
              <m:ctrlPr>
                <w:rPr>
                  <w:rFonts w:ascii="Cambria Math" w:hAnsi="Cambria Math"/>
                  <w:i/>
                  <w:lang w:val="en-AU"/>
                </w:rPr>
              </m:ctrlPr>
            </m:dPr>
            <m:e>
              <m:r>
                <w:rPr>
                  <w:rFonts w:ascii="Cambria Math" w:hAnsi="Cambria Math"/>
                  <w:lang w:val="en-AU"/>
                </w:rPr>
                <m:t>n</m:t>
              </m:r>
            </m:e>
          </m:d>
          <m:r>
            <w:rPr>
              <w:rFonts w:ascii="Cambria Math" w:hAnsi="Cambria Math"/>
              <w:lang w:val="en-AU"/>
            </w:rPr>
            <m:t>=</m:t>
          </m:r>
          <m:sSup>
            <m:sSupPr>
              <m:ctrlPr>
                <w:rPr>
                  <w:rFonts w:ascii="Cambria Math" w:hAnsi="Cambria Math"/>
                  <w:i/>
                  <w:lang w:val="en-AU"/>
                </w:rPr>
              </m:ctrlPr>
            </m:sSupPr>
            <m:e>
              <m:r>
                <w:rPr>
                  <w:rFonts w:ascii="Cambria Math" w:hAnsi="Cambria Math"/>
                  <w:lang w:val="en-AU"/>
                </w:rPr>
                <m:t>2</m:t>
              </m:r>
            </m:e>
            <m:sup>
              <m:r>
                <w:rPr>
                  <w:rFonts w:ascii="Cambria Math" w:hAnsi="Cambria Math"/>
                  <w:lang w:val="en-AU"/>
                </w:rPr>
                <m:t>2</m:t>
              </m:r>
            </m:sup>
          </m:sSup>
          <m:r>
            <w:rPr>
              <w:rFonts w:ascii="Cambria Math" w:hAnsi="Cambria Math"/>
              <w:lang w:val="en-AU"/>
            </w:rPr>
            <m:t>*</m:t>
          </m:r>
          <m:d>
            <m:dPr>
              <m:ctrlPr>
                <w:rPr>
                  <w:rFonts w:ascii="Cambria Math" w:hAnsi="Cambria Math"/>
                  <w:i/>
                  <w:lang w:val="en-AU"/>
                </w:rPr>
              </m:ctrlPr>
            </m:dPr>
            <m:e>
              <m:r>
                <w:rPr>
                  <w:rFonts w:ascii="Cambria Math" w:hAnsi="Cambria Math"/>
                  <w:lang w:val="en-AU"/>
                </w:rPr>
                <m:t>2T</m:t>
              </m:r>
              <m:d>
                <m:dPr>
                  <m:ctrlPr>
                    <w:rPr>
                      <w:rFonts w:ascii="Cambria Math" w:hAnsi="Cambria Math"/>
                      <w:i/>
                      <w:lang w:val="en-AU"/>
                    </w:rPr>
                  </m:ctrlPr>
                </m:dPr>
                <m:e>
                  <m:r>
                    <w:rPr>
                      <w:rFonts w:ascii="Cambria Math" w:hAnsi="Cambria Math"/>
                      <w:lang w:val="en-AU"/>
                    </w:rPr>
                    <m:t>n-3</m:t>
                  </m:r>
                </m:e>
              </m:d>
              <m:r>
                <w:rPr>
                  <w:rFonts w:ascii="Cambria Math" w:hAnsi="Cambria Math"/>
                  <w:lang w:val="en-AU"/>
                </w:rPr>
                <m:t>+1</m:t>
              </m:r>
            </m:e>
          </m:d>
          <m:r>
            <w:rPr>
              <w:rFonts w:ascii="Cambria Math" w:hAnsi="Cambria Math"/>
              <w:lang w:val="en-AU"/>
            </w:rPr>
            <m:t xml:space="preserve">+2+1= </m:t>
          </m:r>
          <m:sSup>
            <m:sSupPr>
              <m:ctrlPr>
                <w:rPr>
                  <w:rFonts w:ascii="Cambria Math" w:hAnsi="Cambria Math"/>
                  <w:i/>
                  <w:lang w:val="en-AU"/>
                </w:rPr>
              </m:ctrlPr>
            </m:sSupPr>
            <m:e>
              <m:r>
                <w:rPr>
                  <w:rFonts w:ascii="Cambria Math" w:hAnsi="Cambria Math"/>
                  <w:lang w:val="en-AU"/>
                </w:rPr>
                <m:t>2</m:t>
              </m:r>
            </m:e>
            <m:sup>
              <m:r>
                <w:rPr>
                  <w:rFonts w:ascii="Cambria Math" w:hAnsi="Cambria Math"/>
                  <w:lang w:val="en-AU"/>
                </w:rPr>
                <m:t>3</m:t>
              </m:r>
            </m:sup>
          </m:sSup>
          <m:r>
            <w:rPr>
              <w:rFonts w:ascii="Cambria Math" w:hAnsi="Cambria Math"/>
              <w:lang w:val="en-AU"/>
            </w:rPr>
            <m:t>T</m:t>
          </m:r>
          <m:d>
            <m:dPr>
              <m:ctrlPr>
                <w:rPr>
                  <w:rFonts w:ascii="Cambria Math" w:hAnsi="Cambria Math"/>
                  <w:i/>
                  <w:lang w:val="en-AU"/>
                </w:rPr>
              </m:ctrlPr>
            </m:dPr>
            <m:e>
              <m:r>
                <w:rPr>
                  <w:rFonts w:ascii="Cambria Math" w:hAnsi="Cambria Math"/>
                  <w:lang w:val="en-AU"/>
                </w:rPr>
                <m:t>n-3</m:t>
              </m:r>
            </m:e>
          </m:d>
          <m:r>
            <w:rPr>
              <w:rFonts w:ascii="Cambria Math" w:hAnsi="Cambria Math"/>
              <w:lang w:val="en-AU"/>
            </w:rPr>
            <m:t xml:space="preserve">+ </m:t>
          </m:r>
          <m:sSup>
            <m:sSupPr>
              <m:ctrlPr>
                <w:rPr>
                  <w:rFonts w:ascii="Cambria Math" w:hAnsi="Cambria Math"/>
                  <w:i/>
                  <w:lang w:val="en-AU"/>
                </w:rPr>
              </m:ctrlPr>
            </m:sSupPr>
            <m:e>
              <m:r>
                <w:rPr>
                  <w:rFonts w:ascii="Cambria Math" w:hAnsi="Cambria Math"/>
                  <w:lang w:val="en-AU"/>
                </w:rPr>
                <m:t>2</m:t>
              </m:r>
            </m:e>
            <m:sup>
              <m:r>
                <w:rPr>
                  <w:rFonts w:ascii="Cambria Math" w:hAnsi="Cambria Math"/>
                  <w:lang w:val="en-AU"/>
                </w:rPr>
                <m:t>2</m:t>
              </m:r>
            </m:sup>
          </m:sSup>
          <m:r>
            <w:rPr>
              <w:rFonts w:ascii="Cambria Math" w:hAnsi="Cambria Math"/>
              <w:lang w:val="en-AU"/>
            </w:rPr>
            <m:t>+</m:t>
          </m:r>
          <m:sSup>
            <m:sSupPr>
              <m:ctrlPr>
                <w:rPr>
                  <w:rFonts w:ascii="Cambria Math" w:hAnsi="Cambria Math"/>
                  <w:i/>
                  <w:lang w:val="en-AU"/>
                </w:rPr>
              </m:ctrlPr>
            </m:sSupPr>
            <m:e>
              <m:r>
                <w:rPr>
                  <w:rFonts w:ascii="Cambria Math" w:hAnsi="Cambria Math"/>
                  <w:lang w:val="en-AU"/>
                </w:rPr>
                <m:t>2</m:t>
              </m:r>
            </m:e>
            <m:sup>
              <m:r>
                <w:rPr>
                  <w:rFonts w:ascii="Cambria Math" w:hAnsi="Cambria Math"/>
                  <w:lang w:val="en-AU"/>
                </w:rPr>
                <m:t>1</m:t>
              </m:r>
            </m:sup>
          </m:sSup>
          <m:r>
            <w:rPr>
              <w:rFonts w:ascii="Cambria Math" w:hAnsi="Cambria Math"/>
              <w:lang w:val="en-AU"/>
            </w:rPr>
            <m:t xml:space="preserve">+ </m:t>
          </m:r>
          <m:sSup>
            <m:sSupPr>
              <m:ctrlPr>
                <w:rPr>
                  <w:rFonts w:ascii="Cambria Math" w:hAnsi="Cambria Math"/>
                  <w:i/>
                  <w:lang w:val="en-AU"/>
                </w:rPr>
              </m:ctrlPr>
            </m:sSupPr>
            <m:e>
              <m:r>
                <w:rPr>
                  <w:rFonts w:ascii="Cambria Math" w:hAnsi="Cambria Math"/>
                  <w:lang w:val="en-AU"/>
                </w:rPr>
                <m:t>2</m:t>
              </m:r>
            </m:e>
            <m:sup>
              <m:r>
                <w:rPr>
                  <w:rFonts w:ascii="Cambria Math" w:hAnsi="Cambria Math"/>
                  <w:lang w:val="en-AU"/>
                </w:rPr>
                <m:t>0</m:t>
              </m:r>
            </m:sup>
          </m:sSup>
          <m:r>
            <w:rPr>
              <w:rFonts w:ascii="Cambria Math" w:hAnsi="Cambria Math"/>
              <w:lang w:val="en-AU"/>
            </w:rPr>
            <m:t xml:space="preserve"> </m:t>
          </m:r>
        </m:oMath>
      </m:oMathPara>
    </w:p>
    <w:p w14:paraId="0523E731" w14:textId="54676DFB" w:rsidR="001D5735" w:rsidRPr="001D5735" w:rsidRDefault="001D5735" w:rsidP="00153A5F">
      <w:pPr>
        <w:jc w:val="both"/>
        <w:rPr>
          <w:lang w:val="en-AU"/>
        </w:rPr>
      </w:pPr>
      <m:oMathPara>
        <m:oMath>
          <m:r>
            <w:rPr>
              <w:rFonts w:ascii="Cambria Math" w:hAnsi="Cambria Math"/>
              <w:lang w:val="en-AU"/>
            </w:rPr>
            <m:t>T</m:t>
          </m:r>
          <m:d>
            <m:dPr>
              <m:ctrlPr>
                <w:rPr>
                  <w:rFonts w:ascii="Cambria Math" w:hAnsi="Cambria Math"/>
                  <w:i/>
                  <w:lang w:val="en-AU"/>
                </w:rPr>
              </m:ctrlPr>
            </m:dPr>
            <m:e>
              <m:r>
                <w:rPr>
                  <w:rFonts w:ascii="Cambria Math" w:hAnsi="Cambria Math"/>
                  <w:lang w:val="en-AU"/>
                </w:rPr>
                <m:t>n</m:t>
              </m:r>
            </m:e>
          </m:d>
          <m:r>
            <w:rPr>
              <w:rFonts w:ascii="Cambria Math" w:hAnsi="Cambria Math"/>
              <w:lang w:val="en-AU"/>
            </w:rPr>
            <m:t xml:space="preserve">= </m:t>
          </m:r>
          <m:sSup>
            <m:sSupPr>
              <m:ctrlPr>
                <w:rPr>
                  <w:rFonts w:ascii="Cambria Math" w:hAnsi="Cambria Math"/>
                  <w:i/>
                  <w:lang w:val="en-AU"/>
                </w:rPr>
              </m:ctrlPr>
            </m:sSupPr>
            <m:e>
              <m:r>
                <w:rPr>
                  <w:rFonts w:ascii="Cambria Math" w:hAnsi="Cambria Math"/>
                  <w:lang w:val="en-AU"/>
                </w:rPr>
                <m:t>2</m:t>
              </m:r>
            </m:e>
            <m:sup>
              <m:r>
                <w:rPr>
                  <w:rFonts w:ascii="Cambria Math" w:hAnsi="Cambria Math"/>
                  <w:lang w:val="en-AU"/>
                </w:rPr>
                <m:t>k</m:t>
              </m:r>
            </m:sup>
          </m:sSup>
          <m:r>
            <w:rPr>
              <w:rFonts w:ascii="Cambria Math" w:hAnsi="Cambria Math"/>
              <w:lang w:val="en-AU"/>
            </w:rPr>
            <m:t>T</m:t>
          </m:r>
          <m:d>
            <m:dPr>
              <m:ctrlPr>
                <w:rPr>
                  <w:rFonts w:ascii="Cambria Math" w:hAnsi="Cambria Math"/>
                  <w:i/>
                  <w:lang w:val="en-AU"/>
                </w:rPr>
              </m:ctrlPr>
            </m:dPr>
            <m:e>
              <m:r>
                <w:rPr>
                  <w:rFonts w:ascii="Cambria Math" w:hAnsi="Cambria Math"/>
                  <w:lang w:val="en-AU"/>
                </w:rPr>
                <m:t>n-k</m:t>
              </m:r>
            </m:e>
          </m:d>
          <m:r>
            <w:rPr>
              <w:rFonts w:ascii="Cambria Math" w:hAnsi="Cambria Math"/>
              <w:lang w:val="en-AU"/>
            </w:rPr>
            <m:t>+</m:t>
          </m:r>
          <m:sSup>
            <m:sSupPr>
              <m:ctrlPr>
                <w:rPr>
                  <w:rFonts w:ascii="Cambria Math" w:hAnsi="Cambria Math"/>
                  <w:i/>
                  <w:lang w:val="en-AU"/>
                </w:rPr>
              </m:ctrlPr>
            </m:sSupPr>
            <m:e>
              <m:r>
                <w:rPr>
                  <w:rFonts w:ascii="Cambria Math" w:hAnsi="Cambria Math"/>
                  <w:lang w:val="en-AU"/>
                </w:rPr>
                <m:t>2</m:t>
              </m:r>
            </m:e>
            <m:sup>
              <m:r>
                <w:rPr>
                  <w:rFonts w:ascii="Cambria Math" w:hAnsi="Cambria Math"/>
                  <w:lang w:val="en-AU"/>
                </w:rPr>
                <m:t>k-1</m:t>
              </m:r>
            </m:sup>
          </m:sSup>
          <m:r>
            <w:rPr>
              <w:rFonts w:ascii="Cambria Math" w:hAnsi="Cambria Math"/>
              <w:lang w:val="en-AU"/>
            </w:rPr>
            <m:t xml:space="preserve">+… + </m:t>
          </m:r>
          <m:sSup>
            <m:sSupPr>
              <m:ctrlPr>
                <w:rPr>
                  <w:rFonts w:ascii="Cambria Math" w:hAnsi="Cambria Math"/>
                  <w:i/>
                  <w:lang w:val="en-AU"/>
                </w:rPr>
              </m:ctrlPr>
            </m:sSupPr>
            <m:e>
              <m:r>
                <w:rPr>
                  <w:rFonts w:ascii="Cambria Math" w:hAnsi="Cambria Math"/>
                  <w:lang w:val="en-AU"/>
                </w:rPr>
                <m:t>2</m:t>
              </m:r>
            </m:e>
            <m:sup>
              <m:r>
                <w:rPr>
                  <w:rFonts w:ascii="Cambria Math" w:hAnsi="Cambria Math"/>
                  <w:lang w:val="en-AU"/>
                </w:rPr>
                <m:t>2</m:t>
              </m:r>
            </m:sup>
          </m:sSup>
          <m:r>
            <w:rPr>
              <w:rFonts w:ascii="Cambria Math" w:hAnsi="Cambria Math"/>
              <w:lang w:val="en-AU"/>
            </w:rPr>
            <m:t>+</m:t>
          </m:r>
          <m:sSup>
            <m:sSupPr>
              <m:ctrlPr>
                <w:rPr>
                  <w:rFonts w:ascii="Cambria Math" w:hAnsi="Cambria Math"/>
                  <w:i/>
                  <w:lang w:val="en-AU"/>
                </w:rPr>
              </m:ctrlPr>
            </m:sSupPr>
            <m:e>
              <m:r>
                <w:rPr>
                  <w:rFonts w:ascii="Cambria Math" w:hAnsi="Cambria Math"/>
                  <w:lang w:val="en-AU"/>
                </w:rPr>
                <m:t>2</m:t>
              </m:r>
            </m:e>
            <m:sup>
              <m:r>
                <w:rPr>
                  <w:rFonts w:ascii="Cambria Math" w:hAnsi="Cambria Math"/>
                  <w:lang w:val="en-AU"/>
                </w:rPr>
                <m:t>1</m:t>
              </m:r>
            </m:sup>
          </m:sSup>
          <m:r>
            <w:rPr>
              <w:rFonts w:ascii="Cambria Math" w:hAnsi="Cambria Math"/>
              <w:lang w:val="en-AU"/>
            </w:rPr>
            <m:t xml:space="preserve">+ </m:t>
          </m:r>
          <m:sSup>
            <m:sSupPr>
              <m:ctrlPr>
                <w:rPr>
                  <w:rFonts w:ascii="Cambria Math" w:hAnsi="Cambria Math"/>
                  <w:i/>
                  <w:lang w:val="en-AU"/>
                </w:rPr>
              </m:ctrlPr>
            </m:sSupPr>
            <m:e>
              <m:r>
                <w:rPr>
                  <w:rFonts w:ascii="Cambria Math" w:hAnsi="Cambria Math"/>
                  <w:lang w:val="en-AU"/>
                </w:rPr>
                <m:t>2</m:t>
              </m:r>
            </m:e>
            <m:sup>
              <m:r>
                <w:rPr>
                  <w:rFonts w:ascii="Cambria Math" w:hAnsi="Cambria Math"/>
                  <w:lang w:val="en-AU"/>
                </w:rPr>
                <m:t>0</m:t>
              </m:r>
            </m:sup>
          </m:sSup>
          <m:r>
            <w:rPr>
              <w:rFonts w:ascii="Cambria Math" w:hAnsi="Cambria Math"/>
              <w:lang w:val="en-AU"/>
            </w:rPr>
            <m:t xml:space="preserve">  </m:t>
          </m:r>
        </m:oMath>
      </m:oMathPara>
    </w:p>
    <w:p w14:paraId="1EF32574" w14:textId="6E95443C" w:rsidR="001D5735" w:rsidRDefault="001D5735" w:rsidP="00153A5F">
      <w:pPr>
        <w:jc w:val="both"/>
        <w:rPr>
          <w:lang w:val="en-AU"/>
        </w:rPr>
      </w:pPr>
      <m:oMathPara>
        <m:oMath>
          <m:r>
            <w:rPr>
              <w:rFonts w:ascii="Cambria Math" w:hAnsi="Cambria Math"/>
              <w:lang w:val="en-AU"/>
            </w:rPr>
            <m:t xml:space="preserve">where n-k=0 </m:t>
          </m:r>
          <m:d>
            <m:dPr>
              <m:ctrlPr>
                <w:rPr>
                  <w:rFonts w:ascii="Cambria Math" w:hAnsi="Cambria Math"/>
                  <w:i/>
                  <w:lang w:val="en-AU"/>
                </w:rPr>
              </m:ctrlPr>
            </m:dPr>
            <m:e>
              <m:r>
                <w:rPr>
                  <w:rFonts w:ascii="Cambria Math" w:hAnsi="Cambria Math"/>
                  <w:lang w:val="en-AU"/>
                </w:rPr>
                <m:t>n=k</m:t>
              </m:r>
            </m:e>
          </m:d>
          <m:r>
            <w:rPr>
              <w:rFonts w:ascii="Cambria Math" w:hAnsi="Cambria Math"/>
              <w:lang w:val="en-AU"/>
            </w:rPr>
            <m:t>,  T</m:t>
          </m:r>
          <m:d>
            <m:dPr>
              <m:ctrlPr>
                <w:rPr>
                  <w:rFonts w:ascii="Cambria Math" w:hAnsi="Cambria Math"/>
                  <w:i/>
                  <w:lang w:val="en-AU"/>
                </w:rPr>
              </m:ctrlPr>
            </m:dPr>
            <m:e>
              <m:r>
                <w:rPr>
                  <w:rFonts w:ascii="Cambria Math" w:hAnsi="Cambria Math"/>
                  <w:lang w:val="en-AU"/>
                </w:rPr>
                <m:t>n</m:t>
              </m:r>
            </m:e>
          </m:d>
          <m:r>
            <w:rPr>
              <w:rFonts w:ascii="Cambria Math" w:hAnsi="Cambria Math"/>
              <w:lang w:val="en-AU"/>
            </w:rPr>
            <m:t xml:space="preserve">= </m:t>
          </m:r>
          <m:sSup>
            <m:sSupPr>
              <m:ctrlPr>
                <w:rPr>
                  <w:rFonts w:ascii="Cambria Math" w:hAnsi="Cambria Math"/>
                  <w:i/>
                  <w:lang w:val="en-AU"/>
                </w:rPr>
              </m:ctrlPr>
            </m:sSupPr>
            <m:e>
              <m:r>
                <w:rPr>
                  <w:rFonts w:ascii="Cambria Math" w:hAnsi="Cambria Math"/>
                  <w:lang w:val="en-AU"/>
                </w:rPr>
                <m:t>2</m:t>
              </m:r>
            </m:e>
            <m:sup>
              <m:r>
                <w:rPr>
                  <w:rFonts w:ascii="Cambria Math" w:hAnsi="Cambria Math"/>
                  <w:lang w:val="en-AU"/>
                </w:rPr>
                <m:t>n</m:t>
              </m:r>
            </m:sup>
          </m:sSup>
          <m:r>
            <w:rPr>
              <w:rFonts w:ascii="Cambria Math" w:hAnsi="Cambria Math"/>
              <w:lang w:val="en-AU"/>
            </w:rPr>
            <m:t>*0+</m:t>
          </m:r>
          <m:d>
            <m:dPr>
              <m:ctrlPr>
                <w:rPr>
                  <w:rFonts w:ascii="Cambria Math" w:hAnsi="Cambria Math"/>
                  <w:i/>
                  <w:lang w:val="en-AU"/>
                </w:rPr>
              </m:ctrlPr>
            </m:dPr>
            <m:e>
              <m:sSup>
                <m:sSupPr>
                  <m:ctrlPr>
                    <w:rPr>
                      <w:rFonts w:ascii="Cambria Math" w:hAnsi="Cambria Math"/>
                      <w:i/>
                      <w:lang w:val="en-AU"/>
                    </w:rPr>
                  </m:ctrlPr>
                </m:sSupPr>
                <m:e>
                  <m:r>
                    <w:rPr>
                      <w:rFonts w:ascii="Cambria Math" w:hAnsi="Cambria Math"/>
                      <w:lang w:val="en-AU"/>
                    </w:rPr>
                    <m:t>2</m:t>
                  </m:r>
                </m:e>
                <m:sup>
                  <m:r>
                    <w:rPr>
                      <w:rFonts w:ascii="Cambria Math" w:hAnsi="Cambria Math"/>
                      <w:lang w:val="en-AU"/>
                    </w:rPr>
                    <m:t>n</m:t>
                  </m:r>
                </m:sup>
              </m:sSup>
              <m:r>
                <w:rPr>
                  <w:rFonts w:ascii="Cambria Math" w:hAnsi="Cambria Math"/>
                  <w:lang w:val="en-AU"/>
                </w:rPr>
                <m:t>-1</m:t>
              </m:r>
            </m:e>
          </m:d>
          <m:r>
            <w:rPr>
              <w:rFonts w:ascii="Cambria Math" w:hAnsi="Cambria Math"/>
              <w:lang w:val="en-AU"/>
            </w:rPr>
            <m:t>=</m:t>
          </m:r>
          <m:sSup>
            <m:sSupPr>
              <m:ctrlPr>
                <w:rPr>
                  <w:rFonts w:ascii="Cambria Math" w:hAnsi="Cambria Math"/>
                  <w:i/>
                  <w:lang w:val="en-AU"/>
                </w:rPr>
              </m:ctrlPr>
            </m:sSupPr>
            <m:e>
              <m:r>
                <w:rPr>
                  <w:rFonts w:ascii="Cambria Math" w:hAnsi="Cambria Math"/>
                  <w:lang w:val="en-AU"/>
                </w:rPr>
                <m:t>2</m:t>
              </m:r>
            </m:e>
            <m:sup>
              <m:r>
                <w:rPr>
                  <w:rFonts w:ascii="Cambria Math" w:hAnsi="Cambria Math"/>
                  <w:lang w:val="en-AU"/>
                </w:rPr>
                <m:t>n</m:t>
              </m:r>
            </m:sup>
          </m:sSup>
          <m:r>
            <w:rPr>
              <w:rFonts w:ascii="Cambria Math" w:hAnsi="Cambria Math"/>
              <w:lang w:val="en-AU"/>
            </w:rPr>
            <m:t xml:space="preserve">-1  ≤c* </m:t>
          </m:r>
          <m:sSup>
            <m:sSupPr>
              <m:ctrlPr>
                <w:rPr>
                  <w:rFonts w:ascii="Cambria Math" w:hAnsi="Cambria Math"/>
                  <w:i/>
                  <w:lang w:val="en-AU"/>
                </w:rPr>
              </m:ctrlPr>
            </m:sSupPr>
            <m:e>
              <m:r>
                <w:rPr>
                  <w:rFonts w:ascii="Cambria Math" w:hAnsi="Cambria Math"/>
                  <w:lang w:val="en-AU"/>
                </w:rPr>
                <m:t>2</m:t>
              </m:r>
            </m:e>
            <m:sup>
              <m:r>
                <w:rPr>
                  <w:rFonts w:ascii="Cambria Math" w:hAnsi="Cambria Math"/>
                  <w:lang w:val="en-AU"/>
                </w:rPr>
                <m:t>n</m:t>
              </m:r>
            </m:sup>
          </m:sSup>
        </m:oMath>
      </m:oMathPara>
    </w:p>
    <w:p w14:paraId="67564E0F" w14:textId="1AEBE566" w:rsidR="001D5735" w:rsidRDefault="001D5735" w:rsidP="00153A5F">
      <w:pPr>
        <w:jc w:val="both"/>
        <w:rPr>
          <w:lang w:val="en-AU"/>
        </w:rPr>
      </w:pPr>
      <w:r>
        <w:rPr>
          <w:lang w:val="en-AU"/>
        </w:rPr>
        <w:t xml:space="preserve">Therefore, the worst case for this algorithm is exponential, </w:t>
      </w:r>
      <m:oMath>
        <m:r>
          <w:rPr>
            <w:rFonts w:ascii="Cambria Math" w:hAnsi="Cambria Math"/>
            <w:lang w:val="en-AU"/>
          </w:rPr>
          <m:t>O</m:t>
        </m:r>
        <m:d>
          <m:dPr>
            <m:ctrlPr>
              <w:rPr>
                <w:rFonts w:ascii="Cambria Math" w:hAnsi="Cambria Math"/>
                <w:i/>
                <w:lang w:val="en-AU"/>
              </w:rPr>
            </m:ctrlPr>
          </m:dPr>
          <m:e>
            <m:sSup>
              <m:sSupPr>
                <m:ctrlPr>
                  <w:rPr>
                    <w:rFonts w:ascii="Cambria Math" w:hAnsi="Cambria Math"/>
                    <w:i/>
                    <w:lang w:val="en-AU"/>
                  </w:rPr>
                </m:ctrlPr>
              </m:sSupPr>
              <m:e>
                <m:r>
                  <w:rPr>
                    <w:rFonts w:ascii="Cambria Math" w:hAnsi="Cambria Math"/>
                    <w:lang w:val="en-AU"/>
                  </w:rPr>
                  <m:t>2</m:t>
                </m:r>
              </m:e>
              <m:sup>
                <m:r>
                  <w:rPr>
                    <w:rFonts w:ascii="Cambria Math" w:hAnsi="Cambria Math"/>
                    <w:lang w:val="en-AU"/>
                  </w:rPr>
                  <m:t>n</m:t>
                </m:r>
              </m:sup>
            </m:sSup>
          </m:e>
        </m:d>
      </m:oMath>
      <w:r>
        <w:rPr>
          <w:lang w:val="en-AU"/>
        </w:rPr>
        <w:t xml:space="preserve"> although with pruning, it is more likely Time complexity is better than the worst case.</w:t>
      </w:r>
      <w:r w:rsidR="00C828A6">
        <w:rPr>
          <w:lang w:val="en-AU"/>
        </w:rPr>
        <w:t xml:space="preserve"> The best-case is </w:t>
      </w:r>
      <m:oMath>
        <m:r>
          <m:rPr>
            <m:sty m:val="p"/>
          </m:rPr>
          <w:rPr>
            <w:rFonts w:ascii="Cambria Math" w:hAnsi="Cambria Math"/>
            <w:lang w:val="en-AU"/>
          </w:rPr>
          <m:t>Ω</m:t>
        </m:r>
        <m:r>
          <w:rPr>
            <w:rFonts w:ascii="Cambria Math" w:hAnsi="Cambria Math"/>
            <w:lang w:val="en-AU"/>
          </w:rPr>
          <m:t>(1)</m:t>
        </m:r>
      </m:oMath>
      <w:r w:rsidR="00C828A6">
        <w:rPr>
          <w:lang w:val="en-AU"/>
        </w:rPr>
        <w:t xml:space="preserve"> where the gold coin case is allowed.</w:t>
      </w:r>
    </w:p>
    <w:p w14:paraId="5B283014" w14:textId="4F749A0F" w:rsidR="00E67E14" w:rsidRDefault="00E67E14" w:rsidP="00153A5F">
      <w:pPr>
        <w:jc w:val="both"/>
        <w:rPr>
          <w:lang w:val="en-AU"/>
        </w:rPr>
      </w:pPr>
      <w:r>
        <w:rPr>
          <w:lang w:val="en-AU"/>
        </w:rPr>
        <w:t xml:space="preserve">Space complexity of this algorithm is </w:t>
      </w:r>
      <m:oMath>
        <m:r>
          <w:rPr>
            <w:rFonts w:ascii="Cambria Math" w:hAnsi="Cambria Math"/>
            <w:lang w:val="en-AU"/>
          </w:rPr>
          <m:t>O(n)</m:t>
        </m:r>
      </m:oMath>
      <w:r>
        <w:rPr>
          <w:lang w:val="en-AU"/>
        </w:rPr>
        <w:t xml:space="preserve"> </w:t>
      </w:r>
      <w:r w:rsidR="00684825">
        <w:rPr>
          <w:lang w:val="en-AU"/>
        </w:rPr>
        <w:t xml:space="preserve">as the worst case </w:t>
      </w:r>
      <w:r>
        <w:rPr>
          <w:lang w:val="en-AU"/>
        </w:rPr>
        <w:t>as</w:t>
      </w:r>
      <w:r w:rsidR="00684825">
        <w:rPr>
          <w:lang w:val="en-AU"/>
        </w:rPr>
        <w:t xml:space="preserve"> the algorithm uses depth-first recursion (i.e. it stores information worth the maximum depth) and </w:t>
      </w:r>
      <w:r>
        <w:rPr>
          <w:lang w:val="en-AU"/>
        </w:rPr>
        <w:t>it does not store information other than a dictionary collection of the number of coins used and the number of solutions, which is always lesser than Value n.</w:t>
      </w:r>
    </w:p>
    <w:p w14:paraId="6CF5263B" w14:textId="0E6E8631" w:rsidR="00BC5273" w:rsidRPr="00CE2B5B" w:rsidRDefault="00BC5273" w:rsidP="00153A5F">
      <w:pPr>
        <w:jc w:val="both"/>
        <w:rPr>
          <w:lang w:val="en-AU"/>
        </w:rPr>
      </w:pPr>
      <w:r w:rsidRPr="00CE2B5B">
        <w:rPr>
          <w:lang w:val="en-AU"/>
        </w:rPr>
        <w:t xml:space="preserve">Time complexity of the </w:t>
      </w:r>
      <w:r w:rsidR="00684825">
        <w:rPr>
          <w:lang w:val="en-AU"/>
        </w:rPr>
        <w:t>d</w:t>
      </w:r>
      <w:r w:rsidR="0085452C">
        <w:rPr>
          <w:lang w:val="en-AU"/>
        </w:rPr>
        <w:t>ynamic programming</w:t>
      </w:r>
      <w:r w:rsidRPr="00CE2B5B">
        <w:rPr>
          <w:lang w:val="en-AU"/>
        </w:rPr>
        <w:t xml:space="preserve"> algorithm is as follow:</w:t>
      </w:r>
    </w:p>
    <w:p w14:paraId="713C2E79" w14:textId="5087DA5E" w:rsidR="00BC5273" w:rsidRPr="00EF5E4C" w:rsidRDefault="00BC5273" w:rsidP="00153A5F">
      <w:pPr>
        <w:jc w:val="both"/>
        <w:rPr>
          <w:lang w:val="en-AU"/>
        </w:rPr>
      </w:pPr>
      <m:oMathPara>
        <m:oMath>
          <m:r>
            <w:rPr>
              <w:rFonts w:ascii="Cambria Math" w:hAnsi="Cambria Math"/>
              <w:lang w:val="en-AU"/>
            </w:rPr>
            <m:t>T</m:t>
          </m:r>
          <m:d>
            <m:dPr>
              <m:ctrlPr>
                <w:rPr>
                  <w:rFonts w:ascii="Cambria Math" w:hAnsi="Cambria Math"/>
                  <w:i/>
                  <w:lang w:val="en-AU"/>
                </w:rPr>
              </m:ctrlPr>
            </m:dPr>
            <m:e>
              <m:r>
                <w:rPr>
                  <w:rFonts w:ascii="Cambria Math" w:hAnsi="Cambria Math"/>
                  <w:lang w:val="en-AU"/>
                </w:rPr>
                <m:t>n</m:t>
              </m:r>
            </m:e>
          </m:d>
          <m:r>
            <w:rPr>
              <w:rFonts w:ascii="Cambria Math" w:hAnsi="Cambria Math"/>
              <w:lang w:val="en-AU"/>
            </w:rPr>
            <m:t>=m*n (comparisons and assignments equivalent to 1) ≤2*mn</m:t>
          </m:r>
        </m:oMath>
      </m:oMathPara>
    </w:p>
    <w:p w14:paraId="231C27DB" w14:textId="6AEB6331" w:rsidR="00EF5E4C" w:rsidRPr="00CE2B5B" w:rsidRDefault="00EF5E4C" w:rsidP="00153A5F">
      <w:pPr>
        <w:jc w:val="both"/>
        <w:rPr>
          <w:lang w:val="en-AU"/>
        </w:rPr>
      </w:pPr>
      <m:oMathPara>
        <m:oMath>
          <m:r>
            <w:rPr>
              <w:rFonts w:ascii="Cambria Math" w:hAnsi="Cambria Math"/>
              <w:lang w:val="en-AU"/>
            </w:rPr>
            <m:t>where m is the size of coin denomination list, and n is the target value to make up</m:t>
          </m:r>
        </m:oMath>
      </m:oMathPara>
    </w:p>
    <w:p w14:paraId="68DA5228" w14:textId="3D01153D" w:rsidR="00BC5273" w:rsidRPr="00CE2B5B" w:rsidRDefault="00BC5273" w:rsidP="00153A5F">
      <w:pPr>
        <w:jc w:val="both"/>
        <w:rPr>
          <w:lang w:val="en-AU"/>
        </w:rPr>
      </w:pPr>
      <w:r w:rsidRPr="00CE2B5B">
        <w:rPr>
          <w:lang w:val="en-AU"/>
        </w:rPr>
        <w:t xml:space="preserve">Thus, Time complexity of the </w:t>
      </w:r>
      <w:r w:rsidR="0085452C">
        <w:rPr>
          <w:lang w:val="en-AU"/>
        </w:rPr>
        <w:t>Dynamic programming</w:t>
      </w:r>
      <w:r w:rsidRPr="00CE2B5B">
        <w:rPr>
          <w:lang w:val="en-AU"/>
        </w:rPr>
        <w:t xml:space="preserve"> algorithm is </w:t>
      </w:r>
      <m:oMath>
        <m:r>
          <w:rPr>
            <w:rFonts w:ascii="Cambria Math" w:hAnsi="Cambria Math"/>
            <w:lang w:val="en-AU"/>
          </w:rPr>
          <m:t>O(mn)</m:t>
        </m:r>
      </m:oMath>
      <w:r w:rsidRPr="00CE2B5B">
        <w:rPr>
          <w:lang w:val="en-AU"/>
        </w:rPr>
        <w:t>.</w:t>
      </w:r>
    </w:p>
    <w:p w14:paraId="6365BB7D" w14:textId="0F9A9CE5" w:rsidR="00BC5273" w:rsidRPr="00CE2B5B" w:rsidRDefault="00BC5273" w:rsidP="00153A5F">
      <w:pPr>
        <w:jc w:val="both"/>
        <w:rPr>
          <w:lang w:val="en-AU"/>
        </w:rPr>
      </w:pPr>
      <w:r w:rsidRPr="00CE2B5B">
        <w:rPr>
          <w:lang w:val="en-AU"/>
        </w:rPr>
        <w:t xml:space="preserve">Space complexity of the </w:t>
      </w:r>
      <w:r w:rsidR="0085452C">
        <w:rPr>
          <w:lang w:val="en-AU"/>
        </w:rPr>
        <w:t>Dynamic programming</w:t>
      </w:r>
      <w:r w:rsidRPr="00CE2B5B">
        <w:rPr>
          <w:lang w:val="en-AU"/>
        </w:rPr>
        <w:t xml:space="preserve"> algorithm for this version</w:t>
      </w:r>
      <w:r w:rsidR="00CE2B5B" w:rsidRPr="00CE2B5B">
        <w:rPr>
          <w:lang w:val="en-AU"/>
        </w:rPr>
        <w:t xml:space="preserve"> (with two rows)</w:t>
      </w:r>
      <w:r w:rsidRPr="00CE2B5B">
        <w:rPr>
          <w:lang w:val="en-AU"/>
        </w:rPr>
        <w:t xml:space="preserve"> is </w:t>
      </w:r>
      <m:oMath>
        <m:r>
          <w:rPr>
            <w:rFonts w:ascii="Cambria Math" w:hAnsi="Cambria Math"/>
            <w:lang w:val="en-AU"/>
          </w:rPr>
          <m:t>O(2n)≈O(n)</m:t>
        </m:r>
      </m:oMath>
      <w:r w:rsidR="00CE2B5B" w:rsidRPr="00CE2B5B">
        <w:rPr>
          <w:lang w:val="en-AU"/>
        </w:rPr>
        <w:t>.</w:t>
      </w:r>
    </w:p>
    <w:p w14:paraId="6F974E16" w14:textId="0D117839" w:rsidR="00153A5F" w:rsidRPr="00CE2B5B" w:rsidRDefault="00684825" w:rsidP="00153A5F">
      <w:pPr>
        <w:jc w:val="both"/>
        <w:rPr>
          <w:lang w:val="en-AU"/>
        </w:rPr>
      </w:pPr>
      <w:r>
        <w:rPr>
          <w:lang w:val="en-AU"/>
        </w:rPr>
        <w:t>T</w:t>
      </w:r>
      <w:r w:rsidR="008A5F63" w:rsidRPr="00CE2B5B">
        <w:rPr>
          <w:lang w:val="en-AU"/>
        </w:rPr>
        <w:t xml:space="preserve">he </w:t>
      </w:r>
      <w:r>
        <w:rPr>
          <w:lang w:val="en-AU"/>
        </w:rPr>
        <w:t>d</w:t>
      </w:r>
      <w:r w:rsidR="0085452C">
        <w:rPr>
          <w:lang w:val="en-AU"/>
        </w:rPr>
        <w:t>ynamic programming</w:t>
      </w:r>
      <w:r w:rsidR="008A5F63" w:rsidRPr="00CE2B5B">
        <w:rPr>
          <w:lang w:val="en-AU"/>
        </w:rPr>
        <w:t xml:space="preserve"> algorithm is much faster to find the number of solutions where the total number is required. To illustrate, </w:t>
      </w:r>
      <w:r w:rsidR="008B59AA" w:rsidRPr="00CE2B5B">
        <w:rPr>
          <w:lang w:val="en-AU"/>
        </w:rPr>
        <w:t xml:space="preserve">Value 300, Minimum coin 1 and Maximum coin 300 takes only </w:t>
      </w:r>
      <w:r w:rsidR="00F156F0" w:rsidRPr="00CE2B5B">
        <w:rPr>
          <w:b/>
          <w:lang w:val="en-AU"/>
        </w:rPr>
        <w:t>0.000000</w:t>
      </w:r>
      <w:r w:rsidR="00F156F0" w:rsidRPr="00CE2B5B">
        <w:rPr>
          <w:lang w:val="en-AU"/>
        </w:rPr>
        <w:t xml:space="preserve"> seconds (extracting the time taken to print out “Hello World”) whilst the backtracking and pruning algorithm</w:t>
      </w:r>
      <w:r w:rsidR="000D7EFB">
        <w:rPr>
          <w:lang w:val="en-AU"/>
        </w:rPr>
        <w:t xml:space="preserve"> is not able to finish finding total number of solutions within 21 hours</w:t>
      </w:r>
      <w:r w:rsidR="00F156F0" w:rsidRPr="00CE2B5B">
        <w:rPr>
          <w:lang w:val="en-AU"/>
        </w:rPr>
        <w:t>.</w:t>
      </w:r>
    </w:p>
    <w:p w14:paraId="7D1B418E" w14:textId="1248266B" w:rsidR="003D57BC" w:rsidRPr="00CE2B5B" w:rsidRDefault="003D57BC" w:rsidP="00153A5F">
      <w:pPr>
        <w:pStyle w:val="Heading1"/>
        <w:jc w:val="both"/>
        <w:rPr>
          <w:lang w:val="en-AU"/>
        </w:rPr>
      </w:pPr>
      <w:r w:rsidRPr="00CE2B5B">
        <w:rPr>
          <w:lang w:val="en-AU"/>
        </w:rPr>
        <w:t>Conclusion</w:t>
      </w:r>
    </w:p>
    <w:p w14:paraId="1A6B5659" w14:textId="2EFD2AF9" w:rsidR="0001686A" w:rsidRPr="00CE2B5B" w:rsidRDefault="0001686A" w:rsidP="00153A5F">
      <w:pPr>
        <w:jc w:val="both"/>
        <w:rPr>
          <w:lang w:val="en-AU"/>
        </w:rPr>
      </w:pPr>
      <w:r w:rsidRPr="00CE2B5B">
        <w:rPr>
          <w:lang w:val="en-AU"/>
        </w:rPr>
        <w:t xml:space="preserve">Overall, </w:t>
      </w:r>
      <w:r w:rsidR="00BC5273" w:rsidRPr="00CE2B5B">
        <w:rPr>
          <w:lang w:val="en-AU"/>
        </w:rPr>
        <w:t xml:space="preserve">the backtracking algorithm can deal with cases </w:t>
      </w:r>
      <w:r w:rsidR="0043139E">
        <w:rPr>
          <w:lang w:val="en-AU"/>
        </w:rPr>
        <w:t>for</w:t>
      </w:r>
      <w:r w:rsidR="00BC5273" w:rsidRPr="00CE2B5B">
        <w:rPr>
          <w:lang w:val="en-AU"/>
        </w:rPr>
        <w:t xml:space="preserve"> the </w:t>
      </w:r>
      <w:r w:rsidR="00684825">
        <w:rPr>
          <w:lang w:val="en-AU"/>
        </w:rPr>
        <w:t xml:space="preserve">specific </w:t>
      </w:r>
      <w:r w:rsidR="00BC5273" w:rsidRPr="00CE2B5B">
        <w:rPr>
          <w:lang w:val="en-AU"/>
        </w:rPr>
        <w:t>constraints</w:t>
      </w:r>
      <w:r w:rsidR="00CE2B5B" w:rsidRPr="00CE2B5B">
        <w:rPr>
          <w:lang w:val="en-AU"/>
        </w:rPr>
        <w:t>,</w:t>
      </w:r>
      <w:r w:rsidR="00BC5273" w:rsidRPr="00CE2B5B">
        <w:rPr>
          <w:lang w:val="en-AU"/>
        </w:rPr>
        <w:t xml:space="preserve"> but less efficient even with the pruning methods. </w:t>
      </w:r>
      <w:r w:rsidR="008A5F63" w:rsidRPr="00CE2B5B">
        <w:rPr>
          <w:lang w:val="en-AU"/>
        </w:rPr>
        <w:t xml:space="preserve">It seems that there is an opportunity to </w:t>
      </w:r>
      <w:r w:rsidR="006518E0" w:rsidRPr="00CE2B5B">
        <w:rPr>
          <w:lang w:val="en-AU"/>
        </w:rPr>
        <w:t xml:space="preserve">use </w:t>
      </w:r>
      <w:r w:rsidR="008A5F63" w:rsidRPr="00CE2B5B">
        <w:rPr>
          <w:lang w:val="en-AU"/>
        </w:rPr>
        <w:t xml:space="preserve">the </w:t>
      </w:r>
      <w:r w:rsidR="00684825">
        <w:rPr>
          <w:lang w:val="en-AU"/>
        </w:rPr>
        <w:t>d</w:t>
      </w:r>
      <w:r w:rsidR="0085452C">
        <w:rPr>
          <w:lang w:val="en-AU"/>
        </w:rPr>
        <w:t>ynamic programming</w:t>
      </w:r>
      <w:r w:rsidR="008A5F63" w:rsidRPr="00CE2B5B">
        <w:rPr>
          <w:lang w:val="en-AU"/>
        </w:rPr>
        <w:t xml:space="preserve"> approach </w:t>
      </w:r>
      <w:r w:rsidR="00684825">
        <w:rPr>
          <w:lang w:val="en-AU"/>
        </w:rPr>
        <w:t>combined with</w:t>
      </w:r>
      <w:r w:rsidR="006518E0" w:rsidRPr="00CE2B5B">
        <w:rPr>
          <w:lang w:val="en-AU"/>
        </w:rPr>
        <w:t xml:space="preserve"> </w:t>
      </w:r>
      <w:r w:rsidR="008A5F63" w:rsidRPr="00CE2B5B">
        <w:rPr>
          <w:lang w:val="en-AU"/>
        </w:rPr>
        <w:t xml:space="preserve">the backtracking and pruning approach to improve Time and Space complexity. </w:t>
      </w:r>
      <w:r w:rsidR="006518E0" w:rsidRPr="00CE2B5B">
        <w:rPr>
          <w:lang w:val="en-AU"/>
        </w:rPr>
        <w:t xml:space="preserve">I tried to construct this </w:t>
      </w:r>
      <w:r w:rsidR="00CE2B5B" w:rsidRPr="00CE2B5B">
        <w:rPr>
          <w:lang w:val="en-AU"/>
        </w:rPr>
        <w:t>algorithm but</w:t>
      </w:r>
      <w:r w:rsidR="00BC5273" w:rsidRPr="00CE2B5B">
        <w:rPr>
          <w:lang w:val="en-AU"/>
        </w:rPr>
        <w:t xml:space="preserve"> failed to do so within the time frame</w:t>
      </w:r>
      <w:r w:rsidR="00CE2B5B" w:rsidRPr="00CE2B5B">
        <w:rPr>
          <w:lang w:val="en-AU"/>
        </w:rPr>
        <w:t xml:space="preserve"> as there seems to be many rules needed to be built in</w:t>
      </w:r>
      <w:r w:rsidR="00684825">
        <w:rPr>
          <w:lang w:val="en-AU"/>
        </w:rPr>
        <w:t xml:space="preserve"> </w:t>
      </w:r>
      <w:r w:rsidR="00CE2B5B" w:rsidRPr="00CE2B5B">
        <w:rPr>
          <w:lang w:val="en-AU"/>
        </w:rPr>
        <w:t>to construct the matrix</w:t>
      </w:r>
      <w:r w:rsidR="00CB1067">
        <w:rPr>
          <w:lang w:val="en-AU"/>
        </w:rPr>
        <w:t xml:space="preserve"> generated by the dynamic programming</w:t>
      </w:r>
      <w:r w:rsidR="00CE2B5B" w:rsidRPr="00CE2B5B">
        <w:rPr>
          <w:lang w:val="en-AU"/>
        </w:rPr>
        <w:t>.</w:t>
      </w:r>
    </w:p>
    <w:sectPr w:rsidR="0001686A" w:rsidRPr="00CE2B5B" w:rsidSect="0085598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F9F65" w14:textId="77777777" w:rsidR="008311FC" w:rsidRDefault="008311FC" w:rsidP="00855982">
      <w:pPr>
        <w:spacing w:after="0" w:line="240" w:lineRule="auto"/>
      </w:pPr>
      <w:r>
        <w:separator/>
      </w:r>
    </w:p>
  </w:endnote>
  <w:endnote w:type="continuationSeparator" w:id="0">
    <w:p w14:paraId="62171EDF" w14:textId="77777777" w:rsidR="008311FC" w:rsidRDefault="008311FC"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3702250B" w14:textId="77777777" w:rsidR="00E8517E" w:rsidRDefault="00E8517E">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40620" w14:textId="77777777" w:rsidR="008311FC" w:rsidRDefault="008311FC" w:rsidP="00855982">
      <w:pPr>
        <w:spacing w:after="0" w:line="240" w:lineRule="auto"/>
      </w:pPr>
      <w:r>
        <w:separator/>
      </w:r>
    </w:p>
  </w:footnote>
  <w:footnote w:type="continuationSeparator" w:id="0">
    <w:p w14:paraId="52D5700B" w14:textId="77777777" w:rsidR="008311FC" w:rsidRDefault="008311FC" w:rsidP="00855982">
      <w:pPr>
        <w:spacing w:after="0" w:line="240" w:lineRule="auto"/>
      </w:pPr>
      <w:r>
        <w:continuationSeparator/>
      </w:r>
    </w:p>
  </w:footnote>
  <w:footnote w:id="1">
    <w:p w14:paraId="2A6B139A" w14:textId="057D4CA7" w:rsidR="00E8517E" w:rsidRPr="008A5F63" w:rsidRDefault="00E8517E">
      <w:pPr>
        <w:pStyle w:val="FootnoteText"/>
        <w:rPr>
          <w:lang w:val="en-AU"/>
        </w:rPr>
      </w:pPr>
      <w:r>
        <w:rPr>
          <w:rStyle w:val="FootnoteReference"/>
        </w:rPr>
        <w:footnoteRef/>
      </w:r>
      <w:r>
        <w:t xml:space="preserve"> </w:t>
      </w:r>
      <w:r>
        <w:rPr>
          <w:lang w:val="en-AU"/>
        </w:rPr>
        <w:t>Lecture Note Module 3 p.16</w:t>
      </w:r>
    </w:p>
  </w:footnote>
  <w:footnote w:id="2">
    <w:p w14:paraId="4124F9E4" w14:textId="76002960" w:rsidR="00E8517E" w:rsidRPr="008A5F63" w:rsidRDefault="00E8517E">
      <w:pPr>
        <w:pStyle w:val="FootnoteText"/>
        <w:rPr>
          <w:lang w:val="en-AU"/>
        </w:rPr>
      </w:pPr>
      <w:r>
        <w:rPr>
          <w:rStyle w:val="FootnoteReference"/>
        </w:rPr>
        <w:footnoteRef/>
      </w:r>
      <w:r>
        <w:t xml:space="preserve"> </w:t>
      </w:r>
      <w:r w:rsidRPr="008A5F63">
        <w:t>https://pediaa.com/what-is-the-difference-between-backtracking-and-branch-and-bound/#Backtracking%20vs%20Branch%20and%20Bound%20-%20Comparison%20of%20Key%20Differences</w:t>
      </w:r>
    </w:p>
  </w:footnote>
  <w:footnote w:id="3">
    <w:p w14:paraId="35DBC610" w14:textId="055E5247" w:rsidR="00E8517E" w:rsidRPr="00A0776E" w:rsidRDefault="00E8517E">
      <w:pPr>
        <w:pStyle w:val="FootnoteText"/>
        <w:rPr>
          <w:lang w:val="en-AU"/>
        </w:rPr>
      </w:pPr>
      <w:r>
        <w:rPr>
          <w:rStyle w:val="FootnoteReference"/>
        </w:rPr>
        <w:footnoteRef/>
      </w:r>
      <w:r>
        <w:t xml:space="preserve"> </w:t>
      </w:r>
      <w:r>
        <w:rPr>
          <w:lang w:val="en-AU"/>
        </w:rPr>
        <w:t>Lecture Note Module 3 p.26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0F9"/>
    <w:rsid w:val="000130DB"/>
    <w:rsid w:val="0001686A"/>
    <w:rsid w:val="000D7EFB"/>
    <w:rsid w:val="000F20F9"/>
    <w:rsid w:val="00153A5F"/>
    <w:rsid w:val="001D4362"/>
    <w:rsid w:val="001D5735"/>
    <w:rsid w:val="00253047"/>
    <w:rsid w:val="00267A5A"/>
    <w:rsid w:val="00280825"/>
    <w:rsid w:val="00294EBE"/>
    <w:rsid w:val="003D57BC"/>
    <w:rsid w:val="00400BB6"/>
    <w:rsid w:val="00414A9A"/>
    <w:rsid w:val="0043139E"/>
    <w:rsid w:val="0048367E"/>
    <w:rsid w:val="00484B21"/>
    <w:rsid w:val="004A1D0C"/>
    <w:rsid w:val="005377B4"/>
    <w:rsid w:val="005A4FEF"/>
    <w:rsid w:val="005C43CE"/>
    <w:rsid w:val="005E6DF6"/>
    <w:rsid w:val="00625F5A"/>
    <w:rsid w:val="00651348"/>
    <w:rsid w:val="006518E0"/>
    <w:rsid w:val="00684825"/>
    <w:rsid w:val="006A2094"/>
    <w:rsid w:val="006B023C"/>
    <w:rsid w:val="00705E7F"/>
    <w:rsid w:val="007833A7"/>
    <w:rsid w:val="007934C0"/>
    <w:rsid w:val="007A3147"/>
    <w:rsid w:val="007A3174"/>
    <w:rsid w:val="007B3FAB"/>
    <w:rsid w:val="007D106B"/>
    <w:rsid w:val="00806FD3"/>
    <w:rsid w:val="008311FC"/>
    <w:rsid w:val="00843D88"/>
    <w:rsid w:val="0085452C"/>
    <w:rsid w:val="00855982"/>
    <w:rsid w:val="008A5F63"/>
    <w:rsid w:val="008B59AA"/>
    <w:rsid w:val="008D011A"/>
    <w:rsid w:val="008F10B6"/>
    <w:rsid w:val="009377BA"/>
    <w:rsid w:val="00986B70"/>
    <w:rsid w:val="009A0D6F"/>
    <w:rsid w:val="009A438E"/>
    <w:rsid w:val="00A0776E"/>
    <w:rsid w:val="00A10484"/>
    <w:rsid w:val="00A3754D"/>
    <w:rsid w:val="00A473D0"/>
    <w:rsid w:val="00A66230"/>
    <w:rsid w:val="00A70C92"/>
    <w:rsid w:val="00B07682"/>
    <w:rsid w:val="00B80A43"/>
    <w:rsid w:val="00B95CBD"/>
    <w:rsid w:val="00BA4038"/>
    <w:rsid w:val="00BB3E61"/>
    <w:rsid w:val="00BC5273"/>
    <w:rsid w:val="00C828A6"/>
    <w:rsid w:val="00CB1067"/>
    <w:rsid w:val="00CE2B5B"/>
    <w:rsid w:val="00CF6C3C"/>
    <w:rsid w:val="00D132C6"/>
    <w:rsid w:val="00D301BD"/>
    <w:rsid w:val="00D6600B"/>
    <w:rsid w:val="00DD2D63"/>
    <w:rsid w:val="00E061E6"/>
    <w:rsid w:val="00E12F51"/>
    <w:rsid w:val="00E644C7"/>
    <w:rsid w:val="00E67E14"/>
    <w:rsid w:val="00E8517E"/>
    <w:rsid w:val="00EF35BD"/>
    <w:rsid w:val="00EF5E4C"/>
    <w:rsid w:val="00F156F0"/>
    <w:rsid w:val="00F57395"/>
    <w:rsid w:val="00FD262C"/>
    <w:rsid w:val="00FE649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9E805"/>
  <w15:chartTrackingRefBased/>
  <w15:docId w15:val="{80B09F97-EA20-4B1D-B97F-C56299E7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7BC"/>
    <w:rPr>
      <w:sz w:val="24"/>
    </w:rPr>
  </w:style>
  <w:style w:type="paragraph" w:styleId="Heading1">
    <w:name w:val="heading 1"/>
    <w:basedOn w:val="Normal"/>
    <w:next w:val="Normal"/>
    <w:link w:val="Heading1Char"/>
    <w:uiPriority w:val="9"/>
    <w:qFormat/>
    <w:rsid w:val="000F20F9"/>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0F20F9"/>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iPriority w:val="9"/>
    <w:unhideWhenUsed/>
    <w:qFormat/>
    <w:rsid w:val="000F20F9"/>
    <w:pPr>
      <w:keepNext/>
      <w:keepLines/>
      <w:spacing w:before="200" w:after="0"/>
      <w:outlineLvl w:val="2"/>
    </w:pPr>
    <w:rPr>
      <w:rFonts w:asciiTheme="majorHAnsi" w:eastAsiaTheme="majorEastAsia" w:hAnsiTheme="majorHAnsi" w:cstheme="majorBidi"/>
      <w:b/>
      <w:bCs/>
      <w:color w:val="F07F09" w:themeColor="accent1"/>
    </w:rPr>
  </w:style>
  <w:style w:type="paragraph" w:styleId="Heading4">
    <w:name w:val="heading 4"/>
    <w:basedOn w:val="Normal"/>
    <w:next w:val="Normal"/>
    <w:link w:val="Heading4Char"/>
    <w:uiPriority w:val="9"/>
    <w:semiHidden/>
    <w:unhideWhenUsed/>
    <w:qFormat/>
    <w:rsid w:val="000F20F9"/>
    <w:pPr>
      <w:keepNext/>
      <w:keepLines/>
      <w:spacing w:before="200" w:after="0"/>
      <w:outlineLvl w:val="3"/>
    </w:pPr>
    <w:rPr>
      <w:rFonts w:asciiTheme="majorHAnsi" w:eastAsiaTheme="majorEastAsia" w:hAnsiTheme="majorHAnsi" w:cstheme="majorBidi"/>
      <w:b/>
      <w:bCs/>
      <w:i/>
      <w:iCs/>
      <w:color w:val="F07F09" w:themeColor="accent1"/>
    </w:rPr>
  </w:style>
  <w:style w:type="paragraph" w:styleId="Heading5">
    <w:name w:val="heading 5"/>
    <w:basedOn w:val="Normal"/>
    <w:next w:val="Normal"/>
    <w:link w:val="Heading5Char"/>
    <w:uiPriority w:val="9"/>
    <w:semiHidden/>
    <w:unhideWhenUsed/>
    <w:qFormat/>
    <w:rsid w:val="000F20F9"/>
    <w:pPr>
      <w:keepNext/>
      <w:keepLines/>
      <w:spacing w:before="200" w:after="0"/>
      <w:outlineLvl w:val="4"/>
    </w:pPr>
    <w:rPr>
      <w:rFonts w:asciiTheme="majorHAnsi" w:eastAsiaTheme="majorEastAsia" w:hAnsiTheme="majorHAnsi" w:cstheme="majorBidi"/>
      <w:color w:val="773F04" w:themeColor="accent1" w:themeShade="7F"/>
    </w:rPr>
  </w:style>
  <w:style w:type="paragraph" w:styleId="Heading6">
    <w:name w:val="heading 6"/>
    <w:basedOn w:val="Normal"/>
    <w:next w:val="Normal"/>
    <w:link w:val="Heading6Char"/>
    <w:uiPriority w:val="9"/>
    <w:semiHidden/>
    <w:unhideWhenUsed/>
    <w:qFormat/>
    <w:rsid w:val="000F20F9"/>
    <w:pPr>
      <w:keepNext/>
      <w:keepLines/>
      <w:spacing w:before="200" w:after="0"/>
      <w:outlineLvl w:val="5"/>
    </w:pPr>
    <w:rPr>
      <w:rFonts w:asciiTheme="majorHAnsi" w:eastAsiaTheme="majorEastAsia" w:hAnsiTheme="majorHAnsi" w:cstheme="majorBidi"/>
      <w:i/>
      <w:iCs/>
      <w:color w:val="773F04" w:themeColor="accent1" w:themeShade="7F"/>
    </w:rPr>
  </w:style>
  <w:style w:type="paragraph" w:styleId="Heading7">
    <w:name w:val="heading 7"/>
    <w:basedOn w:val="Normal"/>
    <w:next w:val="Normal"/>
    <w:link w:val="Heading7Char"/>
    <w:uiPriority w:val="9"/>
    <w:semiHidden/>
    <w:unhideWhenUsed/>
    <w:qFormat/>
    <w:rsid w:val="000F20F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20F9"/>
    <w:pPr>
      <w:keepNext/>
      <w:keepLines/>
      <w:spacing w:before="200" w:after="0"/>
      <w:outlineLvl w:val="7"/>
    </w:pPr>
    <w:rPr>
      <w:rFonts w:asciiTheme="majorHAnsi" w:eastAsiaTheme="majorEastAsia" w:hAnsiTheme="majorHAnsi" w:cstheme="majorBidi"/>
      <w:color w:val="F07F09" w:themeColor="accent1"/>
      <w:sz w:val="20"/>
      <w:szCs w:val="20"/>
    </w:rPr>
  </w:style>
  <w:style w:type="paragraph" w:styleId="Heading9">
    <w:name w:val="heading 9"/>
    <w:basedOn w:val="Normal"/>
    <w:next w:val="Normal"/>
    <w:link w:val="Heading9Char"/>
    <w:uiPriority w:val="9"/>
    <w:semiHidden/>
    <w:unhideWhenUsed/>
    <w:qFormat/>
    <w:rsid w:val="000F20F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20F9"/>
    <w:pPr>
      <w:pBdr>
        <w:bottom w:val="single" w:sz="8" w:space="4" w:color="F07F09" w:themeColor="accent1"/>
      </w:pBdr>
      <w:spacing w:after="300" w:line="240" w:lineRule="auto"/>
      <w:contextualSpacing/>
    </w:pPr>
    <w:rPr>
      <w:rFonts w:asciiTheme="majorHAnsi" w:eastAsiaTheme="majorEastAsia" w:hAnsiTheme="majorHAnsi" w:cstheme="majorBidi"/>
      <w:color w:val="252525" w:themeColor="text2" w:themeShade="BF"/>
      <w:spacing w:val="5"/>
      <w:sz w:val="52"/>
      <w:szCs w:val="52"/>
    </w:rPr>
  </w:style>
  <w:style w:type="character" w:customStyle="1" w:styleId="TitleChar">
    <w:name w:val="Title Char"/>
    <w:basedOn w:val="DefaultParagraphFont"/>
    <w:link w:val="Title"/>
    <w:uiPriority w:val="10"/>
    <w:rsid w:val="000F20F9"/>
    <w:rPr>
      <w:rFonts w:asciiTheme="majorHAnsi" w:eastAsiaTheme="majorEastAsia" w:hAnsiTheme="majorHAnsi" w:cstheme="majorBidi"/>
      <w:color w:val="252525" w:themeColor="text2" w:themeShade="BF"/>
      <w:spacing w:val="5"/>
      <w:sz w:val="52"/>
      <w:szCs w:val="52"/>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0F20F9"/>
    <w:rPr>
      <w:rFonts w:asciiTheme="majorHAnsi" w:eastAsiaTheme="majorEastAsia" w:hAnsiTheme="majorHAnsi" w:cstheme="majorBidi"/>
      <w:b/>
      <w:bCs/>
      <w:color w:val="B35E06" w:themeColor="accent1" w:themeShade="BF"/>
      <w:sz w:val="28"/>
      <w:szCs w:val="28"/>
    </w:rPr>
  </w:style>
  <w:style w:type="character" w:customStyle="1" w:styleId="Heading2Char">
    <w:name w:val="Heading 2 Char"/>
    <w:basedOn w:val="DefaultParagraphFont"/>
    <w:link w:val="Heading2"/>
    <w:uiPriority w:val="9"/>
    <w:rsid w:val="000F20F9"/>
    <w:rPr>
      <w:rFonts w:asciiTheme="majorHAnsi" w:eastAsiaTheme="majorEastAsia" w:hAnsiTheme="majorHAnsi" w:cstheme="majorBidi"/>
      <w:b/>
      <w:bCs/>
      <w:color w:val="F07F09" w:themeColor="accent1"/>
      <w:sz w:val="26"/>
      <w:szCs w:val="26"/>
    </w:rPr>
  </w:style>
  <w:style w:type="character" w:customStyle="1" w:styleId="Heading3Char">
    <w:name w:val="Heading 3 Char"/>
    <w:basedOn w:val="DefaultParagraphFont"/>
    <w:link w:val="Heading3"/>
    <w:uiPriority w:val="9"/>
    <w:rsid w:val="000F20F9"/>
    <w:rPr>
      <w:rFonts w:asciiTheme="majorHAnsi" w:eastAsiaTheme="majorEastAsia" w:hAnsiTheme="majorHAnsi" w:cstheme="majorBidi"/>
      <w:b/>
      <w:bCs/>
      <w:color w:val="F07F09" w:themeColor="accent1"/>
    </w:rPr>
  </w:style>
  <w:style w:type="character" w:customStyle="1" w:styleId="Heading4Char">
    <w:name w:val="Heading 4 Char"/>
    <w:basedOn w:val="DefaultParagraphFont"/>
    <w:link w:val="Heading4"/>
    <w:uiPriority w:val="9"/>
    <w:semiHidden/>
    <w:rsid w:val="000F20F9"/>
    <w:rPr>
      <w:rFonts w:asciiTheme="majorHAnsi" w:eastAsiaTheme="majorEastAsia" w:hAnsiTheme="majorHAnsi" w:cstheme="majorBidi"/>
      <w:b/>
      <w:bCs/>
      <w:i/>
      <w:iCs/>
      <w:color w:val="F07F09" w:themeColor="accent1"/>
    </w:rPr>
  </w:style>
  <w:style w:type="character" w:customStyle="1" w:styleId="Heading5Char">
    <w:name w:val="Heading 5 Char"/>
    <w:basedOn w:val="DefaultParagraphFont"/>
    <w:link w:val="Heading5"/>
    <w:uiPriority w:val="9"/>
    <w:semiHidden/>
    <w:rsid w:val="000F20F9"/>
    <w:rPr>
      <w:rFonts w:asciiTheme="majorHAnsi" w:eastAsiaTheme="majorEastAsia" w:hAnsiTheme="majorHAnsi" w:cstheme="majorBidi"/>
      <w:color w:val="773F04" w:themeColor="accent1" w:themeShade="7F"/>
    </w:rPr>
  </w:style>
  <w:style w:type="character" w:customStyle="1" w:styleId="Heading6Char">
    <w:name w:val="Heading 6 Char"/>
    <w:basedOn w:val="DefaultParagraphFont"/>
    <w:link w:val="Heading6"/>
    <w:uiPriority w:val="9"/>
    <w:semiHidden/>
    <w:rsid w:val="000F20F9"/>
    <w:rPr>
      <w:rFonts w:asciiTheme="majorHAnsi" w:eastAsiaTheme="majorEastAsia" w:hAnsiTheme="majorHAnsi" w:cstheme="majorBidi"/>
      <w:i/>
      <w:iCs/>
      <w:color w:val="773F04" w:themeColor="accent1" w:themeShade="7F"/>
    </w:rPr>
  </w:style>
  <w:style w:type="character" w:customStyle="1" w:styleId="Heading7Char">
    <w:name w:val="Heading 7 Char"/>
    <w:basedOn w:val="DefaultParagraphFont"/>
    <w:link w:val="Heading7"/>
    <w:uiPriority w:val="9"/>
    <w:semiHidden/>
    <w:rsid w:val="000F20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F20F9"/>
    <w:rPr>
      <w:rFonts w:asciiTheme="majorHAnsi" w:eastAsiaTheme="majorEastAsia" w:hAnsiTheme="majorHAnsi" w:cstheme="majorBidi"/>
      <w:color w:val="F07F09" w:themeColor="accent1"/>
      <w:sz w:val="20"/>
      <w:szCs w:val="20"/>
    </w:rPr>
  </w:style>
  <w:style w:type="character" w:customStyle="1" w:styleId="Heading9Char">
    <w:name w:val="Heading 9 Char"/>
    <w:basedOn w:val="DefaultParagraphFont"/>
    <w:link w:val="Heading9"/>
    <w:uiPriority w:val="9"/>
    <w:semiHidden/>
    <w:rsid w:val="000F20F9"/>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0F20F9"/>
    <w:pPr>
      <w:spacing w:line="240" w:lineRule="auto"/>
    </w:pPr>
    <w:rPr>
      <w:b/>
      <w:bCs/>
      <w:color w:val="F07F09" w:themeColor="accent1"/>
      <w:sz w:val="18"/>
      <w:szCs w:val="18"/>
    </w:rPr>
  </w:style>
  <w:style w:type="paragraph" w:styleId="TOCHeading">
    <w:name w:val="TOC Heading"/>
    <w:basedOn w:val="Heading1"/>
    <w:next w:val="Normal"/>
    <w:uiPriority w:val="39"/>
    <w:semiHidden/>
    <w:unhideWhenUsed/>
    <w:qFormat/>
    <w:rsid w:val="000F20F9"/>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qFormat/>
    <w:rsid w:val="000F20F9"/>
    <w:rPr>
      <w:b/>
      <w:bCs/>
      <w:i/>
      <w:iCs/>
      <w:color w:val="F07F09" w:themeColor="accent1"/>
    </w:rPr>
  </w:style>
  <w:style w:type="paragraph" w:styleId="IntenseQuote">
    <w:name w:val="Intense Quote"/>
    <w:basedOn w:val="Normal"/>
    <w:next w:val="Normal"/>
    <w:link w:val="IntenseQuoteChar"/>
    <w:uiPriority w:val="30"/>
    <w:qFormat/>
    <w:rsid w:val="000F20F9"/>
    <w:pPr>
      <w:pBdr>
        <w:bottom w:val="single" w:sz="4" w:space="4" w:color="F07F09" w:themeColor="accent1"/>
      </w:pBdr>
      <w:spacing w:before="200" w:after="280"/>
      <w:ind w:left="936" w:right="936"/>
    </w:pPr>
    <w:rPr>
      <w:b/>
      <w:bCs/>
      <w:i/>
      <w:iCs/>
      <w:color w:val="F07F09" w:themeColor="accent1"/>
    </w:rPr>
  </w:style>
  <w:style w:type="character" w:customStyle="1" w:styleId="IntenseQuoteChar">
    <w:name w:val="Intense Quote Char"/>
    <w:basedOn w:val="DefaultParagraphFont"/>
    <w:link w:val="IntenseQuote"/>
    <w:uiPriority w:val="30"/>
    <w:rsid w:val="000F20F9"/>
    <w:rPr>
      <w:b/>
      <w:bCs/>
      <w:i/>
      <w:iCs/>
      <w:color w:val="F07F09" w:themeColor="accent1"/>
    </w:rPr>
  </w:style>
  <w:style w:type="character" w:styleId="IntenseReference">
    <w:name w:val="Intense Reference"/>
    <w:basedOn w:val="DefaultParagraphFont"/>
    <w:uiPriority w:val="32"/>
    <w:qFormat/>
    <w:rsid w:val="000F20F9"/>
    <w:rPr>
      <w:b/>
      <w:bCs/>
      <w:smallCaps/>
      <w:color w:val="9F2936" w:themeColor="accent2"/>
      <w:spacing w:val="5"/>
      <w:u w:val="single"/>
    </w:rPr>
  </w:style>
  <w:style w:type="paragraph" w:styleId="Subtitle">
    <w:name w:val="Subtitle"/>
    <w:basedOn w:val="Normal"/>
    <w:next w:val="Normal"/>
    <w:link w:val="SubtitleChar"/>
    <w:uiPriority w:val="11"/>
    <w:qFormat/>
    <w:rsid w:val="000F20F9"/>
    <w:pPr>
      <w:numPr>
        <w:ilvl w:val="1"/>
      </w:numPr>
    </w:pPr>
    <w:rPr>
      <w:rFonts w:asciiTheme="majorHAnsi" w:eastAsiaTheme="majorEastAsia" w:hAnsiTheme="majorHAnsi" w:cstheme="majorBidi"/>
      <w:i/>
      <w:iCs/>
      <w:color w:val="F07F09" w:themeColor="accent1"/>
      <w:spacing w:val="15"/>
      <w:szCs w:val="24"/>
    </w:rPr>
  </w:style>
  <w:style w:type="character" w:customStyle="1" w:styleId="SubtitleChar">
    <w:name w:val="Subtitle Char"/>
    <w:basedOn w:val="DefaultParagraphFont"/>
    <w:link w:val="Subtitle"/>
    <w:uiPriority w:val="11"/>
    <w:rsid w:val="000F20F9"/>
    <w:rPr>
      <w:rFonts w:asciiTheme="majorHAnsi" w:eastAsiaTheme="majorEastAsia" w:hAnsiTheme="majorHAnsi" w:cstheme="majorBidi"/>
      <w:i/>
      <w:iCs/>
      <w:color w:val="F07F09" w:themeColor="accent1"/>
      <w:spacing w:val="15"/>
      <w:sz w:val="24"/>
      <w:szCs w:val="24"/>
    </w:rPr>
  </w:style>
  <w:style w:type="character" w:styleId="Strong">
    <w:name w:val="Strong"/>
    <w:basedOn w:val="DefaultParagraphFont"/>
    <w:uiPriority w:val="22"/>
    <w:qFormat/>
    <w:rsid w:val="000F20F9"/>
    <w:rPr>
      <w:b/>
      <w:bCs/>
    </w:rPr>
  </w:style>
  <w:style w:type="character" w:styleId="Emphasis">
    <w:name w:val="Emphasis"/>
    <w:basedOn w:val="DefaultParagraphFont"/>
    <w:uiPriority w:val="20"/>
    <w:qFormat/>
    <w:rsid w:val="000F20F9"/>
    <w:rPr>
      <w:i/>
      <w:iCs/>
    </w:rPr>
  </w:style>
  <w:style w:type="paragraph" w:styleId="NoSpacing">
    <w:name w:val="No Spacing"/>
    <w:uiPriority w:val="1"/>
    <w:qFormat/>
    <w:rsid w:val="000F20F9"/>
    <w:pPr>
      <w:spacing w:after="0" w:line="240" w:lineRule="auto"/>
    </w:pPr>
  </w:style>
  <w:style w:type="paragraph" w:styleId="Quote">
    <w:name w:val="Quote"/>
    <w:basedOn w:val="Normal"/>
    <w:next w:val="Normal"/>
    <w:link w:val="QuoteChar"/>
    <w:uiPriority w:val="29"/>
    <w:qFormat/>
    <w:rsid w:val="000F20F9"/>
    <w:rPr>
      <w:i/>
      <w:iCs/>
      <w:color w:val="000000" w:themeColor="text1"/>
    </w:rPr>
  </w:style>
  <w:style w:type="character" w:customStyle="1" w:styleId="QuoteChar">
    <w:name w:val="Quote Char"/>
    <w:basedOn w:val="DefaultParagraphFont"/>
    <w:link w:val="Quote"/>
    <w:uiPriority w:val="29"/>
    <w:rsid w:val="000F20F9"/>
    <w:rPr>
      <w:i/>
      <w:iCs/>
      <w:color w:val="000000" w:themeColor="text1"/>
    </w:rPr>
  </w:style>
  <w:style w:type="character" w:styleId="SubtleEmphasis">
    <w:name w:val="Subtle Emphasis"/>
    <w:basedOn w:val="DefaultParagraphFont"/>
    <w:uiPriority w:val="19"/>
    <w:qFormat/>
    <w:rsid w:val="000F20F9"/>
    <w:rPr>
      <w:i/>
      <w:iCs/>
      <w:color w:val="808080" w:themeColor="text1" w:themeTint="7F"/>
    </w:rPr>
  </w:style>
  <w:style w:type="character" w:styleId="SubtleReference">
    <w:name w:val="Subtle Reference"/>
    <w:basedOn w:val="DefaultParagraphFont"/>
    <w:uiPriority w:val="31"/>
    <w:qFormat/>
    <w:rsid w:val="000F20F9"/>
    <w:rPr>
      <w:smallCaps/>
      <w:color w:val="9F2936" w:themeColor="accent2"/>
      <w:u w:val="single"/>
    </w:rPr>
  </w:style>
  <w:style w:type="character" w:styleId="BookTitle">
    <w:name w:val="Book Title"/>
    <w:basedOn w:val="DefaultParagraphFont"/>
    <w:uiPriority w:val="33"/>
    <w:qFormat/>
    <w:rsid w:val="000F20F9"/>
    <w:rPr>
      <w:b/>
      <w:bCs/>
      <w:smallCaps/>
      <w:spacing w:val="5"/>
    </w:rPr>
  </w:style>
  <w:style w:type="table" w:styleId="TableGrid">
    <w:name w:val="Table Grid"/>
    <w:basedOn w:val="TableNormal"/>
    <w:uiPriority w:val="39"/>
    <w:rsid w:val="00EF3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EF35BD"/>
    <w:pPr>
      <w:spacing w:after="0" w:line="240" w:lineRule="auto"/>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4-Accent1">
    <w:name w:val="Grid Table 4 Accent 1"/>
    <w:basedOn w:val="TableNormal"/>
    <w:uiPriority w:val="49"/>
    <w:rsid w:val="00EF35BD"/>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character" w:styleId="FootnoteReference">
    <w:name w:val="footnote reference"/>
    <w:basedOn w:val="DefaultParagraphFont"/>
    <w:uiPriority w:val="99"/>
    <w:semiHidden/>
    <w:unhideWhenUsed/>
    <w:rsid w:val="008A5F63"/>
    <w:rPr>
      <w:vertAlign w:val="superscript"/>
    </w:rPr>
  </w:style>
  <w:style w:type="character" w:styleId="UnresolvedMention">
    <w:name w:val="Unresolved Mention"/>
    <w:basedOn w:val="DefaultParagraphFont"/>
    <w:uiPriority w:val="99"/>
    <w:semiHidden/>
    <w:unhideWhenUsed/>
    <w:rsid w:val="006A20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2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ney\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C54C2C-EEA2-4CFE-B384-0013223B7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971</TotalTime>
  <Pages>12</Pages>
  <Words>2058</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Honey</dc:creator>
  <cp:lastModifiedBy>Yoon Jin Park</cp:lastModifiedBy>
  <cp:revision>23</cp:revision>
  <dcterms:created xsi:type="dcterms:W3CDTF">2019-04-21T03:40:00Z</dcterms:created>
  <dcterms:modified xsi:type="dcterms:W3CDTF">2019-04-23T10:08:00Z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