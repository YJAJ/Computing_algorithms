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6441" w14:textId="77777777" w:rsidR="0000790E" w:rsidRPr="009A0B49" w:rsidRDefault="00924247" w:rsidP="008F134C">
      <w:pPr>
        <w:pStyle w:val="Title"/>
        <w:jc w:val="both"/>
        <w:rPr>
          <w:lang w:val="en-AU"/>
        </w:rPr>
      </w:pPr>
      <w:r w:rsidRPr="009A0B49">
        <w:rPr>
          <w:lang w:val="en-AU"/>
        </w:rPr>
        <w:t xml:space="preserve">2801ICT Assignment </w:t>
      </w:r>
      <w:r w:rsidR="0000790E" w:rsidRPr="009A0B49">
        <w:rPr>
          <w:lang w:val="en-AU"/>
        </w:rPr>
        <w:t>3</w:t>
      </w:r>
      <w:r w:rsidRPr="009A0B49">
        <w:rPr>
          <w:lang w:val="en-AU"/>
        </w:rPr>
        <w:t xml:space="preserve"> – </w:t>
      </w:r>
    </w:p>
    <w:p w14:paraId="6C260B1A" w14:textId="7C1764BB" w:rsidR="00A10484" w:rsidRPr="009A0B49" w:rsidRDefault="0000790E" w:rsidP="008F134C">
      <w:pPr>
        <w:pStyle w:val="Title"/>
        <w:jc w:val="both"/>
        <w:rPr>
          <w:lang w:val="en-AU"/>
        </w:rPr>
      </w:pPr>
      <w:r w:rsidRPr="009A0B49">
        <w:rPr>
          <w:lang w:val="en-AU"/>
        </w:rPr>
        <w:t>K-shortest paths</w:t>
      </w:r>
    </w:p>
    <w:p w14:paraId="27B2A678" w14:textId="51D59C8C" w:rsidR="00924247" w:rsidRPr="009A0B49" w:rsidRDefault="00924247" w:rsidP="008F134C">
      <w:pPr>
        <w:jc w:val="both"/>
        <w:rPr>
          <w:lang w:val="en-AU"/>
        </w:rPr>
      </w:pPr>
      <w:r w:rsidRPr="009A0B49">
        <w:rPr>
          <w:lang w:val="en-AU"/>
        </w:rPr>
        <w:t>S5084207</w:t>
      </w:r>
    </w:p>
    <w:p w14:paraId="0AE37C6E" w14:textId="158D9199" w:rsidR="00924247" w:rsidRPr="009A0B49" w:rsidRDefault="00924247" w:rsidP="008F134C">
      <w:pPr>
        <w:jc w:val="both"/>
        <w:rPr>
          <w:lang w:val="en-AU"/>
        </w:rPr>
      </w:pPr>
      <w:r w:rsidRPr="009A0B49">
        <w:rPr>
          <w:lang w:val="en-AU"/>
        </w:rPr>
        <w:t>Yoon Jin Park</w:t>
      </w:r>
    </w:p>
    <w:p w14:paraId="1138E353" w14:textId="77777777" w:rsidR="00924247" w:rsidRPr="009A0B49" w:rsidRDefault="00924247" w:rsidP="008F134C">
      <w:pPr>
        <w:jc w:val="both"/>
        <w:rPr>
          <w:lang w:val="en-AU"/>
        </w:rPr>
      </w:pPr>
      <w:r w:rsidRPr="009A0B49">
        <w:rPr>
          <w:lang w:val="en-AU"/>
        </w:rPr>
        <w:t>Bachelor of Computer Science</w:t>
      </w:r>
    </w:p>
    <w:p w14:paraId="731754E0" w14:textId="4E7592D6" w:rsidR="00924247" w:rsidRPr="009A0B49" w:rsidRDefault="00924247" w:rsidP="008F134C">
      <w:pPr>
        <w:jc w:val="both"/>
        <w:rPr>
          <w:lang w:val="en-AU"/>
        </w:rPr>
      </w:pPr>
      <w:r w:rsidRPr="009A0B49">
        <w:rPr>
          <w:lang w:val="en-AU"/>
        </w:rPr>
        <w:t>Griffith University</w:t>
      </w:r>
    </w:p>
    <w:p w14:paraId="0A84CCC0" w14:textId="2B1CDF89" w:rsidR="00855982" w:rsidRPr="009A0B49" w:rsidRDefault="00924247" w:rsidP="008F134C">
      <w:pPr>
        <w:pStyle w:val="Heading1"/>
        <w:jc w:val="both"/>
        <w:rPr>
          <w:lang w:val="en-AU"/>
        </w:rPr>
      </w:pPr>
      <w:r w:rsidRPr="009A0B49">
        <w:rPr>
          <w:lang w:val="en-AU"/>
        </w:rPr>
        <w:t>Introduction</w:t>
      </w:r>
    </w:p>
    <w:p w14:paraId="7174FA54" w14:textId="0E97D3F0" w:rsidR="00924247" w:rsidRPr="009A0B49" w:rsidRDefault="00924247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The purpose of this </w:t>
      </w:r>
      <w:r w:rsidR="0000790E" w:rsidRPr="009A0B49">
        <w:rPr>
          <w:lang w:val="en-AU"/>
        </w:rPr>
        <w:t>report is to</w:t>
      </w:r>
      <w:r w:rsidR="006E2EE4" w:rsidRPr="009A0B49">
        <w:rPr>
          <w:lang w:val="en-AU"/>
        </w:rPr>
        <w:t xml:space="preserve"> address the development of the algorithm to solve the k-shortest </w:t>
      </w:r>
      <w:proofErr w:type="spellStart"/>
      <w:r w:rsidR="006E2EE4" w:rsidRPr="009A0B49">
        <w:rPr>
          <w:lang w:val="en-AU"/>
        </w:rPr>
        <w:t>loopless</w:t>
      </w:r>
      <w:proofErr w:type="spellEnd"/>
      <w:r w:rsidR="006E2EE4" w:rsidRPr="009A0B49">
        <w:rPr>
          <w:lang w:val="en-AU"/>
        </w:rPr>
        <w:t xml:space="preserve"> paths problem. </w:t>
      </w:r>
    </w:p>
    <w:p w14:paraId="71AA630B" w14:textId="76C6D909" w:rsidR="006E2EE4" w:rsidRPr="009A0B49" w:rsidRDefault="006E2EE4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The problem </w:t>
      </w:r>
      <w:r w:rsidR="003A0541">
        <w:rPr>
          <w:lang w:val="en-AU"/>
        </w:rPr>
        <w:t>focuses on</w:t>
      </w:r>
      <w:r w:rsidRPr="009A0B49">
        <w:rPr>
          <w:lang w:val="en-AU"/>
        </w:rPr>
        <w:t xml:space="preserve"> finding the specified number of the shortest paths to move from a </w:t>
      </w:r>
      <w:proofErr w:type="gramStart"/>
      <w:r w:rsidRPr="009A0B49">
        <w:rPr>
          <w:lang w:val="en-AU"/>
        </w:rPr>
        <w:t>particular origin</w:t>
      </w:r>
      <w:proofErr w:type="gramEnd"/>
      <w:r w:rsidRPr="009A0B49">
        <w:rPr>
          <w:lang w:val="en-AU"/>
        </w:rPr>
        <w:t xml:space="preserve"> to a specified destination. The distance is determined by adding all weights between two vertices. This assignment problem articulates that the path must be </w:t>
      </w:r>
      <w:proofErr w:type="spellStart"/>
      <w:r w:rsidRPr="009A0B49">
        <w:rPr>
          <w:lang w:val="en-AU"/>
        </w:rPr>
        <w:t>loopless</w:t>
      </w:r>
      <w:proofErr w:type="spellEnd"/>
      <w:r w:rsidRPr="009A0B49">
        <w:rPr>
          <w:lang w:val="en-AU"/>
        </w:rPr>
        <w:t xml:space="preserve"> and the weights between vertices are </w:t>
      </w:r>
      <w:r w:rsidR="003A0541">
        <w:rPr>
          <w:lang w:val="en-AU"/>
        </w:rPr>
        <w:t>un</w:t>
      </w:r>
      <w:r w:rsidRPr="009A0B49">
        <w:rPr>
          <w:lang w:val="en-AU"/>
        </w:rPr>
        <w:t xml:space="preserve">directed. </w:t>
      </w:r>
      <w:r w:rsidR="00E77AFA" w:rsidRPr="009A0B49">
        <w:rPr>
          <w:lang w:val="en-AU"/>
        </w:rPr>
        <w:t xml:space="preserve">In addition, the shortest path must be included as part of the solution </w:t>
      </w:r>
      <w:r w:rsidR="003A0541">
        <w:rPr>
          <w:lang w:val="en-AU"/>
        </w:rPr>
        <w:t>while</w:t>
      </w:r>
      <w:r w:rsidR="00E77AFA" w:rsidRPr="009A0B49">
        <w:rPr>
          <w:lang w:val="en-AU"/>
        </w:rPr>
        <w:t xml:space="preserve"> the rest of the solutions can be approximated as shortest paths.</w:t>
      </w:r>
    </w:p>
    <w:p w14:paraId="36AD02EE" w14:textId="217D18EA" w:rsidR="00924247" w:rsidRPr="009A0B49" w:rsidRDefault="00924247" w:rsidP="008F134C">
      <w:pPr>
        <w:pStyle w:val="Heading1"/>
        <w:jc w:val="both"/>
        <w:rPr>
          <w:lang w:val="en-AU"/>
        </w:rPr>
      </w:pPr>
      <w:r w:rsidRPr="009A0B49">
        <w:rPr>
          <w:lang w:val="en-AU"/>
        </w:rPr>
        <w:t>Algorithmic Design</w:t>
      </w:r>
    </w:p>
    <w:p w14:paraId="2259DA86" w14:textId="65F4D5A7" w:rsidR="00924247" w:rsidRPr="009A0B49" w:rsidRDefault="00924247" w:rsidP="008F134C">
      <w:pPr>
        <w:pStyle w:val="Heading2"/>
        <w:jc w:val="both"/>
        <w:rPr>
          <w:lang w:val="en-AU"/>
        </w:rPr>
      </w:pPr>
      <w:r w:rsidRPr="009A0B49">
        <w:rPr>
          <w:lang w:val="en-AU"/>
        </w:rPr>
        <w:t>Overview of the algorithm</w:t>
      </w:r>
      <w:r w:rsidR="003A0541">
        <w:rPr>
          <w:lang w:val="en-AU"/>
        </w:rPr>
        <w:t xml:space="preserve"> and innovation</w:t>
      </w:r>
    </w:p>
    <w:p w14:paraId="1031143A" w14:textId="60E2D789" w:rsidR="0033236D" w:rsidRDefault="0033236D" w:rsidP="008F134C">
      <w:pPr>
        <w:jc w:val="both"/>
        <w:rPr>
          <w:lang w:val="en-AU"/>
        </w:rPr>
      </w:pPr>
      <w:r>
        <w:rPr>
          <w:lang w:val="en-AU"/>
        </w:rPr>
        <w:t xml:space="preserve">The algorithm to find the shortest path </w:t>
      </w:r>
      <w:r w:rsidR="00513FD2">
        <w:rPr>
          <w:lang w:val="en-AU"/>
        </w:rPr>
        <w:t xml:space="preserve">is selected to be Dijkstra algorithm because it is more efficient than Bellman-Ford algorithm when there are no negative weights. Initially, Bellman-Ford algorithm is implemented because it is assumed that there may be negative weights included within a sample of nodes. However, as the lecturer confirms that there will not be any negative weights, Dijkstra is implemented </w:t>
      </w:r>
      <w:proofErr w:type="gramStart"/>
      <w:r w:rsidR="00513FD2">
        <w:rPr>
          <w:lang w:val="en-AU"/>
        </w:rPr>
        <w:t>so as to</w:t>
      </w:r>
      <w:proofErr w:type="gramEnd"/>
      <w:r w:rsidR="00513FD2">
        <w:rPr>
          <w:lang w:val="en-AU"/>
        </w:rPr>
        <w:t xml:space="preserve"> improve time performance of the solution.</w:t>
      </w:r>
    </w:p>
    <w:p w14:paraId="34CC49BE" w14:textId="6980EAC7" w:rsidR="0033236D" w:rsidRPr="009A0B49" w:rsidRDefault="00513FD2" w:rsidP="008F134C">
      <w:pPr>
        <w:jc w:val="both"/>
        <w:rPr>
          <w:lang w:val="en-AU"/>
        </w:rPr>
      </w:pPr>
      <w:r>
        <w:rPr>
          <w:lang w:val="en-AU"/>
        </w:rPr>
        <w:t>For k-1 alternative shortest paths, m</w:t>
      </w:r>
      <w:r w:rsidR="00E77AFA" w:rsidRPr="009A0B49">
        <w:rPr>
          <w:lang w:val="en-AU"/>
        </w:rPr>
        <w:t xml:space="preserve">any algorithms are available for approximating solutions: </w:t>
      </w:r>
      <w:r>
        <w:rPr>
          <w:lang w:val="en-AU"/>
        </w:rPr>
        <w:t xml:space="preserve">Yen (1971), </w:t>
      </w:r>
      <w:proofErr w:type="spellStart"/>
      <w:r w:rsidR="00E77AFA" w:rsidRPr="009A0B49">
        <w:rPr>
          <w:lang w:val="en-AU"/>
        </w:rPr>
        <w:t>Ep</w:t>
      </w:r>
      <w:r>
        <w:rPr>
          <w:lang w:val="en-AU"/>
        </w:rPr>
        <w:t>p</w:t>
      </w:r>
      <w:r w:rsidR="003A0541">
        <w:rPr>
          <w:lang w:val="en-AU"/>
        </w:rPr>
        <w:t>stein</w:t>
      </w:r>
      <w:proofErr w:type="spellEnd"/>
      <w:r>
        <w:rPr>
          <w:lang w:val="en-AU"/>
        </w:rPr>
        <w:t xml:space="preserve"> (1997)</w:t>
      </w:r>
      <w:r w:rsidR="00E77AFA" w:rsidRPr="009A0B49">
        <w:rPr>
          <w:lang w:val="en-AU"/>
        </w:rPr>
        <w:t>, K* algorithm (</w:t>
      </w:r>
      <w:proofErr w:type="spellStart"/>
      <w:r>
        <w:rPr>
          <w:lang w:val="en-AU"/>
        </w:rPr>
        <w:t>Alijazzar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Leuem</w:t>
      </w:r>
      <w:proofErr w:type="spellEnd"/>
      <w:r>
        <w:rPr>
          <w:lang w:val="en-AU"/>
        </w:rPr>
        <w:t xml:space="preserve"> 2011</w:t>
      </w:r>
      <w:r w:rsidR="00E77AFA" w:rsidRPr="009A0B49">
        <w:rPr>
          <w:lang w:val="en-AU"/>
        </w:rPr>
        <w:t xml:space="preserve">), Large Networks (Akiba et al., 2015), Neural Network (Zhao and </w:t>
      </w:r>
      <w:proofErr w:type="spellStart"/>
      <w:r w:rsidR="00E77AFA" w:rsidRPr="009A0B49">
        <w:rPr>
          <w:lang w:val="en-AU"/>
        </w:rPr>
        <w:t>Sylla</w:t>
      </w:r>
      <w:proofErr w:type="spellEnd"/>
      <w:r w:rsidR="00E77AFA" w:rsidRPr="009A0B49">
        <w:rPr>
          <w:lang w:val="en-AU"/>
        </w:rPr>
        <w:t xml:space="preserve">, 2013), or Genetic </w:t>
      </w:r>
      <w:r w:rsidR="003A0541">
        <w:rPr>
          <w:lang w:val="en-AU"/>
        </w:rPr>
        <w:t>A</w:t>
      </w:r>
      <w:r w:rsidR="00E77AFA" w:rsidRPr="009A0B49">
        <w:rPr>
          <w:lang w:val="en-AU"/>
        </w:rPr>
        <w:t>lgorithm (Wang et al., 2018).</w:t>
      </w:r>
      <w:r>
        <w:rPr>
          <w:lang w:val="en-AU"/>
        </w:rPr>
        <w:t xml:space="preserve"> The algorithm for</w:t>
      </w:r>
      <w:r w:rsidR="00E77AFA" w:rsidRPr="009A0B49">
        <w:rPr>
          <w:lang w:val="en-AU"/>
        </w:rPr>
        <w:t xml:space="preserve"> </w:t>
      </w:r>
      <w:r>
        <w:rPr>
          <w:lang w:val="en-AU"/>
        </w:rPr>
        <w:t xml:space="preserve">Yen, </w:t>
      </w:r>
      <w:proofErr w:type="spellStart"/>
      <w:r w:rsidR="00E77AFA" w:rsidRPr="009A0B49">
        <w:rPr>
          <w:lang w:val="en-AU"/>
        </w:rPr>
        <w:t>Ep</w:t>
      </w:r>
      <w:r>
        <w:rPr>
          <w:lang w:val="en-AU"/>
        </w:rPr>
        <w:t>psteain</w:t>
      </w:r>
      <w:proofErr w:type="spellEnd"/>
      <w:r w:rsidR="00E77AFA" w:rsidRPr="009A0B49">
        <w:rPr>
          <w:lang w:val="en-AU"/>
        </w:rPr>
        <w:t xml:space="preserve"> and K* </w:t>
      </w:r>
      <w:r>
        <w:rPr>
          <w:lang w:val="en-AU"/>
        </w:rPr>
        <w:t>in addition to</w:t>
      </w:r>
      <w:r w:rsidR="00E77AFA" w:rsidRPr="009A0B49">
        <w:rPr>
          <w:lang w:val="en-AU"/>
        </w:rPr>
        <w:t xml:space="preserve"> their variations have been around for a few decades while network approaches</w:t>
      </w:r>
      <w:r>
        <w:rPr>
          <w:lang w:val="en-AU"/>
        </w:rPr>
        <w:t xml:space="preserve"> (e.g. Neural Network or Genetic Algorithm)</w:t>
      </w:r>
      <w:r w:rsidR="00E77AFA" w:rsidRPr="009A0B49">
        <w:rPr>
          <w:lang w:val="en-AU"/>
        </w:rPr>
        <w:t xml:space="preserve"> for the k-shortest paths problem could be considered as relatively recent attempts. </w:t>
      </w:r>
      <w:r>
        <w:rPr>
          <w:lang w:val="en-AU"/>
        </w:rPr>
        <w:t>In this assignment, c</w:t>
      </w:r>
      <w:r w:rsidR="00E77AFA" w:rsidRPr="009A0B49">
        <w:rPr>
          <w:lang w:val="en-AU"/>
        </w:rPr>
        <w:t>onsidering time and space efficiency</w:t>
      </w:r>
      <w:r>
        <w:rPr>
          <w:lang w:val="en-AU"/>
        </w:rPr>
        <w:t xml:space="preserve"> and </w:t>
      </w:r>
      <w:r w:rsidR="00E77AFA" w:rsidRPr="009A0B49">
        <w:rPr>
          <w:lang w:val="en-AU"/>
        </w:rPr>
        <w:t xml:space="preserve">time constraints on the assignment deadline, </w:t>
      </w:r>
      <w:r w:rsidR="003A0541">
        <w:rPr>
          <w:lang w:val="en-AU"/>
        </w:rPr>
        <w:t>approximation method</w:t>
      </w:r>
      <w:r w:rsidR="005F07EA">
        <w:rPr>
          <w:lang w:val="en-AU"/>
        </w:rPr>
        <w:t>s</w:t>
      </w:r>
      <w:r w:rsidR="003A0541">
        <w:rPr>
          <w:lang w:val="en-AU"/>
        </w:rPr>
        <w:t xml:space="preserve"> loosely based on Genetic Algorithm </w:t>
      </w:r>
      <w:r w:rsidR="00E77AFA" w:rsidRPr="009A0B49">
        <w:rPr>
          <w:lang w:val="en-AU"/>
        </w:rPr>
        <w:t xml:space="preserve">is selected as the overarching algorithm. </w:t>
      </w:r>
    </w:p>
    <w:p w14:paraId="000C7F22" w14:textId="7A75E4DC" w:rsidR="00924247" w:rsidRPr="009A0B49" w:rsidRDefault="00924247" w:rsidP="008F134C">
      <w:pPr>
        <w:jc w:val="both"/>
        <w:rPr>
          <w:lang w:val="en-AU"/>
        </w:rPr>
      </w:pPr>
    </w:p>
    <w:p w14:paraId="17D9BDE4" w14:textId="4F857B42" w:rsidR="00924247" w:rsidRPr="009A0B49" w:rsidRDefault="00924247" w:rsidP="008F134C">
      <w:pPr>
        <w:pStyle w:val="Heading2"/>
        <w:jc w:val="both"/>
        <w:rPr>
          <w:lang w:val="en-AU"/>
        </w:rPr>
      </w:pPr>
      <w:r w:rsidRPr="009A0B49">
        <w:rPr>
          <w:lang w:val="en-AU"/>
        </w:rPr>
        <w:lastRenderedPageBreak/>
        <w:t>Algorithm Description</w:t>
      </w:r>
    </w:p>
    <w:p w14:paraId="69E8AAF1" w14:textId="77777777" w:rsidR="005F07EA" w:rsidRDefault="00AA6D25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This section addresses </w:t>
      </w:r>
      <w:r w:rsidR="00F74285" w:rsidRPr="009A0B49">
        <w:rPr>
          <w:lang w:val="en-AU"/>
        </w:rPr>
        <w:t xml:space="preserve">the classes implemented to solve the </w:t>
      </w:r>
      <w:r w:rsidR="0025479F" w:rsidRPr="009A0B49">
        <w:rPr>
          <w:lang w:val="en-AU"/>
        </w:rPr>
        <w:t>k</w:t>
      </w:r>
      <w:r w:rsidR="00F74285" w:rsidRPr="009A0B49">
        <w:rPr>
          <w:lang w:val="en-AU"/>
        </w:rPr>
        <w:t>-shortest paths problem and how the algorithm provides one shortest path in addition to other approximated shortest paths.</w:t>
      </w:r>
    </w:p>
    <w:p w14:paraId="649561F1" w14:textId="11BBBA59" w:rsidR="00F74285" w:rsidRPr="009A0B49" w:rsidRDefault="00F74285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 </w:t>
      </w:r>
    </w:p>
    <w:p w14:paraId="5C1CDF48" w14:textId="4E6236D7" w:rsidR="00F74285" w:rsidRPr="009A0B49" w:rsidRDefault="00F74285" w:rsidP="008F134C">
      <w:pPr>
        <w:pStyle w:val="Heading3"/>
        <w:jc w:val="both"/>
        <w:rPr>
          <w:lang w:val="en-AU"/>
        </w:rPr>
      </w:pPr>
      <w:r w:rsidRPr="009A0B49">
        <w:rPr>
          <w:lang w:val="en-AU"/>
        </w:rPr>
        <w:t>Node class</w:t>
      </w:r>
    </w:p>
    <w:p w14:paraId="79FE6E28" w14:textId="2C410A6F" w:rsidR="00F74285" w:rsidRPr="009A0B49" w:rsidRDefault="00A8301A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The </w:t>
      </w:r>
      <w:r w:rsidR="008F134C" w:rsidRPr="009A0B49">
        <w:rPr>
          <w:lang w:val="en-AU"/>
        </w:rPr>
        <w:t>Node class is essential because it keeps an ID of a node as key (e.g. ‘C’ or ‘</w:t>
      </w:r>
      <w:r w:rsidR="009B37A1">
        <w:rPr>
          <w:lang w:val="en-AU"/>
        </w:rPr>
        <w:t>7865</w:t>
      </w:r>
      <w:r w:rsidR="008F134C" w:rsidRPr="009A0B49">
        <w:rPr>
          <w:lang w:val="en-AU"/>
        </w:rPr>
        <w:t>’) and weights to the next nodes. To do so, a dictionary data structure is used to store weights as value to the keys that are neighbour to a current node. Three getter methods and one setter method are implemented in this class, containing ‘get neighbours’, ‘get key’, ‘get weight’, and ‘add neighbour’.</w:t>
      </w:r>
    </w:p>
    <w:p w14:paraId="489147F8" w14:textId="193E8256" w:rsidR="00F74285" w:rsidRPr="009A0B49" w:rsidRDefault="0025479F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The </w:t>
      </w:r>
      <w:r w:rsidR="008F134C" w:rsidRPr="009A0B49">
        <w:rPr>
          <w:lang w:val="en-AU"/>
        </w:rPr>
        <w:t xml:space="preserve">‘get neighbours’ method provides the list of all neighbours connected from a current node. </w:t>
      </w:r>
      <w:r w:rsidRPr="009A0B49">
        <w:rPr>
          <w:lang w:val="en-AU"/>
        </w:rPr>
        <w:t xml:space="preserve">The </w:t>
      </w:r>
      <w:r w:rsidR="008F134C" w:rsidRPr="009A0B49">
        <w:rPr>
          <w:lang w:val="en-AU"/>
        </w:rPr>
        <w:t xml:space="preserve">‘get key’ </w:t>
      </w:r>
      <w:r w:rsidRPr="009A0B49">
        <w:rPr>
          <w:lang w:val="en-AU"/>
        </w:rPr>
        <w:t xml:space="preserve">method </w:t>
      </w:r>
      <w:r w:rsidR="008F134C" w:rsidRPr="009A0B49">
        <w:rPr>
          <w:lang w:val="en-AU"/>
        </w:rPr>
        <w:t xml:space="preserve">obtains the key of the current node while </w:t>
      </w:r>
      <w:r w:rsidRPr="009A0B49">
        <w:rPr>
          <w:lang w:val="en-AU"/>
        </w:rPr>
        <w:t xml:space="preserve">the </w:t>
      </w:r>
      <w:r w:rsidR="008F134C" w:rsidRPr="009A0B49">
        <w:rPr>
          <w:lang w:val="en-AU"/>
        </w:rPr>
        <w:t xml:space="preserve">‘get weight’ </w:t>
      </w:r>
      <w:r w:rsidRPr="009A0B49">
        <w:rPr>
          <w:lang w:val="en-AU"/>
        </w:rPr>
        <w:t xml:space="preserve">method </w:t>
      </w:r>
      <w:r w:rsidR="008F134C" w:rsidRPr="009A0B49">
        <w:rPr>
          <w:lang w:val="en-AU"/>
        </w:rPr>
        <w:t>returns the weights of the list of all neighbours linked to a current node. ‘add neighbour’ sets a list of neighbouring nodes with its weight information.</w:t>
      </w:r>
    </w:p>
    <w:p w14:paraId="1D497880" w14:textId="77777777" w:rsidR="00F74285" w:rsidRPr="009A0B49" w:rsidRDefault="00F74285" w:rsidP="008F134C">
      <w:pPr>
        <w:jc w:val="both"/>
        <w:rPr>
          <w:lang w:val="en-AU"/>
        </w:rPr>
      </w:pPr>
    </w:p>
    <w:p w14:paraId="47F0F8E7" w14:textId="0882CEF0" w:rsidR="005E780A" w:rsidRPr="009A0B49" w:rsidRDefault="00F74285" w:rsidP="008F134C">
      <w:pPr>
        <w:pStyle w:val="Heading3"/>
        <w:jc w:val="both"/>
        <w:rPr>
          <w:lang w:val="en-AU"/>
        </w:rPr>
      </w:pPr>
      <w:r w:rsidRPr="009A0B49">
        <w:rPr>
          <w:lang w:val="en-AU"/>
        </w:rPr>
        <w:t>Graph class</w:t>
      </w:r>
    </w:p>
    <w:p w14:paraId="2E6FA00B" w14:textId="04C01AE5" w:rsidR="00F74285" w:rsidRPr="009A0B49" w:rsidRDefault="008F134C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Built on the </w:t>
      </w:r>
      <w:r w:rsidR="00A8301A" w:rsidRPr="009A0B49">
        <w:rPr>
          <w:lang w:val="en-AU"/>
        </w:rPr>
        <w:t>N</w:t>
      </w:r>
      <w:r w:rsidRPr="009A0B49">
        <w:rPr>
          <w:lang w:val="en-AU"/>
        </w:rPr>
        <w:t xml:space="preserve">ode class explained previously, the </w:t>
      </w:r>
      <w:r w:rsidR="00A8301A" w:rsidRPr="009A0B49">
        <w:rPr>
          <w:lang w:val="en-AU"/>
        </w:rPr>
        <w:t>G</w:t>
      </w:r>
      <w:r w:rsidRPr="009A0B49">
        <w:rPr>
          <w:lang w:val="en-AU"/>
        </w:rPr>
        <w:t xml:space="preserve">raph class </w:t>
      </w:r>
      <w:r w:rsidR="00924062" w:rsidRPr="009A0B49">
        <w:rPr>
          <w:lang w:val="en-AU"/>
        </w:rPr>
        <w:t xml:space="preserve">includes </w:t>
      </w:r>
      <w:r w:rsidR="00B5261B" w:rsidRPr="009A0B49">
        <w:rPr>
          <w:lang w:val="en-AU"/>
        </w:rPr>
        <w:t>four getters and t</w:t>
      </w:r>
      <w:r w:rsidR="00A8301A" w:rsidRPr="009A0B49">
        <w:rPr>
          <w:lang w:val="en-AU"/>
        </w:rPr>
        <w:t>wo</w:t>
      </w:r>
      <w:r w:rsidR="00B5261B" w:rsidRPr="009A0B49">
        <w:rPr>
          <w:lang w:val="en-AU"/>
        </w:rPr>
        <w:t xml:space="preserve"> setters. </w:t>
      </w:r>
      <w:proofErr w:type="gramStart"/>
      <w:r w:rsidR="00B5261B" w:rsidRPr="009A0B49">
        <w:rPr>
          <w:lang w:val="en-AU"/>
        </w:rPr>
        <w:t xml:space="preserve">In particular, </w:t>
      </w:r>
      <w:r w:rsidR="009B37A1">
        <w:rPr>
          <w:lang w:val="en-AU"/>
        </w:rPr>
        <w:t>two</w:t>
      </w:r>
      <w:proofErr w:type="gramEnd"/>
      <w:r w:rsidR="00B5261B" w:rsidRPr="009A0B49">
        <w:rPr>
          <w:lang w:val="en-AU"/>
        </w:rPr>
        <w:t xml:space="preserve"> getters</w:t>
      </w:r>
      <w:r w:rsidR="009B37A1">
        <w:rPr>
          <w:lang w:val="en-AU"/>
        </w:rPr>
        <w:t>,</w:t>
      </w:r>
      <w:r w:rsidR="00B5261B" w:rsidRPr="009A0B49">
        <w:rPr>
          <w:lang w:val="en-AU"/>
        </w:rPr>
        <w:t xml:space="preserve"> ‘get vertex’</w:t>
      </w:r>
      <w:r w:rsidR="009B37A1">
        <w:rPr>
          <w:lang w:val="en-AU"/>
        </w:rPr>
        <w:t xml:space="preserve"> and</w:t>
      </w:r>
      <w:r w:rsidR="00B5261B" w:rsidRPr="009A0B49">
        <w:rPr>
          <w:lang w:val="en-AU"/>
        </w:rPr>
        <w:t xml:space="preserve"> ‘get vertices’</w:t>
      </w:r>
      <w:r w:rsidR="009B37A1">
        <w:rPr>
          <w:lang w:val="en-AU"/>
        </w:rPr>
        <w:t>,</w:t>
      </w:r>
      <w:r w:rsidR="00B5261B" w:rsidRPr="009A0B49">
        <w:rPr>
          <w:lang w:val="en-AU"/>
        </w:rPr>
        <w:t xml:space="preserve"> returns a current node</w:t>
      </w:r>
      <w:r w:rsidR="009B37A1">
        <w:rPr>
          <w:lang w:val="en-AU"/>
        </w:rPr>
        <w:t xml:space="preserve"> object</w:t>
      </w:r>
      <w:r w:rsidR="00B5261B" w:rsidRPr="009A0B49">
        <w:rPr>
          <w:lang w:val="en-AU"/>
        </w:rPr>
        <w:t xml:space="preserve"> in the graph, a list of nodes in the graph, respectively.</w:t>
      </w:r>
    </w:p>
    <w:p w14:paraId="6BC29DA6" w14:textId="0D7D8E95" w:rsidR="00B5261B" w:rsidRPr="009A0B49" w:rsidRDefault="00B5261B" w:rsidP="008F134C">
      <w:pPr>
        <w:jc w:val="both"/>
        <w:rPr>
          <w:lang w:val="en-AU"/>
        </w:rPr>
      </w:pPr>
      <w:r w:rsidRPr="009A0B49">
        <w:rPr>
          <w:lang w:val="en-AU"/>
        </w:rPr>
        <w:t>The setters are important in this class because they help to construct a graph.</w:t>
      </w:r>
      <w:r w:rsidR="0025479F" w:rsidRPr="009A0B49">
        <w:rPr>
          <w:lang w:val="en-AU"/>
        </w:rPr>
        <w:t xml:space="preserve"> The</w:t>
      </w:r>
      <w:r w:rsidRPr="009A0B49">
        <w:rPr>
          <w:lang w:val="en-AU"/>
        </w:rPr>
        <w:t xml:space="preserve"> ‘add vertex’ </w:t>
      </w:r>
      <w:r w:rsidR="0025479F" w:rsidRPr="009A0B49">
        <w:rPr>
          <w:lang w:val="en-AU"/>
        </w:rPr>
        <w:t>method</w:t>
      </w:r>
      <w:r w:rsidR="00763830">
        <w:rPr>
          <w:lang w:val="en-AU"/>
        </w:rPr>
        <w:t xml:space="preserve"> </w:t>
      </w:r>
      <w:r w:rsidRPr="009A0B49">
        <w:rPr>
          <w:lang w:val="en-AU"/>
        </w:rPr>
        <w:t>increases the size of graph and add a new node in a graph.</w:t>
      </w:r>
      <w:r w:rsidR="0025479F" w:rsidRPr="009A0B49">
        <w:rPr>
          <w:lang w:val="en-AU"/>
        </w:rPr>
        <w:t xml:space="preserve"> The</w:t>
      </w:r>
      <w:r w:rsidRPr="009A0B49">
        <w:rPr>
          <w:lang w:val="en-AU"/>
        </w:rPr>
        <w:t xml:space="preserve"> ‘add edge’</w:t>
      </w:r>
      <w:r w:rsidR="0025479F" w:rsidRPr="009A0B49">
        <w:rPr>
          <w:lang w:val="en-AU"/>
        </w:rPr>
        <w:t xml:space="preserve"> method</w:t>
      </w:r>
      <w:r w:rsidRPr="009A0B49">
        <w:rPr>
          <w:lang w:val="en-AU"/>
        </w:rPr>
        <w:t xml:space="preserve"> </w:t>
      </w:r>
      <w:r w:rsidR="00A8301A" w:rsidRPr="009A0B49">
        <w:rPr>
          <w:lang w:val="en-AU"/>
        </w:rPr>
        <w:t>sets weights of the neighbouring class by calling ‘add neighbour’ from the Node class.</w:t>
      </w:r>
    </w:p>
    <w:p w14:paraId="64DBE77E" w14:textId="634CB1ED" w:rsidR="00F74285" w:rsidRPr="009A0B49" w:rsidRDefault="00F74285" w:rsidP="008F134C">
      <w:pPr>
        <w:jc w:val="both"/>
        <w:rPr>
          <w:lang w:val="en-AU"/>
        </w:rPr>
      </w:pPr>
    </w:p>
    <w:p w14:paraId="1052B32F" w14:textId="29F7F99F" w:rsidR="00F74285" w:rsidRPr="009A0B49" w:rsidRDefault="0033236D" w:rsidP="008F134C">
      <w:pPr>
        <w:pStyle w:val="Heading3"/>
        <w:jc w:val="both"/>
        <w:rPr>
          <w:lang w:val="en-AU"/>
        </w:rPr>
      </w:pPr>
      <w:r>
        <w:rPr>
          <w:lang w:val="en-AU"/>
        </w:rPr>
        <w:t>K Shortest</w:t>
      </w:r>
      <w:r w:rsidR="00F74285" w:rsidRPr="009A0B49">
        <w:rPr>
          <w:lang w:val="en-AU"/>
        </w:rPr>
        <w:t xml:space="preserve"> class</w:t>
      </w:r>
    </w:p>
    <w:p w14:paraId="2FF63718" w14:textId="20BE0376" w:rsidR="00406884" w:rsidRDefault="00A8301A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The </w:t>
      </w:r>
      <w:r w:rsidR="009B37A1">
        <w:rPr>
          <w:lang w:val="en-AU"/>
        </w:rPr>
        <w:t>K Shortest class</w:t>
      </w:r>
      <w:r w:rsidRPr="009A0B49">
        <w:rPr>
          <w:lang w:val="en-AU"/>
        </w:rPr>
        <w:t xml:space="preserve"> </w:t>
      </w:r>
      <w:r w:rsidR="0025479F" w:rsidRPr="009A0B49">
        <w:rPr>
          <w:lang w:val="en-AU"/>
        </w:rPr>
        <w:t xml:space="preserve">implements </w:t>
      </w:r>
      <w:r w:rsidR="009B37A1">
        <w:rPr>
          <w:lang w:val="en-AU"/>
        </w:rPr>
        <w:t>the original Dijkstra algorithm in addition to some variations</w:t>
      </w:r>
      <w:r w:rsidR="0025479F" w:rsidRPr="009A0B49">
        <w:rPr>
          <w:lang w:val="en-AU"/>
        </w:rPr>
        <w:t>.</w:t>
      </w:r>
      <w:r w:rsidR="00566107">
        <w:rPr>
          <w:lang w:val="en-AU"/>
        </w:rPr>
        <w:t xml:space="preserve"> </w:t>
      </w:r>
    </w:p>
    <w:p w14:paraId="206F366F" w14:textId="0668D065" w:rsidR="009B37A1" w:rsidRDefault="009B37A1" w:rsidP="008F134C">
      <w:pPr>
        <w:jc w:val="both"/>
        <w:rPr>
          <w:lang w:val="en-AU"/>
        </w:rPr>
      </w:pPr>
      <w:r>
        <w:rPr>
          <w:lang w:val="en-AU"/>
        </w:rPr>
        <w:t xml:space="preserve">First, </w:t>
      </w:r>
      <w:r w:rsidR="00566107">
        <w:rPr>
          <w:lang w:val="en-AU"/>
        </w:rPr>
        <w:t xml:space="preserve">traditional </w:t>
      </w:r>
      <w:r>
        <w:rPr>
          <w:lang w:val="en-AU"/>
        </w:rPr>
        <w:t>Dijkstra</w:t>
      </w:r>
      <w:r w:rsidR="00566107">
        <w:rPr>
          <w:lang w:val="en-AU"/>
        </w:rPr>
        <w:t xml:space="preserve"> algorithm </w:t>
      </w:r>
      <w:bookmarkStart w:id="0" w:name="_GoBack"/>
      <w:bookmarkEnd w:id="0"/>
    </w:p>
    <w:p w14:paraId="3732DBCC" w14:textId="480A9C98" w:rsidR="00566107" w:rsidRPr="009A0B49" w:rsidRDefault="00566107" w:rsidP="008F134C">
      <w:pPr>
        <w:jc w:val="both"/>
        <w:rPr>
          <w:lang w:val="en-AU"/>
        </w:rPr>
      </w:pPr>
      <w:r>
        <w:rPr>
          <w:lang w:val="en-AU"/>
        </w:rPr>
        <w:t>A small number of</w:t>
      </w:r>
      <w:r>
        <w:rPr>
          <w:lang w:val="en-AU"/>
        </w:rPr>
        <w:t xml:space="preserve"> variations </w:t>
      </w:r>
      <w:r>
        <w:rPr>
          <w:lang w:val="en-AU"/>
        </w:rPr>
        <w:t xml:space="preserve">to Dijkstra algorithm </w:t>
      </w:r>
      <w:r>
        <w:rPr>
          <w:lang w:val="en-AU"/>
        </w:rPr>
        <w:t xml:space="preserve">are explained in the next section, </w:t>
      </w:r>
      <w:r>
        <w:rPr>
          <w:lang w:val="en-AU"/>
        </w:rPr>
        <w:t>“</w:t>
      </w:r>
      <w:r>
        <w:rPr>
          <w:lang w:val="en-AU"/>
        </w:rPr>
        <w:t>Aspects on innovation</w:t>
      </w:r>
      <w:r>
        <w:rPr>
          <w:lang w:val="en-AU"/>
        </w:rPr>
        <w:t>”</w:t>
      </w:r>
      <w:r>
        <w:rPr>
          <w:lang w:val="en-AU"/>
        </w:rPr>
        <w:t>.</w:t>
      </w:r>
    </w:p>
    <w:p w14:paraId="6F3B3A82" w14:textId="77777777" w:rsidR="0033236D" w:rsidRPr="009A0B49" w:rsidRDefault="0033236D" w:rsidP="008F134C">
      <w:pPr>
        <w:jc w:val="both"/>
        <w:rPr>
          <w:lang w:val="en-AU"/>
        </w:rPr>
      </w:pPr>
    </w:p>
    <w:p w14:paraId="49B579B7" w14:textId="3137B0E9" w:rsidR="0033236D" w:rsidRDefault="009B37A1" w:rsidP="0033236D">
      <w:pPr>
        <w:pStyle w:val="Heading3"/>
        <w:rPr>
          <w:lang w:val="en-AU"/>
        </w:rPr>
      </w:pPr>
      <w:r>
        <w:rPr>
          <w:lang w:val="en-AU"/>
        </w:rPr>
        <w:t>A</w:t>
      </w:r>
      <w:r w:rsidR="0033236D">
        <w:rPr>
          <w:lang w:val="en-AU"/>
        </w:rPr>
        <w:t>spects</w:t>
      </w:r>
      <w:r>
        <w:rPr>
          <w:lang w:val="en-AU"/>
        </w:rPr>
        <w:t xml:space="preserve"> on innovation</w:t>
      </w:r>
    </w:p>
    <w:p w14:paraId="3401881D" w14:textId="77777777" w:rsidR="009B37A1" w:rsidRPr="009A0B49" w:rsidRDefault="0033236D" w:rsidP="009B37A1">
      <w:pPr>
        <w:jc w:val="both"/>
        <w:rPr>
          <w:lang w:val="en-AU"/>
        </w:rPr>
      </w:pPr>
      <w:r>
        <w:rPr>
          <w:lang w:val="en-AU"/>
        </w:rPr>
        <w:t xml:space="preserve">Two principles are adopted from Genetic Algorithm: mutation and population. Mutation aspect is simulated through </w:t>
      </w:r>
      <w:r w:rsidR="009B37A1" w:rsidRPr="009A0B49">
        <w:rPr>
          <w:lang w:val="en-AU"/>
        </w:rPr>
        <w:t>Key concepts of normal GA include Population</w:t>
      </w:r>
      <w:r w:rsidR="009B37A1">
        <w:rPr>
          <w:lang w:val="en-AU"/>
        </w:rPr>
        <w:t xml:space="preserve"> </w:t>
      </w:r>
      <w:r w:rsidR="009B37A1" w:rsidRPr="009A0B49">
        <w:rPr>
          <w:lang w:val="en-AU"/>
        </w:rPr>
        <w:t>and Mutation.</w:t>
      </w:r>
      <w:r w:rsidR="009B37A1">
        <w:rPr>
          <w:lang w:val="en-AU"/>
        </w:rPr>
        <w:t xml:space="preserve"> </w:t>
      </w:r>
      <w:r w:rsidR="009B37A1" w:rsidRPr="009A0B49">
        <w:rPr>
          <w:lang w:val="en-AU"/>
        </w:rPr>
        <w:t>Population is a collection of Chromosome, meaning it consists of different valid paths.</w:t>
      </w:r>
      <w:r w:rsidR="009B37A1">
        <w:rPr>
          <w:lang w:val="en-AU"/>
        </w:rPr>
        <w:t xml:space="preserve"> Mutation in Wang et al. (2018)’s concept corresponds to Crossover in that Mutation occurs in a Gene pool. However, for Mutation, a Gene pool is built from selecting one Chromosome/path from Population/collection of paths and a random valid path. </w:t>
      </w:r>
    </w:p>
    <w:p w14:paraId="520B461C" w14:textId="77777777" w:rsidR="0033236D" w:rsidRPr="009A0B49" w:rsidRDefault="0033236D" w:rsidP="0033236D">
      <w:pPr>
        <w:jc w:val="both"/>
        <w:rPr>
          <w:lang w:val="en-AU"/>
        </w:rPr>
      </w:pPr>
    </w:p>
    <w:p w14:paraId="1E16DFC8" w14:textId="77777777" w:rsidR="0033236D" w:rsidRDefault="0033236D" w:rsidP="0033236D">
      <w:pPr>
        <w:jc w:val="both"/>
        <w:rPr>
          <w:lang w:val="en-AU"/>
        </w:rPr>
      </w:pPr>
      <w:r>
        <w:rPr>
          <w:lang w:val="en-AU"/>
        </w:rPr>
        <w:lastRenderedPageBreak/>
        <w:t>Placing all these concepts together generates a set of pseudo-codes in the next section.</w:t>
      </w:r>
    </w:p>
    <w:p w14:paraId="315F215E" w14:textId="77777777" w:rsidR="00F047A1" w:rsidRPr="009A0B49" w:rsidRDefault="00F047A1" w:rsidP="008F134C">
      <w:pPr>
        <w:jc w:val="both"/>
        <w:rPr>
          <w:lang w:val="en-AU"/>
        </w:rPr>
      </w:pPr>
    </w:p>
    <w:p w14:paraId="68B010B1" w14:textId="41603BDE" w:rsidR="00924247" w:rsidRPr="009A0B49" w:rsidRDefault="00924247" w:rsidP="008F134C">
      <w:pPr>
        <w:pStyle w:val="Heading2"/>
        <w:jc w:val="both"/>
        <w:rPr>
          <w:lang w:val="en-AU"/>
        </w:rPr>
      </w:pPr>
      <w:r w:rsidRPr="009A0B49">
        <w:rPr>
          <w:lang w:val="en-AU"/>
        </w:rPr>
        <w:t>Algorithm Pseudo-Code</w:t>
      </w:r>
    </w:p>
    <w:p w14:paraId="45F3613F" w14:textId="6683E29D" w:rsidR="00903FE7" w:rsidRPr="009A0B49" w:rsidRDefault="00A0763B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The following pseudo-code describes how </w:t>
      </w:r>
      <w:r w:rsidR="0033236D">
        <w:rPr>
          <w:lang w:val="en-AU"/>
        </w:rPr>
        <w:t>K Shortest Algorithm</w:t>
      </w:r>
      <w:r w:rsidRPr="009A0B49">
        <w:rPr>
          <w:lang w:val="en-AU"/>
        </w:rPr>
        <w:t xml:space="preserve"> is implemented </w:t>
      </w:r>
      <w:r w:rsidR="00BD65E3" w:rsidRPr="009A0B49">
        <w:rPr>
          <w:lang w:val="en-AU"/>
        </w:rPr>
        <w:t xml:space="preserve">to solve the K-shortest paths problem. </w:t>
      </w:r>
    </w:p>
    <w:p w14:paraId="3D6FDF88" w14:textId="1237CF4A" w:rsidR="00903FE7" w:rsidRPr="009A0B49" w:rsidRDefault="00903FE7" w:rsidP="008F134C">
      <w:pPr>
        <w:jc w:val="both"/>
        <w:rPr>
          <w:lang w:val="en-AU"/>
        </w:rPr>
      </w:pPr>
    </w:p>
    <w:p w14:paraId="1B32BF40" w14:textId="58B62D9B" w:rsidR="00903FE7" w:rsidRPr="009A0B49" w:rsidRDefault="00763830" w:rsidP="008F134C">
      <w:pPr>
        <w:jc w:val="both"/>
        <w:rPr>
          <w:lang w:val="en-AU"/>
        </w:rPr>
      </w:pPr>
      <w:r w:rsidRPr="009A0B49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5ACBF" wp14:editId="4A466727">
                <wp:simplePos x="0" y="0"/>
                <wp:positionH relativeFrom="margin">
                  <wp:posOffset>-146685</wp:posOffset>
                </wp:positionH>
                <wp:positionV relativeFrom="margin">
                  <wp:posOffset>180975</wp:posOffset>
                </wp:positionV>
                <wp:extent cx="6297295" cy="3545205"/>
                <wp:effectExtent l="0" t="0" r="8255" b="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354520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546A4" w14:textId="77777777" w:rsidR="00A0763B" w:rsidRPr="00763830" w:rsidRDefault="00A0763B" w:rsidP="00A0763B">
                            <w:pPr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 w:rsidRPr="00763830">
                              <w:rPr>
                                <w:b/>
                                <w:lang w:val="en-AU"/>
                              </w:rPr>
                              <w:t>Start</w:t>
                            </w:r>
                          </w:p>
                          <w:p w14:paraId="2373D26E" w14:textId="78FCF7C7" w:rsidR="00A0763B" w:rsidRPr="00763830" w:rsidRDefault="00F8063A" w:rsidP="00A0763B">
                            <w:pPr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Initialise</w:t>
                            </w:r>
                            <w:r w:rsidR="00A0763B" w:rsidRPr="00763830">
                              <w:rPr>
                                <w:b/>
                                <w:lang w:val="en-AU"/>
                              </w:rPr>
                              <w:t xml:space="preserve"> population </w:t>
                            </w:r>
                            <w:r>
                              <w:rPr>
                                <w:b/>
                                <w:lang w:val="en-AU"/>
                              </w:rPr>
                              <w:t>by using</w:t>
                            </w:r>
                            <w:r w:rsidR="00763830" w:rsidRPr="00763830">
                              <w:rPr>
                                <w:b/>
                                <w:lang w:val="en-AU"/>
                              </w:rPr>
                              <w:t xml:space="preserve"> BF algorithm and random initiali</w:t>
                            </w:r>
                            <w:r w:rsidR="00763830">
                              <w:rPr>
                                <w:b/>
                                <w:lang w:val="en-AU"/>
                              </w:rPr>
                              <w:t>s</w:t>
                            </w:r>
                            <w:r w:rsidR="00763830" w:rsidRPr="00763830">
                              <w:rPr>
                                <w:b/>
                                <w:lang w:val="en-AU"/>
                              </w:rPr>
                              <w:t>ation</w:t>
                            </w:r>
                            <w:r>
                              <w:rPr>
                                <w:b/>
                                <w:lang w:val="en-AU"/>
                              </w:rPr>
                              <w:t xml:space="preserve"> method</w:t>
                            </w:r>
                          </w:p>
                          <w:p w14:paraId="4F9D3001" w14:textId="7E4FA293" w:rsidR="00A0763B" w:rsidRPr="00763830" w:rsidRDefault="00A0763B" w:rsidP="00A0763B">
                            <w:pPr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 w:rsidRPr="00763830">
                              <w:rPr>
                                <w:b/>
                                <w:lang w:val="en-AU"/>
                              </w:rPr>
                              <w:t>Start loop</w:t>
                            </w:r>
                            <w:r w:rsidR="00F8063A">
                              <w:rPr>
                                <w:b/>
                                <w:lang w:val="en-AU"/>
                              </w:rPr>
                              <w:t xml:space="preserve"> for the number of evolutions</w:t>
                            </w:r>
                          </w:p>
                          <w:p w14:paraId="7C58D5D3" w14:textId="2548C805" w:rsidR="00F8063A" w:rsidRDefault="00F8063A" w:rsidP="00A0763B">
                            <w:pPr>
                              <w:ind w:left="720"/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Create a gene pool and crossover/breed to make new paths</w:t>
                            </w:r>
                          </w:p>
                          <w:p w14:paraId="62594F7C" w14:textId="6AEFCACD" w:rsidR="00F8063A" w:rsidRDefault="00F8063A" w:rsidP="00F8063A">
                            <w:pPr>
                              <w:ind w:firstLine="720"/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 w:rsidRPr="00763830">
                              <w:rPr>
                                <w:b/>
                                <w:lang w:val="en-AU"/>
                              </w:rPr>
                              <w:t xml:space="preserve">Add </w:t>
                            </w:r>
                            <w:r>
                              <w:rPr>
                                <w:b/>
                                <w:lang w:val="en-AU"/>
                              </w:rPr>
                              <w:t xml:space="preserve">these </w:t>
                            </w:r>
                            <w:r w:rsidRPr="00763830">
                              <w:rPr>
                                <w:b/>
                                <w:lang w:val="en-AU"/>
                              </w:rPr>
                              <w:t>new path</w:t>
                            </w:r>
                            <w:r>
                              <w:rPr>
                                <w:b/>
                                <w:lang w:val="en-AU"/>
                              </w:rPr>
                              <w:t>s</w:t>
                            </w:r>
                            <w:r w:rsidRPr="00763830">
                              <w:rPr>
                                <w:b/>
                                <w:lang w:val="en-AU"/>
                              </w:rPr>
                              <w:t xml:space="preserve"> to the population</w:t>
                            </w:r>
                          </w:p>
                          <w:p w14:paraId="584A658F" w14:textId="71B695E2" w:rsidR="00F8063A" w:rsidRDefault="00F8063A" w:rsidP="00A0763B">
                            <w:pPr>
                              <w:ind w:left="720"/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Create a gene pool and mutate the newly created population with the mutation percentage</w:t>
                            </w:r>
                          </w:p>
                          <w:p w14:paraId="04A0FF4F" w14:textId="4D90A178" w:rsidR="00F8063A" w:rsidRDefault="00F8063A" w:rsidP="00A0763B">
                            <w:pPr>
                              <w:ind w:left="720"/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Calculate fitness/total distance between the origin and the destination node</w:t>
                            </w:r>
                          </w:p>
                          <w:p w14:paraId="5C47845B" w14:textId="249C66A0" w:rsidR="00A0763B" w:rsidRPr="00763830" w:rsidRDefault="00A0763B" w:rsidP="00A0763B">
                            <w:pPr>
                              <w:ind w:left="720"/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 w:rsidRPr="00763830">
                              <w:rPr>
                                <w:b/>
                                <w:lang w:val="en-AU"/>
                              </w:rPr>
                              <w:t xml:space="preserve">Selection by fitness criteria. Tournament selection if </w:t>
                            </w:r>
                            <w:r w:rsidR="00F8063A">
                              <w:rPr>
                                <w:b/>
                                <w:lang w:val="en-AU"/>
                              </w:rPr>
                              <w:t>a graph is small (i.e. less</w:t>
                            </w:r>
                            <w:r w:rsidRPr="00763830">
                              <w:rPr>
                                <w:b/>
                                <w:lang w:val="en-AU"/>
                              </w:rPr>
                              <w:t xml:space="preserve"> than 150</w:t>
                            </w:r>
                            <w:r w:rsidR="00F8063A">
                              <w:rPr>
                                <w:b/>
                                <w:lang w:val="en-AU"/>
                              </w:rPr>
                              <w:t xml:space="preserve"> nodes)</w:t>
                            </w:r>
                            <w:r w:rsidRPr="00763830">
                              <w:rPr>
                                <w:b/>
                                <w:lang w:val="en-AU"/>
                              </w:rPr>
                              <w:t>. Otherwise, Rank-based roulette wheel selection</w:t>
                            </w:r>
                          </w:p>
                          <w:p w14:paraId="4CB152FA" w14:textId="408F508F" w:rsidR="00A0763B" w:rsidRDefault="00A0763B" w:rsidP="00A0763B">
                            <w:pPr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 w:rsidRPr="00763830">
                              <w:rPr>
                                <w:b/>
                                <w:lang w:val="en-AU"/>
                              </w:rPr>
                              <w:t>Stop loop</w:t>
                            </w:r>
                          </w:p>
                          <w:p w14:paraId="5512613A" w14:textId="52EC02A0" w:rsidR="00F8063A" w:rsidRPr="00763830" w:rsidRDefault="00F8063A" w:rsidP="00A0763B">
                            <w:pPr>
                              <w:jc w:val="both"/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Return k-shortest paths</w:t>
                            </w:r>
                          </w:p>
                          <w:p w14:paraId="49C926DF" w14:textId="77777777" w:rsidR="00A0763B" w:rsidRDefault="00A0763B" w:rsidP="00A076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5ACBF" id="Rectangle: Rounded Corners 1" o:spid="_x0000_s1026" style="position:absolute;left:0;text-align:left;margin-left:-11.55pt;margin-top:14.25pt;width:495.85pt;height:279.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" fillcolor="#3c9770 [3205]" stroked="f">
                <v:textbox>
                  <w:txbxContent>
                    <w:p w14:paraId="560546A4" w14:textId="77777777" w:rsidR="00A0763B" w:rsidRPr="00763830" w:rsidRDefault="00A0763B" w:rsidP="00A0763B">
                      <w:pPr>
                        <w:jc w:val="both"/>
                        <w:rPr>
                          <w:b/>
                          <w:lang w:val="en-AU"/>
                        </w:rPr>
                      </w:pPr>
                      <w:r w:rsidRPr="00763830">
                        <w:rPr>
                          <w:b/>
                          <w:lang w:val="en-AU"/>
                        </w:rPr>
                        <w:t>Start</w:t>
                      </w:r>
                    </w:p>
                    <w:p w14:paraId="2373D26E" w14:textId="78FCF7C7" w:rsidR="00A0763B" w:rsidRPr="00763830" w:rsidRDefault="00F8063A" w:rsidP="00A0763B">
                      <w:pPr>
                        <w:jc w:val="both"/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Initialise</w:t>
                      </w:r>
                      <w:r w:rsidR="00A0763B" w:rsidRPr="00763830">
                        <w:rPr>
                          <w:b/>
                          <w:lang w:val="en-AU"/>
                        </w:rPr>
                        <w:t xml:space="preserve"> population </w:t>
                      </w:r>
                      <w:r>
                        <w:rPr>
                          <w:b/>
                          <w:lang w:val="en-AU"/>
                        </w:rPr>
                        <w:t>by using</w:t>
                      </w:r>
                      <w:r w:rsidR="00763830" w:rsidRPr="00763830">
                        <w:rPr>
                          <w:b/>
                          <w:lang w:val="en-AU"/>
                        </w:rPr>
                        <w:t xml:space="preserve"> BF algorithm and random initiali</w:t>
                      </w:r>
                      <w:r w:rsidR="00763830">
                        <w:rPr>
                          <w:b/>
                          <w:lang w:val="en-AU"/>
                        </w:rPr>
                        <w:t>s</w:t>
                      </w:r>
                      <w:r w:rsidR="00763830" w:rsidRPr="00763830">
                        <w:rPr>
                          <w:b/>
                          <w:lang w:val="en-AU"/>
                        </w:rPr>
                        <w:t>ation</w:t>
                      </w:r>
                      <w:r>
                        <w:rPr>
                          <w:b/>
                          <w:lang w:val="en-AU"/>
                        </w:rPr>
                        <w:t xml:space="preserve"> method</w:t>
                      </w:r>
                    </w:p>
                    <w:p w14:paraId="4F9D3001" w14:textId="7E4FA293" w:rsidR="00A0763B" w:rsidRPr="00763830" w:rsidRDefault="00A0763B" w:rsidP="00A0763B">
                      <w:pPr>
                        <w:jc w:val="both"/>
                        <w:rPr>
                          <w:b/>
                          <w:lang w:val="en-AU"/>
                        </w:rPr>
                      </w:pPr>
                      <w:r w:rsidRPr="00763830">
                        <w:rPr>
                          <w:b/>
                          <w:lang w:val="en-AU"/>
                        </w:rPr>
                        <w:t>Start loop</w:t>
                      </w:r>
                      <w:r w:rsidR="00F8063A">
                        <w:rPr>
                          <w:b/>
                          <w:lang w:val="en-AU"/>
                        </w:rPr>
                        <w:t xml:space="preserve"> for the number of evolutions</w:t>
                      </w:r>
                    </w:p>
                    <w:p w14:paraId="7C58D5D3" w14:textId="2548C805" w:rsidR="00F8063A" w:rsidRDefault="00F8063A" w:rsidP="00A0763B">
                      <w:pPr>
                        <w:ind w:left="720"/>
                        <w:jc w:val="both"/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Create a gene pool and crossover/breed to make new paths</w:t>
                      </w:r>
                    </w:p>
                    <w:p w14:paraId="62594F7C" w14:textId="6AEFCACD" w:rsidR="00F8063A" w:rsidRDefault="00F8063A" w:rsidP="00F8063A">
                      <w:pPr>
                        <w:ind w:firstLine="720"/>
                        <w:jc w:val="both"/>
                        <w:rPr>
                          <w:b/>
                          <w:lang w:val="en-AU"/>
                        </w:rPr>
                      </w:pPr>
                      <w:r w:rsidRPr="00763830">
                        <w:rPr>
                          <w:b/>
                          <w:lang w:val="en-AU"/>
                        </w:rPr>
                        <w:t xml:space="preserve">Add </w:t>
                      </w:r>
                      <w:r>
                        <w:rPr>
                          <w:b/>
                          <w:lang w:val="en-AU"/>
                        </w:rPr>
                        <w:t xml:space="preserve">these </w:t>
                      </w:r>
                      <w:r w:rsidRPr="00763830">
                        <w:rPr>
                          <w:b/>
                          <w:lang w:val="en-AU"/>
                        </w:rPr>
                        <w:t>new path</w:t>
                      </w:r>
                      <w:r>
                        <w:rPr>
                          <w:b/>
                          <w:lang w:val="en-AU"/>
                        </w:rPr>
                        <w:t>s</w:t>
                      </w:r>
                      <w:r w:rsidRPr="00763830">
                        <w:rPr>
                          <w:b/>
                          <w:lang w:val="en-AU"/>
                        </w:rPr>
                        <w:t xml:space="preserve"> to the population</w:t>
                      </w:r>
                    </w:p>
                    <w:p w14:paraId="584A658F" w14:textId="71B695E2" w:rsidR="00F8063A" w:rsidRDefault="00F8063A" w:rsidP="00A0763B">
                      <w:pPr>
                        <w:ind w:left="720"/>
                        <w:jc w:val="both"/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Create a gene pool and mutate the newly created population with the mutation percentage</w:t>
                      </w:r>
                    </w:p>
                    <w:p w14:paraId="04A0FF4F" w14:textId="4D90A178" w:rsidR="00F8063A" w:rsidRDefault="00F8063A" w:rsidP="00A0763B">
                      <w:pPr>
                        <w:ind w:left="720"/>
                        <w:jc w:val="both"/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Calculate fitness/total distance between the origin and the destination node</w:t>
                      </w:r>
                    </w:p>
                    <w:p w14:paraId="5C47845B" w14:textId="249C66A0" w:rsidR="00A0763B" w:rsidRPr="00763830" w:rsidRDefault="00A0763B" w:rsidP="00A0763B">
                      <w:pPr>
                        <w:ind w:left="720"/>
                        <w:jc w:val="both"/>
                        <w:rPr>
                          <w:b/>
                          <w:lang w:val="en-AU"/>
                        </w:rPr>
                      </w:pPr>
                      <w:r w:rsidRPr="00763830">
                        <w:rPr>
                          <w:b/>
                          <w:lang w:val="en-AU"/>
                        </w:rPr>
                        <w:t xml:space="preserve">Selection by fitness criteria. Tournament selection if </w:t>
                      </w:r>
                      <w:r w:rsidR="00F8063A">
                        <w:rPr>
                          <w:b/>
                          <w:lang w:val="en-AU"/>
                        </w:rPr>
                        <w:t>a graph is small (i.e. less</w:t>
                      </w:r>
                      <w:r w:rsidRPr="00763830">
                        <w:rPr>
                          <w:b/>
                          <w:lang w:val="en-AU"/>
                        </w:rPr>
                        <w:t xml:space="preserve"> than 150</w:t>
                      </w:r>
                      <w:r w:rsidR="00F8063A">
                        <w:rPr>
                          <w:b/>
                          <w:lang w:val="en-AU"/>
                        </w:rPr>
                        <w:t xml:space="preserve"> nodes)</w:t>
                      </w:r>
                      <w:r w:rsidRPr="00763830">
                        <w:rPr>
                          <w:b/>
                          <w:lang w:val="en-AU"/>
                        </w:rPr>
                        <w:t>. Otherwise, Rank-based roulette wheel selection</w:t>
                      </w:r>
                    </w:p>
                    <w:p w14:paraId="4CB152FA" w14:textId="408F508F" w:rsidR="00A0763B" w:rsidRDefault="00A0763B" w:rsidP="00A0763B">
                      <w:pPr>
                        <w:jc w:val="both"/>
                        <w:rPr>
                          <w:b/>
                          <w:lang w:val="en-AU"/>
                        </w:rPr>
                      </w:pPr>
                      <w:r w:rsidRPr="00763830">
                        <w:rPr>
                          <w:b/>
                          <w:lang w:val="en-AU"/>
                        </w:rPr>
                        <w:t>Stop loop</w:t>
                      </w:r>
                    </w:p>
                    <w:p w14:paraId="5512613A" w14:textId="52EC02A0" w:rsidR="00F8063A" w:rsidRPr="00763830" w:rsidRDefault="00F8063A" w:rsidP="00A0763B">
                      <w:pPr>
                        <w:jc w:val="both"/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Return k-shortest paths</w:t>
                      </w:r>
                    </w:p>
                    <w:p w14:paraId="49C926DF" w14:textId="77777777" w:rsidR="00A0763B" w:rsidRDefault="00A0763B" w:rsidP="00A0763B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48806DD0" w14:textId="77777777" w:rsidR="00F8063A" w:rsidRDefault="00F8063A" w:rsidP="00763830">
      <w:pPr>
        <w:pStyle w:val="Heading3"/>
        <w:rPr>
          <w:lang w:val="en-AU"/>
        </w:rPr>
      </w:pPr>
    </w:p>
    <w:p w14:paraId="158E396F" w14:textId="241E3D6B" w:rsidR="00903FE7" w:rsidRDefault="0033236D" w:rsidP="00763830">
      <w:pPr>
        <w:pStyle w:val="Heading3"/>
        <w:rPr>
          <w:lang w:val="en-AU"/>
        </w:rPr>
      </w:pPr>
      <w:r>
        <w:rPr>
          <w:lang w:val="en-AU"/>
        </w:rPr>
        <w:t>Dijkstra</w:t>
      </w:r>
      <w:r w:rsidR="00763830">
        <w:rPr>
          <w:lang w:val="en-AU"/>
        </w:rPr>
        <w:t xml:space="preserve"> algorithm initialisation</w:t>
      </w:r>
    </w:p>
    <w:p w14:paraId="7D1DE1C8" w14:textId="350F1501" w:rsidR="00763830" w:rsidRDefault="00763830" w:rsidP="00763830">
      <w:pPr>
        <w:rPr>
          <w:lang w:val="en-AU"/>
        </w:rPr>
      </w:pPr>
      <w:r>
        <w:rPr>
          <w:lang w:val="en-AU"/>
        </w:rPr>
        <w:t>The</w:t>
      </w:r>
      <w:r w:rsidR="0033236D">
        <w:rPr>
          <w:lang w:val="en-AU"/>
        </w:rPr>
        <w:t xml:space="preserve"> Dijkstra</w:t>
      </w:r>
      <w:r>
        <w:rPr>
          <w:lang w:val="en-AU"/>
        </w:rPr>
        <w:t xml:space="preserve"> algorithm is </w:t>
      </w:r>
    </w:p>
    <w:p w14:paraId="1C7CDCC4" w14:textId="7D2E00C6" w:rsidR="00763830" w:rsidRDefault="00763830" w:rsidP="00763830">
      <w:pPr>
        <w:rPr>
          <w:lang w:val="en-AU"/>
        </w:rPr>
      </w:pPr>
    </w:p>
    <w:p w14:paraId="68E0A742" w14:textId="77777777" w:rsidR="00763830" w:rsidRPr="00763830" w:rsidRDefault="00763830" w:rsidP="00763830">
      <w:pPr>
        <w:rPr>
          <w:lang w:val="en-AU"/>
        </w:rPr>
      </w:pPr>
    </w:p>
    <w:p w14:paraId="4353AA98" w14:textId="280C8396" w:rsidR="00903FE7" w:rsidRPr="009A0B49" w:rsidRDefault="00903FE7" w:rsidP="008F134C">
      <w:pPr>
        <w:jc w:val="both"/>
        <w:rPr>
          <w:lang w:val="en-AU"/>
        </w:rPr>
      </w:pPr>
    </w:p>
    <w:p w14:paraId="365E5C0A" w14:textId="3F993396" w:rsidR="00903FE7" w:rsidRPr="009A0B49" w:rsidRDefault="00903FE7" w:rsidP="008F134C">
      <w:pPr>
        <w:jc w:val="both"/>
        <w:rPr>
          <w:lang w:val="en-AU"/>
        </w:rPr>
      </w:pPr>
    </w:p>
    <w:p w14:paraId="0BDBA3AC" w14:textId="1C1969F2" w:rsidR="00903FE7" w:rsidRPr="009A0B49" w:rsidRDefault="00903FE7" w:rsidP="008F134C">
      <w:pPr>
        <w:jc w:val="both"/>
        <w:rPr>
          <w:lang w:val="en-AU"/>
        </w:rPr>
      </w:pPr>
    </w:p>
    <w:p w14:paraId="40986E4D" w14:textId="070C5F51" w:rsidR="00903FE7" w:rsidRPr="009A0B49" w:rsidRDefault="00903FE7" w:rsidP="008F134C">
      <w:pPr>
        <w:jc w:val="both"/>
        <w:rPr>
          <w:lang w:val="en-AU"/>
        </w:rPr>
      </w:pPr>
    </w:p>
    <w:p w14:paraId="44C46906" w14:textId="1AF7DC22" w:rsidR="00924247" w:rsidRPr="009A0B49" w:rsidRDefault="00924247" w:rsidP="008F134C">
      <w:pPr>
        <w:jc w:val="both"/>
        <w:rPr>
          <w:lang w:val="en-AU"/>
        </w:rPr>
      </w:pPr>
    </w:p>
    <w:p w14:paraId="524A4B57" w14:textId="0739193B" w:rsidR="00924247" w:rsidRPr="009A0B49" w:rsidRDefault="00924247" w:rsidP="008F134C">
      <w:pPr>
        <w:jc w:val="both"/>
        <w:rPr>
          <w:lang w:val="en-AU"/>
        </w:rPr>
      </w:pPr>
    </w:p>
    <w:p w14:paraId="3489B0FE" w14:textId="702ADFAA" w:rsidR="00924247" w:rsidRPr="009A0B49" w:rsidRDefault="00924247" w:rsidP="008F134C">
      <w:pPr>
        <w:jc w:val="both"/>
        <w:rPr>
          <w:lang w:val="en-AU"/>
        </w:rPr>
      </w:pPr>
    </w:p>
    <w:p w14:paraId="437F6EE3" w14:textId="75711653" w:rsidR="00924247" w:rsidRPr="009A0B49" w:rsidRDefault="00924247" w:rsidP="008F134C">
      <w:pPr>
        <w:jc w:val="both"/>
        <w:rPr>
          <w:lang w:val="en-AU"/>
        </w:rPr>
      </w:pPr>
    </w:p>
    <w:p w14:paraId="14E66B0E" w14:textId="22C15217" w:rsidR="00924247" w:rsidRPr="009A0B49" w:rsidRDefault="00924247" w:rsidP="008F134C">
      <w:pPr>
        <w:pStyle w:val="Heading1"/>
        <w:jc w:val="both"/>
        <w:rPr>
          <w:lang w:val="en-AU"/>
        </w:rPr>
      </w:pPr>
      <w:r w:rsidRPr="009A0B49">
        <w:rPr>
          <w:lang w:val="en-AU"/>
        </w:rPr>
        <w:t>Result and Algorithm Analysis</w:t>
      </w:r>
    </w:p>
    <w:p w14:paraId="6D76F945" w14:textId="53F24548" w:rsidR="00924247" w:rsidRPr="009A0B49" w:rsidRDefault="008C3238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In this section, </w:t>
      </w:r>
      <w:r w:rsidR="0067352D" w:rsidRPr="009A0B49">
        <w:rPr>
          <w:lang w:val="en-AU"/>
        </w:rPr>
        <w:t>the result of the algorithm and the analysis of this algorithm is presented.</w:t>
      </w:r>
    </w:p>
    <w:p w14:paraId="45B9EB70" w14:textId="73C83F04" w:rsidR="00924247" w:rsidRPr="009A0B49" w:rsidRDefault="00924247" w:rsidP="008F134C">
      <w:pPr>
        <w:pStyle w:val="Heading2"/>
        <w:jc w:val="both"/>
        <w:rPr>
          <w:lang w:val="en-AU"/>
        </w:rPr>
      </w:pPr>
      <w:r w:rsidRPr="009A0B49">
        <w:rPr>
          <w:lang w:val="en-AU"/>
        </w:rPr>
        <w:t>Result</w:t>
      </w:r>
    </w:p>
    <w:p w14:paraId="386B47E8" w14:textId="20E2C0DA" w:rsidR="007934FB" w:rsidRPr="009A0B49" w:rsidRDefault="005968D2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The result to be returned from the algorithm must have two components: total score for each </w:t>
      </w:r>
    </w:p>
    <w:p w14:paraId="3028AF85" w14:textId="77777777" w:rsidR="004651AD" w:rsidRPr="009A0B49" w:rsidRDefault="004651AD" w:rsidP="008F134C">
      <w:pPr>
        <w:jc w:val="both"/>
        <w:rPr>
          <w:lang w:val="en-AU"/>
        </w:rPr>
      </w:pPr>
    </w:p>
    <w:p w14:paraId="603CEDA8" w14:textId="191D8896" w:rsidR="00924247" w:rsidRPr="009A0B49" w:rsidRDefault="00924247" w:rsidP="008F134C">
      <w:pPr>
        <w:pStyle w:val="Heading2"/>
        <w:jc w:val="both"/>
        <w:rPr>
          <w:lang w:val="en-AU"/>
        </w:rPr>
      </w:pPr>
      <w:r w:rsidRPr="009A0B49">
        <w:rPr>
          <w:lang w:val="en-AU"/>
        </w:rPr>
        <w:t>Algorithm Analysis</w:t>
      </w:r>
    </w:p>
    <w:p w14:paraId="1D0DA4BB" w14:textId="360D2378" w:rsidR="00924247" w:rsidRPr="009A0B49" w:rsidRDefault="00977F8D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Two analysis is discussed in this section: Correctness and Performance. The correctness of the </w:t>
      </w:r>
    </w:p>
    <w:p w14:paraId="6C3B7BFB" w14:textId="77777777" w:rsidR="00977F8D" w:rsidRPr="009A0B49" w:rsidRDefault="00977F8D" w:rsidP="008F134C">
      <w:pPr>
        <w:jc w:val="both"/>
        <w:rPr>
          <w:lang w:val="en-AU"/>
        </w:rPr>
      </w:pPr>
    </w:p>
    <w:p w14:paraId="456EE10E" w14:textId="419F6467" w:rsidR="00924247" w:rsidRPr="009A0B49" w:rsidRDefault="00924247" w:rsidP="008F134C">
      <w:pPr>
        <w:pStyle w:val="Heading3"/>
        <w:jc w:val="both"/>
        <w:rPr>
          <w:lang w:val="en-AU"/>
        </w:rPr>
      </w:pPr>
      <w:r w:rsidRPr="009A0B49">
        <w:rPr>
          <w:lang w:val="en-AU"/>
        </w:rPr>
        <w:t>Correctness of the algorithm</w:t>
      </w:r>
    </w:p>
    <w:p w14:paraId="14A79B96" w14:textId="5A76526C" w:rsidR="00553210" w:rsidRPr="009A0B49" w:rsidRDefault="00B5261B" w:rsidP="008F134C">
      <w:pPr>
        <w:jc w:val="both"/>
        <w:rPr>
          <w:lang w:val="en-AU"/>
        </w:rPr>
      </w:pPr>
      <w:r w:rsidRPr="009A0B49">
        <w:rPr>
          <w:lang w:val="en-AU"/>
        </w:rPr>
        <w:t>The correct ness of algorithm is attempted to be proved by contradiction. Let us assume that BF algorithm and GA algorithm are implemented to provide correct outputs.</w:t>
      </w:r>
    </w:p>
    <w:p w14:paraId="16CEFB94" w14:textId="77777777" w:rsidR="00407CDA" w:rsidRPr="009A0B49" w:rsidRDefault="00407CDA" w:rsidP="008F134C">
      <w:pPr>
        <w:jc w:val="both"/>
        <w:rPr>
          <w:lang w:val="en-AU"/>
        </w:rPr>
      </w:pPr>
    </w:p>
    <w:p w14:paraId="3B4F8564" w14:textId="67469DDE" w:rsidR="00924247" w:rsidRPr="009A0B49" w:rsidRDefault="00924247" w:rsidP="008F134C">
      <w:pPr>
        <w:pStyle w:val="Heading3"/>
        <w:jc w:val="both"/>
        <w:rPr>
          <w:lang w:val="en-AU"/>
        </w:rPr>
      </w:pPr>
      <w:r w:rsidRPr="009A0B49">
        <w:rPr>
          <w:lang w:val="en-AU"/>
        </w:rPr>
        <w:t>Performance analysis</w:t>
      </w:r>
    </w:p>
    <w:p w14:paraId="6EC4304F" w14:textId="45B516EC" w:rsidR="00EF47A4" w:rsidRPr="009A0B49" w:rsidRDefault="007934FB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Sine the algorithm enables to build two priority queues from one list of balls, sharing the list of </w:t>
      </w:r>
    </w:p>
    <w:p w14:paraId="7BB4122A" w14:textId="02E6B1CA" w:rsidR="00FB2FA3" w:rsidRPr="009A0B49" w:rsidRDefault="00FB2FA3" w:rsidP="008F134C">
      <w:pPr>
        <w:jc w:val="both"/>
        <w:rPr>
          <w:lang w:val="en-AU"/>
        </w:rPr>
      </w:pPr>
    </w:p>
    <w:p w14:paraId="545E09D4" w14:textId="6A37C970" w:rsidR="0076178D" w:rsidRPr="009A0B49" w:rsidRDefault="0076178D" w:rsidP="008F134C">
      <w:pPr>
        <w:pStyle w:val="Heading1"/>
        <w:jc w:val="both"/>
        <w:rPr>
          <w:lang w:val="en-AU"/>
        </w:rPr>
      </w:pPr>
      <w:r w:rsidRPr="009A0B49">
        <w:rPr>
          <w:lang w:val="en-AU"/>
        </w:rPr>
        <w:t>Conclusion</w:t>
      </w:r>
    </w:p>
    <w:p w14:paraId="7937C472" w14:textId="4F3D41F0" w:rsidR="00FB2EF7" w:rsidRPr="009A0B49" w:rsidRDefault="00680D21" w:rsidP="008F134C">
      <w:pPr>
        <w:jc w:val="both"/>
        <w:rPr>
          <w:lang w:val="en-AU"/>
        </w:rPr>
      </w:pPr>
      <w:r w:rsidRPr="009A0B49">
        <w:rPr>
          <w:lang w:val="en-AU"/>
        </w:rPr>
        <w:t xml:space="preserve">In this assignment, </w:t>
      </w:r>
    </w:p>
    <w:p w14:paraId="001A6AAC" w14:textId="107AE795" w:rsidR="00FB2EF7" w:rsidRPr="009A0B49" w:rsidRDefault="00FB2EF7" w:rsidP="008F134C">
      <w:pPr>
        <w:jc w:val="both"/>
        <w:rPr>
          <w:lang w:val="en-AU"/>
        </w:rPr>
      </w:pPr>
    </w:p>
    <w:p w14:paraId="56130137" w14:textId="32228B21" w:rsidR="00FB2EF7" w:rsidRPr="009A0B49" w:rsidRDefault="00FB2EF7" w:rsidP="008F134C">
      <w:pPr>
        <w:jc w:val="both"/>
        <w:rPr>
          <w:lang w:val="en-AU"/>
        </w:rPr>
      </w:pPr>
    </w:p>
    <w:p w14:paraId="72404F78" w14:textId="2835B0AC" w:rsidR="00FB2EF7" w:rsidRPr="009A0B49" w:rsidRDefault="00FB2EF7" w:rsidP="008F134C">
      <w:pPr>
        <w:jc w:val="both"/>
        <w:rPr>
          <w:lang w:val="en-AU"/>
        </w:rPr>
      </w:pPr>
    </w:p>
    <w:p w14:paraId="2EC7768D" w14:textId="77777777" w:rsidR="00FB2EF7" w:rsidRPr="009A0B49" w:rsidRDefault="00FB2EF7" w:rsidP="008F134C">
      <w:pPr>
        <w:jc w:val="both"/>
        <w:rPr>
          <w:lang w:val="en-AU"/>
        </w:rPr>
      </w:pPr>
    </w:p>
    <w:sectPr w:rsidR="00FB2EF7" w:rsidRPr="009A0B49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78E18" w14:textId="77777777" w:rsidR="00371747" w:rsidRDefault="00371747" w:rsidP="00855982">
      <w:pPr>
        <w:spacing w:after="0" w:line="240" w:lineRule="auto"/>
      </w:pPr>
      <w:r>
        <w:separator/>
      </w:r>
    </w:p>
  </w:endnote>
  <w:endnote w:type="continuationSeparator" w:id="0">
    <w:p w14:paraId="5316EA69" w14:textId="77777777" w:rsidR="00371747" w:rsidRDefault="003717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1A95B" w14:textId="77777777" w:rsidR="00D1712B" w:rsidRDefault="00D171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64A3E" w14:textId="77777777" w:rsidR="00371747" w:rsidRDefault="00371747" w:rsidP="00855982">
      <w:pPr>
        <w:spacing w:after="0" w:line="240" w:lineRule="auto"/>
      </w:pPr>
      <w:r>
        <w:separator/>
      </w:r>
    </w:p>
  </w:footnote>
  <w:footnote w:type="continuationSeparator" w:id="0">
    <w:p w14:paraId="749252F2" w14:textId="77777777" w:rsidR="00371747" w:rsidRDefault="003717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47"/>
    <w:rsid w:val="0000790E"/>
    <w:rsid w:val="00027E61"/>
    <w:rsid w:val="00034381"/>
    <w:rsid w:val="00041558"/>
    <w:rsid w:val="000E6A45"/>
    <w:rsid w:val="00136C84"/>
    <w:rsid w:val="00171BB5"/>
    <w:rsid w:val="001D4362"/>
    <w:rsid w:val="001F65A3"/>
    <w:rsid w:val="0025479F"/>
    <w:rsid w:val="002565A5"/>
    <w:rsid w:val="0029588A"/>
    <w:rsid w:val="002E6FEE"/>
    <w:rsid w:val="003034F6"/>
    <w:rsid w:val="0033236D"/>
    <w:rsid w:val="00371747"/>
    <w:rsid w:val="0037315A"/>
    <w:rsid w:val="0039280C"/>
    <w:rsid w:val="003A0541"/>
    <w:rsid w:val="003B3B8C"/>
    <w:rsid w:val="00406884"/>
    <w:rsid w:val="00407CDA"/>
    <w:rsid w:val="00453D50"/>
    <w:rsid w:val="004651AD"/>
    <w:rsid w:val="004808EC"/>
    <w:rsid w:val="00492745"/>
    <w:rsid w:val="004C4F44"/>
    <w:rsid w:val="004D083A"/>
    <w:rsid w:val="00513FD2"/>
    <w:rsid w:val="00517D98"/>
    <w:rsid w:val="00534BA8"/>
    <w:rsid w:val="00553210"/>
    <w:rsid w:val="00566107"/>
    <w:rsid w:val="0059109D"/>
    <w:rsid w:val="00592E17"/>
    <w:rsid w:val="005968D2"/>
    <w:rsid w:val="005E1993"/>
    <w:rsid w:val="005E780A"/>
    <w:rsid w:val="005F07EA"/>
    <w:rsid w:val="00633E47"/>
    <w:rsid w:val="00645E72"/>
    <w:rsid w:val="0066799B"/>
    <w:rsid w:val="0067352D"/>
    <w:rsid w:val="00680D21"/>
    <w:rsid w:val="006A60E0"/>
    <w:rsid w:val="006E2816"/>
    <w:rsid w:val="006E2EE4"/>
    <w:rsid w:val="006F43A4"/>
    <w:rsid w:val="0076178D"/>
    <w:rsid w:val="00762119"/>
    <w:rsid w:val="00763830"/>
    <w:rsid w:val="007833A7"/>
    <w:rsid w:val="007934FB"/>
    <w:rsid w:val="007A2B4D"/>
    <w:rsid w:val="007D11F9"/>
    <w:rsid w:val="00855982"/>
    <w:rsid w:val="00864A56"/>
    <w:rsid w:val="00867E3A"/>
    <w:rsid w:val="008C3238"/>
    <w:rsid w:val="008F134C"/>
    <w:rsid w:val="00903FE7"/>
    <w:rsid w:val="009166A3"/>
    <w:rsid w:val="00924062"/>
    <w:rsid w:val="00924247"/>
    <w:rsid w:val="009305FE"/>
    <w:rsid w:val="0093561A"/>
    <w:rsid w:val="009511C7"/>
    <w:rsid w:val="00977F8D"/>
    <w:rsid w:val="009819A4"/>
    <w:rsid w:val="009A0B49"/>
    <w:rsid w:val="009B1373"/>
    <w:rsid w:val="009B37A1"/>
    <w:rsid w:val="009C5D49"/>
    <w:rsid w:val="009E62FB"/>
    <w:rsid w:val="00A0763B"/>
    <w:rsid w:val="00A10484"/>
    <w:rsid w:val="00A31422"/>
    <w:rsid w:val="00A34123"/>
    <w:rsid w:val="00A36750"/>
    <w:rsid w:val="00A630F1"/>
    <w:rsid w:val="00A73DF4"/>
    <w:rsid w:val="00A73FD4"/>
    <w:rsid w:val="00A8301A"/>
    <w:rsid w:val="00AA244A"/>
    <w:rsid w:val="00AA6D25"/>
    <w:rsid w:val="00AD6FF0"/>
    <w:rsid w:val="00AE7E10"/>
    <w:rsid w:val="00AF4151"/>
    <w:rsid w:val="00B30D36"/>
    <w:rsid w:val="00B5261B"/>
    <w:rsid w:val="00B61E65"/>
    <w:rsid w:val="00B8436E"/>
    <w:rsid w:val="00BD65E3"/>
    <w:rsid w:val="00C035E6"/>
    <w:rsid w:val="00C3764A"/>
    <w:rsid w:val="00C74BB7"/>
    <w:rsid w:val="00CA6BA6"/>
    <w:rsid w:val="00CC129C"/>
    <w:rsid w:val="00CC7281"/>
    <w:rsid w:val="00CE0383"/>
    <w:rsid w:val="00D017DB"/>
    <w:rsid w:val="00D1712B"/>
    <w:rsid w:val="00DB16ED"/>
    <w:rsid w:val="00E00AE9"/>
    <w:rsid w:val="00E03566"/>
    <w:rsid w:val="00E229C1"/>
    <w:rsid w:val="00E77AFA"/>
    <w:rsid w:val="00EF2F3D"/>
    <w:rsid w:val="00EF47A4"/>
    <w:rsid w:val="00F047A1"/>
    <w:rsid w:val="00F74285"/>
    <w:rsid w:val="00F8063A"/>
    <w:rsid w:val="00F8106C"/>
    <w:rsid w:val="00FA07B4"/>
    <w:rsid w:val="00FA71E7"/>
    <w:rsid w:val="00FB2EF7"/>
    <w:rsid w:val="00FB2FA3"/>
    <w:rsid w:val="00FB389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B984"/>
  <w15:chartTrackingRefBased/>
  <w15:docId w15:val="{ABF1AD12-6B58-42F3-97DD-B93441A5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90E"/>
    <w:pPr>
      <w:keepNext/>
      <w:keepLines/>
      <w:pBdr>
        <w:bottom w:val="single" w:sz="4" w:space="1" w:color="83992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1721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90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9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0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0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0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0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0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9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61721F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0790E"/>
    <w:rPr>
      <w:rFonts w:asciiTheme="majorHAnsi" w:eastAsiaTheme="majorEastAsia" w:hAnsiTheme="majorHAnsi" w:cstheme="majorBidi"/>
      <w:color w:val="61721F" w:themeColor="accent1" w:themeShade="BF"/>
      <w:spacing w:val="-7"/>
      <w:sz w:val="80"/>
      <w:szCs w:val="80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00790E"/>
    <w:rPr>
      <w:rFonts w:asciiTheme="majorHAnsi" w:eastAsiaTheme="majorEastAsia" w:hAnsiTheme="majorHAnsi" w:cstheme="majorBidi"/>
      <w:color w:val="61721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790E"/>
    <w:rPr>
      <w:rFonts w:asciiTheme="majorHAnsi" w:eastAsiaTheme="majorEastAsia" w:hAnsiTheme="majorHAnsi" w:cstheme="majorBidi"/>
      <w:color w:val="61721F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790E"/>
    <w:rPr>
      <w:rFonts w:asciiTheme="majorHAnsi" w:eastAsiaTheme="majorEastAsia" w:hAnsiTheme="majorHAnsi" w:cstheme="majorBidi"/>
      <w:color w:val="404040" w:themeColor="text1" w:themeTint="BF"/>
      <w:sz w:val="28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0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0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0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0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00790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790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414C15" w:themeColor="accent1" w:themeShade="80" w:shadow="1"/>
        <w:left w:val="single" w:sz="2" w:space="10" w:color="414C15" w:themeColor="accent1" w:themeShade="80" w:shadow="1"/>
        <w:bottom w:val="single" w:sz="2" w:space="10" w:color="414C15" w:themeColor="accent1" w:themeShade="80" w:shadow="1"/>
        <w:right w:val="single" w:sz="2" w:space="10" w:color="414C15" w:themeColor="accent1" w:themeShade="80" w:shadow="1"/>
      </w:pBdr>
      <w:ind w:left="1152" w:right="1152"/>
    </w:pPr>
    <w:rPr>
      <w:i/>
      <w:iCs/>
      <w:color w:val="414C15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414C15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792C26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790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0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0E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0790E"/>
    <w:rPr>
      <w:b/>
      <w:bCs/>
      <w:smallCaps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0790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0790E"/>
    <w:rPr>
      <w:b/>
      <w:bCs/>
    </w:rPr>
  </w:style>
  <w:style w:type="character" w:styleId="Emphasis">
    <w:name w:val="Emphasis"/>
    <w:basedOn w:val="DefaultParagraphFont"/>
    <w:uiPriority w:val="20"/>
    <w:qFormat/>
    <w:rsid w:val="0000790E"/>
    <w:rPr>
      <w:i/>
      <w:iCs/>
    </w:rPr>
  </w:style>
  <w:style w:type="paragraph" w:styleId="NoSpacing">
    <w:name w:val="No Spacing"/>
    <w:uiPriority w:val="1"/>
    <w:qFormat/>
    <w:rsid w:val="000079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790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790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0790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0790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00790E"/>
    <w:rPr>
      <w:b/>
      <w:bCs/>
      <w:smallCaps/>
    </w:rPr>
  </w:style>
  <w:style w:type="table" w:styleId="TableGrid">
    <w:name w:val="Table Grid"/>
    <w:basedOn w:val="TableNormal"/>
    <w:uiPriority w:val="39"/>
    <w:rsid w:val="00A7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73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qv3wpe">
    <w:name w:val="qv3wpe"/>
    <w:basedOn w:val="DefaultParagraphFont"/>
    <w:rsid w:val="003B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ey\AppData\Roaming\Microsoft\Templates\Report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A8275B-1D9A-4121-B079-7536E95D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2000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Honey</dc:creator>
  <cp:lastModifiedBy>Yoon Jin Park</cp:lastModifiedBy>
  <cp:revision>34</cp:revision>
  <dcterms:created xsi:type="dcterms:W3CDTF">2019-05-10T23:56:00Z</dcterms:created>
  <dcterms:modified xsi:type="dcterms:W3CDTF">2019-05-28T04:39:00Z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